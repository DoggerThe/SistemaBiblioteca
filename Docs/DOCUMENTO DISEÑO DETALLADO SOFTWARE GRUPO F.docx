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E1E6" w14:textId="70DFAAD8" w:rsidR="00FC7902" w:rsidRDefault="00FC7902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4A305533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74A7B6E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1BE8D091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125760E6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040463F8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265FC226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426642B1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2FDA864B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676E1227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20EEEB75" w14:textId="77777777" w:rsidR="00E11304" w:rsidRDefault="00E11304" w:rsidP="00E11304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077DEFEB" w14:textId="77777777" w:rsidR="00E11304" w:rsidRDefault="00E11304" w:rsidP="00E11304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77CC973F" w14:textId="1E3E72C3" w:rsidR="00693A0D" w:rsidRDefault="00E11304" w:rsidP="00693A0D">
      <w:pPr>
        <w:jc w:val="center"/>
        <w:rPr>
          <w:b/>
          <w:bCs/>
          <w:sz w:val="40"/>
          <w:szCs w:val="40"/>
        </w:rPr>
      </w:pPr>
      <w:r w:rsidRPr="00E11304">
        <w:rPr>
          <w:b/>
          <w:bCs/>
          <w:sz w:val="40"/>
          <w:szCs w:val="40"/>
        </w:rPr>
        <w:t xml:space="preserve">DOCUMENTO DE DISEÑO DETALLADO </w:t>
      </w:r>
      <w:r w:rsidR="00693A0D" w:rsidRPr="00693A0D">
        <w:rPr>
          <w:b/>
          <w:bCs/>
          <w:sz w:val="40"/>
          <w:szCs w:val="40"/>
        </w:rPr>
        <w:t xml:space="preserve">DE SOFTWARE </w:t>
      </w:r>
      <w:bookmarkStart w:id="0" w:name="_Hlk197481382"/>
      <w:r w:rsidR="00693A0D" w:rsidRPr="00693A0D">
        <w:rPr>
          <w:b/>
          <w:bCs/>
          <w:sz w:val="40"/>
          <w:szCs w:val="40"/>
        </w:rPr>
        <w:t>DEL SISTEMA</w:t>
      </w:r>
      <w:r w:rsidR="005C432C">
        <w:rPr>
          <w:b/>
          <w:bCs/>
          <w:sz w:val="40"/>
          <w:szCs w:val="40"/>
        </w:rPr>
        <w:t xml:space="preserve"> DE</w:t>
      </w:r>
      <w:r w:rsidR="00693A0D" w:rsidRPr="00693A0D">
        <w:rPr>
          <w:b/>
          <w:bCs/>
          <w:sz w:val="40"/>
          <w:szCs w:val="40"/>
        </w:rPr>
        <w:t xml:space="preserve"> GESTIÓN DE PRÉSTAMO</w:t>
      </w:r>
      <w:r w:rsidR="005C432C">
        <w:rPr>
          <w:b/>
          <w:bCs/>
          <w:sz w:val="40"/>
          <w:szCs w:val="40"/>
        </w:rPr>
        <w:t>S ONLINE DE BIBLIOTECA</w:t>
      </w:r>
      <w:bookmarkEnd w:id="0"/>
    </w:p>
    <w:p w14:paraId="5ACF92EF" w14:textId="7472EBCA" w:rsidR="00E11304" w:rsidRDefault="00E11304" w:rsidP="00693A0D">
      <w:pPr>
        <w:jc w:val="center"/>
      </w:pPr>
      <w:r>
        <w:t>Curso de Diseño y Arquitectura de Software</w:t>
      </w:r>
    </w:p>
    <w:p w14:paraId="6844BA0E" w14:textId="77777777" w:rsidR="00E11304" w:rsidRDefault="00E11304">
      <w:pPr>
        <w:numPr>
          <w:ilvl w:val="0"/>
          <w:numId w:val="2"/>
        </w:numPr>
        <w:jc w:val="center"/>
      </w:pPr>
    </w:p>
    <w:p w14:paraId="0DCBB07B" w14:textId="4C044DCF" w:rsidR="00E11304" w:rsidRDefault="00E11304" w:rsidP="00E11304">
      <w:pPr>
        <w:jc w:val="center"/>
      </w:pPr>
      <w:r>
        <w:t xml:space="preserve">(Banchon Salas Roger Adonis, Loza Orozco Cristopher Mauricio, Macas </w:t>
      </w:r>
      <w:r w:rsidR="00C17C6D">
        <w:t>Jiménez</w:t>
      </w:r>
      <w:r>
        <w:t xml:space="preserve"> David Alejandro, Martinez Gamarra Daniel Andres, Valencia Mora Carlos Alexander)</w:t>
      </w:r>
    </w:p>
    <w:p w14:paraId="2318AF6E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BDFAA6A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10CB3F4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82536F0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3221BA03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6D0990F2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67291CEC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6105ED19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4A613A22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11AD1AF2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56E3EB2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10699A64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51150A65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44F0A9B0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p w14:paraId="30C7DC63" w14:textId="77777777" w:rsidR="00E11304" w:rsidRDefault="00E11304" w:rsidP="007B4C43">
      <w:pPr>
        <w:pStyle w:val="Textoindependiente"/>
        <w:rPr>
          <w:rFonts w:ascii="Arial" w:hAnsi="Arial" w:cs="Arial"/>
          <w:iCs/>
          <w:color w:val="0000FF"/>
          <w:lang w:val="es-MX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1219090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BB163" w14:textId="4BCC2C3B" w:rsidR="00386D8B" w:rsidRDefault="00386D8B">
          <w:pPr>
            <w:pStyle w:val="TtuloTDC"/>
          </w:pPr>
          <w:r>
            <w:rPr>
              <w:lang w:val="es-ES"/>
            </w:rPr>
            <w:t>Tabla de contenido</w:t>
          </w:r>
        </w:p>
        <w:p w14:paraId="1CEA6EF2" w14:textId="115841C9" w:rsidR="00847BA5" w:rsidRDefault="00386D8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79845" w:history="1">
            <w:r w:rsidR="00847BA5" w:rsidRPr="00F63733">
              <w:rPr>
                <w:rStyle w:val="Hipervnculo"/>
                <w:noProof/>
              </w:rPr>
              <w:t>1.</w:t>
            </w:r>
            <w:r w:rsidR="00847BA5"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="00847BA5" w:rsidRPr="00F63733">
              <w:rPr>
                <w:rStyle w:val="Hipervnculo"/>
                <w:noProof/>
              </w:rPr>
              <w:t>Introducción</w:t>
            </w:r>
            <w:r w:rsidR="00847BA5">
              <w:rPr>
                <w:noProof/>
                <w:webHidden/>
              </w:rPr>
              <w:tab/>
            </w:r>
            <w:r w:rsidR="00847BA5">
              <w:rPr>
                <w:noProof/>
                <w:webHidden/>
              </w:rPr>
              <w:fldChar w:fldCharType="begin"/>
            </w:r>
            <w:r w:rsidR="00847BA5">
              <w:rPr>
                <w:noProof/>
                <w:webHidden/>
              </w:rPr>
              <w:instrText xml:space="preserve"> PAGEREF _Toc197479845 \h </w:instrText>
            </w:r>
            <w:r w:rsidR="00847BA5">
              <w:rPr>
                <w:noProof/>
                <w:webHidden/>
              </w:rPr>
            </w:r>
            <w:r w:rsidR="00847BA5">
              <w:rPr>
                <w:noProof/>
                <w:webHidden/>
              </w:rPr>
              <w:fldChar w:fldCharType="separate"/>
            </w:r>
            <w:r w:rsidR="00847BA5">
              <w:rPr>
                <w:noProof/>
                <w:webHidden/>
              </w:rPr>
              <w:t>4</w:t>
            </w:r>
            <w:r w:rsidR="00847BA5">
              <w:rPr>
                <w:noProof/>
                <w:webHidden/>
              </w:rPr>
              <w:fldChar w:fldCharType="end"/>
            </w:r>
          </w:hyperlink>
        </w:p>
        <w:p w14:paraId="68AEE97E" w14:textId="3C0FA9BE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46" w:history="1">
            <w:r w:rsidRPr="00F63733">
              <w:rPr>
                <w:rStyle w:val="Hipervnculo"/>
                <w:noProof/>
              </w:rPr>
              <w:t>1.1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6DBA" w14:textId="5908C58E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47" w:history="1">
            <w:r w:rsidRPr="00F63733">
              <w:rPr>
                <w:rStyle w:val="Hipervnculo"/>
                <w:noProof/>
              </w:rPr>
              <w:t>1.2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4213" w14:textId="2A502216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48" w:history="1">
            <w:r w:rsidRPr="00F63733">
              <w:rPr>
                <w:rStyle w:val="Hipervnculo"/>
                <w:noProof/>
              </w:rPr>
              <w:t>1.3 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B403" w14:textId="060D5E30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49" w:history="1">
            <w:r w:rsidRPr="00F63733">
              <w:rPr>
                <w:rStyle w:val="Hipervnculo"/>
                <w:noProof/>
              </w:rPr>
              <w:t>1.4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9A26" w14:textId="67984DF2" w:rsidR="00847BA5" w:rsidRDefault="00847BA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0" w:history="1">
            <w:r w:rsidRPr="00F63733">
              <w:rPr>
                <w:rStyle w:val="Hipervnculo"/>
                <w:rFonts w:eastAsia="MS Minch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Presentación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9373" w14:textId="3B23ED1A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1" w:history="1">
            <w:r w:rsidRPr="00F63733">
              <w:rPr>
                <w:rStyle w:val="Hipervnculo"/>
                <w:noProof/>
              </w:rPr>
              <w:t>2.1 Propósito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6EFC" w14:textId="59045AA5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2" w:history="1">
            <w:r w:rsidRPr="00F63733">
              <w:rPr>
                <w:rStyle w:val="Hipervnculo"/>
                <w:noProof/>
              </w:rPr>
              <w:t>2.2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629B" w14:textId="4BB2D617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3" w:history="1">
            <w:r w:rsidRPr="00F63733">
              <w:rPr>
                <w:rStyle w:val="Hipervnculo"/>
                <w:noProof/>
              </w:rPr>
              <w:t>2.3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C2D5" w14:textId="33F836F3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4" w:history="1">
            <w:r w:rsidRPr="00F63733">
              <w:rPr>
                <w:rStyle w:val="Hipervnculo"/>
                <w:noProof/>
              </w:rPr>
              <w:t>2.4 El sistema no contempla: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15C8" w14:textId="6F8E7B53" w:rsidR="00847BA5" w:rsidRDefault="00847B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5" w:history="1">
            <w:r w:rsidRPr="00F63733">
              <w:rPr>
                <w:rStyle w:val="Hipervnculo"/>
                <w:rFonts w:eastAsia="MS Mincho"/>
                <w:noProof/>
              </w:rPr>
              <w:t>3.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8088" w14:textId="5D40C789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6" w:history="1">
            <w:r w:rsidRPr="00F63733">
              <w:rPr>
                <w:rStyle w:val="Hipervnculo"/>
                <w:noProof/>
              </w:rPr>
              <w:t>3.1 Contexto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CA4F" w14:textId="202D25C4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7" w:history="1">
            <w:r w:rsidRPr="00F63733">
              <w:rPr>
                <w:rStyle w:val="Hipervnculo"/>
                <w:noProof/>
              </w:rPr>
              <w:t>3.2 Supuestos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F791" w14:textId="4879FB86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8" w:history="1">
            <w:r w:rsidRPr="00F63733">
              <w:rPr>
                <w:rStyle w:val="Hipervnculo"/>
                <w:noProof/>
              </w:rPr>
              <w:t>3.3 Módulos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385C" w14:textId="6CB3802F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59" w:history="1">
            <w:r w:rsidRPr="00F63733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Gestión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1497" w14:textId="4752C5EE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0" w:history="1">
            <w:r w:rsidRPr="00F63733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Gestión de libros.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9F60" w14:textId="41D42AEE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1" w:history="1">
            <w:r w:rsidRPr="00F63733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Solicitud de préstamos.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FA64" w14:textId="1FD56D42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2" w:history="1">
            <w:r w:rsidRPr="00F63733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Administración de préstamos.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CA56" w14:textId="3EC4C786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3" w:history="1">
            <w:r w:rsidRPr="00F63733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Control de inventario.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1053" w14:textId="1A9AF413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4" w:history="1">
            <w:r w:rsidRPr="00F63733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Panel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F3C8" w14:textId="2BA580D0" w:rsidR="00847BA5" w:rsidRDefault="00847BA5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5" w:history="1">
            <w:r w:rsidRPr="00F63733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b/>
                <w:bCs/>
                <w:noProof/>
              </w:rPr>
              <w:t>Panel de biblioteca.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F8E8" w14:textId="1B63C69C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6" w:history="1">
            <w:r w:rsidRPr="00F63733">
              <w:rPr>
                <w:rStyle w:val="Hipervnculo"/>
                <w:noProof/>
              </w:rPr>
              <w:t>3.4 Requisitos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8711" w14:textId="320661F7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7" w:history="1">
            <w:r w:rsidRPr="00F63733">
              <w:rPr>
                <w:rStyle w:val="Hipervnculo"/>
                <w:noProof/>
              </w:rPr>
              <w:t>3.5 Requisitos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6626" w14:textId="0FF5C2B4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8" w:history="1">
            <w:r w:rsidRPr="00F63733">
              <w:rPr>
                <w:rStyle w:val="Hipervnculo"/>
                <w:noProof/>
              </w:rPr>
              <w:t>3.6 Requisitos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AAE1" w14:textId="4840FE26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69" w:history="1">
            <w:r w:rsidRPr="00F63733">
              <w:rPr>
                <w:rStyle w:val="Hipervnculo"/>
                <w:noProof/>
              </w:rPr>
              <w:t>3.7 Reglas y Funciones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42DF" w14:textId="09EDFE3B" w:rsidR="00847BA5" w:rsidRDefault="00847B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0" w:history="1">
            <w:r w:rsidRPr="00F63733">
              <w:rPr>
                <w:rStyle w:val="Hipervnculo"/>
                <w:noProof/>
                <w:lang w:val="es-MX"/>
              </w:rPr>
              <w:t>3.7.1 Mapeo AS IS – Estado Actual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2346" w14:textId="18B83BC0" w:rsidR="00847BA5" w:rsidRDefault="00847B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1" w:history="1">
            <w:r w:rsidRPr="00F63733">
              <w:rPr>
                <w:rStyle w:val="Hipervnculo"/>
                <w:noProof/>
                <w:lang w:val="es-MX"/>
              </w:rPr>
              <w:t>3.7.2 TO BE - Proceso mejorado (con el sistema implementado)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3276" w14:textId="5A5A5624" w:rsidR="00847BA5" w:rsidRDefault="00847B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2" w:history="1">
            <w:r w:rsidRPr="00F63733">
              <w:rPr>
                <w:rStyle w:val="Hipervnculo"/>
                <w:rFonts w:eastAsia="MS Mincho"/>
                <w:noProof/>
              </w:rPr>
              <w:t>4.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A06D" w14:textId="36D44B61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3" w:history="1">
            <w:r w:rsidRPr="00F63733">
              <w:rPr>
                <w:rStyle w:val="Hipervnculo"/>
                <w:noProof/>
              </w:rPr>
              <w:t>4.1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3AFB" w14:textId="038BBC75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4" w:history="1">
            <w:r w:rsidRPr="00F63733">
              <w:rPr>
                <w:rStyle w:val="Hipervnculo"/>
                <w:noProof/>
              </w:rPr>
              <w:t>4.2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90AA" w14:textId="231B5448" w:rsidR="00847BA5" w:rsidRDefault="00847B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5" w:history="1">
            <w:r w:rsidRPr="00F63733">
              <w:rPr>
                <w:rStyle w:val="Hipervnculo"/>
                <w:rFonts w:eastAsia="MS Mincho"/>
                <w:noProof/>
              </w:rPr>
              <w:t>5. Arquitectura del Producto/Sistema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AFAA" w14:textId="1353D7AF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6" w:history="1">
            <w:r w:rsidRPr="00F63733">
              <w:rPr>
                <w:rStyle w:val="Hipervnculo"/>
                <w:noProof/>
              </w:rPr>
              <w:t>5.1 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C16E" w14:textId="6A244602" w:rsidR="00847BA5" w:rsidRDefault="00847B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7" w:history="1">
            <w:r w:rsidRPr="00F63733">
              <w:rPr>
                <w:rStyle w:val="Hipervnculo"/>
                <w:noProof/>
                <w:lang w:val="es-MX"/>
              </w:rPr>
              <w:t>5.1.1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8D67" w14:textId="49E96049" w:rsidR="00847BA5" w:rsidRDefault="00847BA5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8" w:history="1">
            <w:r w:rsidRPr="00F63733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71B2" w14:textId="07FDC0E2" w:rsidR="00847BA5" w:rsidRDefault="00847BA5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79" w:history="1">
            <w:r w:rsidRPr="00F63733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noProof/>
              </w:rPr>
              <w:t>Identificadores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AC3A" w14:textId="35C369A6" w:rsidR="00847BA5" w:rsidRDefault="00847BA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0" w:history="1">
            <w:r w:rsidRPr="00F63733">
              <w:rPr>
                <w:rStyle w:val="Hipervnculo"/>
                <w:rFonts w:eastAsia="MS Minch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Paquete de Diseño Arquitectónicamente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22DC" w14:textId="7C9D1EB1" w:rsidR="00847BA5" w:rsidRDefault="00847BA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1" w:history="1">
            <w:r w:rsidRPr="00F63733">
              <w:rPr>
                <w:rStyle w:val="Hipervnculo"/>
                <w:rFonts w:eastAsia="MS Minch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Vista Componente del Sistema con Modelo MVC (Modelo-Vista-Controlador)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1A14" w14:textId="68E035CE" w:rsidR="00847BA5" w:rsidRDefault="00847BA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2" w:history="1">
            <w:r w:rsidRPr="00F63733">
              <w:rPr>
                <w:rStyle w:val="Hipervnculo"/>
                <w:rFonts w:eastAsia="MS Minch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4809" w14:textId="1BFCC7C1" w:rsidR="00847BA5" w:rsidRDefault="00847BA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3" w:history="1">
            <w:r w:rsidRPr="00F63733">
              <w:rPr>
                <w:rStyle w:val="Hipervnculo"/>
                <w:rFonts w:eastAsia="MS Minch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Vista de Datos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41C9" w14:textId="14EC7F6B" w:rsidR="00847BA5" w:rsidRDefault="00847BA5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4" w:history="1">
            <w:r w:rsidRPr="00F63733">
              <w:rPr>
                <w:rStyle w:val="Hipervnculo"/>
                <w:rFonts w:eastAsia="MS Minch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7E8E" w14:textId="5880ACA3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5" w:history="1">
            <w:r w:rsidRPr="00F63733">
              <w:rPr>
                <w:rStyle w:val="Hipervnculo"/>
                <w:noProof/>
              </w:rPr>
              <w:t>10.1 Tabla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2D1" w14:textId="18AFA136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6" w:history="1">
            <w:r w:rsidRPr="00F63733">
              <w:rPr>
                <w:rStyle w:val="Hipervnculo"/>
                <w:noProof/>
              </w:rPr>
              <w:t>10.2 Tabla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FEAF" w14:textId="05136453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7" w:history="1">
            <w:r w:rsidRPr="00F63733">
              <w:rPr>
                <w:rStyle w:val="Hipervnculo"/>
                <w:noProof/>
              </w:rPr>
              <w:t>10.3 Tabla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9B4" w14:textId="1D844134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8" w:history="1">
            <w:r w:rsidRPr="00F63733">
              <w:rPr>
                <w:rStyle w:val="Hipervnculo"/>
                <w:noProof/>
              </w:rPr>
              <w:t>10.4 Tabla prestamos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F197" w14:textId="62D47467" w:rsidR="00847BA5" w:rsidRDefault="00847B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89" w:history="1">
            <w:r w:rsidRPr="00F63733">
              <w:rPr>
                <w:rStyle w:val="Hipervnculo"/>
                <w:noProof/>
              </w:rPr>
              <w:t>10.5 Tabla estados_prestamos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09CC" w14:textId="01C5A120" w:rsidR="00847BA5" w:rsidRDefault="00847BA5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90" w:history="1">
            <w:r w:rsidRPr="00F63733">
              <w:rPr>
                <w:rStyle w:val="Hipervnculo"/>
                <w:rFonts w:eastAsia="MS Minch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Vista de Datos de las tablas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85B8" w14:textId="5823B859" w:rsidR="00847BA5" w:rsidRDefault="00847BA5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91" w:history="1">
            <w:r w:rsidRPr="00F63733">
              <w:rPr>
                <w:rStyle w:val="Hipervnculo"/>
                <w:rFonts w:eastAsia="MS Minch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Requisitos de Software /Hardware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9693" w14:textId="17729416" w:rsidR="00847BA5" w:rsidRDefault="00847BA5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197479892" w:history="1">
            <w:r w:rsidRPr="00F63733">
              <w:rPr>
                <w:rStyle w:val="Hipervnculo"/>
                <w:rFonts w:eastAsia="MS Minch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C"/>
                <w14:ligatures w14:val="standardContextual"/>
              </w:rPr>
              <w:tab/>
            </w:r>
            <w:r w:rsidRPr="00F63733">
              <w:rPr>
                <w:rStyle w:val="Hipervnculo"/>
                <w:rFonts w:eastAsia="MS Mincho"/>
                <w:noProof/>
              </w:rPr>
              <w:t>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E98C" w14:textId="53B037C1" w:rsidR="00386D8B" w:rsidRDefault="00386D8B">
          <w:r>
            <w:rPr>
              <w:b/>
              <w:bCs/>
              <w:lang w:val="es-ES"/>
            </w:rPr>
            <w:fldChar w:fldCharType="end"/>
          </w:r>
        </w:p>
      </w:sdtContent>
    </w:sdt>
    <w:p w14:paraId="48A273A2" w14:textId="1B3AFB36" w:rsidR="004719C9" w:rsidRPr="00DD4434" w:rsidRDefault="00D5359C" w:rsidP="00D5359C">
      <w:pPr>
        <w:suppressAutoHyphens w:val="0"/>
        <w:rPr>
          <w:iCs/>
          <w:color w:val="0000FF"/>
          <w:lang w:val="es-MX"/>
        </w:rPr>
      </w:pPr>
      <w:r>
        <w:rPr>
          <w:iCs/>
          <w:color w:val="0000FF"/>
          <w:lang w:val="es-MX"/>
        </w:rPr>
        <w:br w:type="page"/>
      </w:r>
    </w:p>
    <w:p w14:paraId="172BCE2B" w14:textId="2E0A53CB" w:rsidR="00D239A0" w:rsidRDefault="004719C9" w:rsidP="00E803E6">
      <w:pPr>
        <w:pStyle w:val="Ttulo1"/>
        <w:rPr>
          <w:rFonts w:ascii="Times New Roman" w:hAnsi="Times New Roman"/>
        </w:rPr>
      </w:pPr>
      <w:bookmarkStart w:id="1" w:name="_Toc197479845"/>
      <w:r w:rsidRPr="00E803E6">
        <w:rPr>
          <w:rFonts w:ascii="Times New Roman" w:hAnsi="Times New Roman"/>
        </w:rPr>
        <w:lastRenderedPageBreak/>
        <w:t>Introducción</w:t>
      </w:r>
      <w:bookmarkEnd w:id="1"/>
    </w:p>
    <w:p w14:paraId="18F162DD" w14:textId="77777777" w:rsidR="00E803E6" w:rsidRPr="00E803E6" w:rsidRDefault="00E803E6" w:rsidP="00E803E6">
      <w:pPr>
        <w:rPr>
          <w:lang w:val="es-ES_tradnl" w:eastAsia="es-ES"/>
        </w:rPr>
      </w:pPr>
    </w:p>
    <w:p w14:paraId="05620436" w14:textId="42862C83" w:rsidR="00D239A0" w:rsidRPr="00E803E6" w:rsidRDefault="00D239A0" w:rsidP="00E803E6">
      <w:pPr>
        <w:pStyle w:val="Ttulo2"/>
        <w:ind w:firstLine="708"/>
        <w:rPr>
          <w:rFonts w:ascii="Times New Roman" w:hAnsi="Times New Roman"/>
          <w:color w:val="auto"/>
          <w:sz w:val="24"/>
          <w:szCs w:val="24"/>
          <w:lang w:val="es-MX"/>
        </w:rPr>
      </w:pPr>
      <w:bookmarkStart w:id="2" w:name="_Toc197479846"/>
      <w:r w:rsidRPr="00E803E6">
        <w:rPr>
          <w:rFonts w:ascii="Times New Roman" w:hAnsi="Times New Roman"/>
          <w:color w:val="auto"/>
          <w:sz w:val="24"/>
          <w:szCs w:val="24"/>
        </w:rPr>
        <w:t>1.1 Objetivo</w:t>
      </w:r>
      <w:bookmarkEnd w:id="2"/>
    </w:p>
    <w:p w14:paraId="43408CAA" w14:textId="77777777" w:rsidR="004719C9" w:rsidRPr="00DD4434" w:rsidRDefault="004719C9" w:rsidP="00DD4434">
      <w:pPr>
        <w:spacing w:line="276" w:lineRule="auto"/>
        <w:rPr>
          <w:lang w:val="es-MX"/>
        </w:rPr>
      </w:pPr>
    </w:p>
    <w:p w14:paraId="03D68159" w14:textId="292FEAF5" w:rsidR="00D239A0" w:rsidRPr="00DD4434" w:rsidRDefault="00986906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>
        <w:rPr>
          <w:rFonts w:eastAsia="MS Mincho"/>
          <w:lang w:val="es-419" w:eastAsia="en-US"/>
        </w:rPr>
        <w:t>En e</w:t>
      </w:r>
      <w:r w:rsidR="00D239A0" w:rsidRPr="00DD4434">
        <w:rPr>
          <w:rFonts w:eastAsia="MS Mincho"/>
          <w:lang w:val="es-419" w:eastAsia="en-US"/>
        </w:rPr>
        <w:t xml:space="preserve">ste documento </w:t>
      </w:r>
      <w:r>
        <w:rPr>
          <w:rFonts w:eastAsia="MS Mincho"/>
          <w:lang w:val="es-419" w:eastAsia="en-US"/>
        </w:rPr>
        <w:t xml:space="preserve">se </w:t>
      </w:r>
      <w:r w:rsidR="00541942">
        <w:rPr>
          <w:rFonts w:eastAsia="MS Mincho"/>
          <w:lang w:val="es-419" w:eastAsia="en-US"/>
        </w:rPr>
        <w:t>redacta</w:t>
      </w:r>
      <w:r w:rsidR="00D239A0" w:rsidRPr="00DD4434">
        <w:rPr>
          <w:rFonts w:eastAsia="MS Mincho"/>
          <w:lang w:val="es-419" w:eastAsia="en-US"/>
        </w:rPr>
        <w:t xml:space="preserve"> en detalle el diseño</w:t>
      </w:r>
      <w:r w:rsidR="00541942">
        <w:rPr>
          <w:rFonts w:eastAsia="MS Mincho"/>
          <w:lang w:val="es-419" w:eastAsia="en-US"/>
        </w:rPr>
        <w:t xml:space="preserve"> y arquitectura</w:t>
      </w:r>
      <w:r w:rsidR="00D239A0" w:rsidRPr="00DD4434">
        <w:rPr>
          <w:rFonts w:eastAsia="MS Mincho"/>
          <w:lang w:val="es-419" w:eastAsia="en-US"/>
        </w:rPr>
        <w:t xml:space="preserve"> del sistema </w:t>
      </w:r>
      <w:r>
        <w:rPr>
          <w:rFonts w:eastAsia="MS Mincho"/>
          <w:lang w:val="es-419" w:eastAsia="en-US"/>
        </w:rPr>
        <w:t>de gestión de préstamos online de biblioteca</w:t>
      </w:r>
      <w:r w:rsidR="00D239A0" w:rsidRPr="00DD4434">
        <w:rPr>
          <w:rFonts w:eastAsia="MS Mincho"/>
          <w:lang w:val="es-419" w:eastAsia="en-US"/>
        </w:rPr>
        <w:t>,</w:t>
      </w:r>
      <w:r>
        <w:rPr>
          <w:rFonts w:eastAsia="MS Mincho"/>
          <w:lang w:val="es-419" w:eastAsia="en-US"/>
        </w:rPr>
        <w:t xml:space="preserve"> </w:t>
      </w:r>
      <w:r w:rsidR="00541942">
        <w:rPr>
          <w:rFonts w:eastAsia="MS Mincho"/>
          <w:lang w:val="es-419" w:eastAsia="en-US"/>
        </w:rPr>
        <w:t>la</w:t>
      </w:r>
      <w:r>
        <w:rPr>
          <w:rFonts w:eastAsia="MS Mincho"/>
          <w:lang w:val="es-419" w:eastAsia="en-US"/>
        </w:rPr>
        <w:t xml:space="preserve"> cual es</w:t>
      </w:r>
      <w:r w:rsidR="00D239A0" w:rsidRPr="00DD4434">
        <w:rPr>
          <w:rFonts w:eastAsia="MS Mincho"/>
          <w:lang w:val="es-419" w:eastAsia="en-US"/>
        </w:rPr>
        <w:t xml:space="preserve"> un</w:t>
      </w:r>
      <w:r w:rsidR="00541942">
        <w:rPr>
          <w:rFonts w:eastAsia="MS Mincho"/>
          <w:lang w:val="es-419" w:eastAsia="en-US"/>
        </w:rPr>
        <w:t xml:space="preserve"> sitio</w:t>
      </w:r>
      <w:r w:rsidR="00D239A0" w:rsidRPr="00DD4434">
        <w:rPr>
          <w:rFonts w:eastAsia="MS Mincho"/>
          <w:lang w:val="es-419" w:eastAsia="en-US"/>
        </w:rPr>
        <w:t xml:space="preserve"> web desarrollad</w:t>
      </w:r>
      <w:r w:rsidR="00541942">
        <w:rPr>
          <w:rFonts w:eastAsia="MS Mincho"/>
          <w:lang w:val="es-419" w:eastAsia="en-US"/>
        </w:rPr>
        <w:t>o</w:t>
      </w:r>
      <w:r w:rsidR="00D239A0" w:rsidRPr="00DD4434">
        <w:rPr>
          <w:rFonts w:eastAsia="MS Mincho"/>
          <w:lang w:val="es-419" w:eastAsia="en-US"/>
        </w:rPr>
        <w:t xml:space="preserve"> para la gestión eficiente de préstamos y devoluciones de libros. El sistema proporciona interfaces</w:t>
      </w:r>
      <w:r>
        <w:rPr>
          <w:rFonts w:eastAsia="MS Mincho"/>
          <w:lang w:val="es-419" w:eastAsia="en-US"/>
        </w:rPr>
        <w:t xml:space="preserve"> </w:t>
      </w:r>
      <w:r w:rsidR="00541942">
        <w:rPr>
          <w:rFonts w:eastAsia="MS Mincho"/>
          <w:lang w:val="es-419" w:eastAsia="en-US"/>
        </w:rPr>
        <w:t xml:space="preserve">muy </w:t>
      </w:r>
      <w:r>
        <w:rPr>
          <w:rFonts w:eastAsia="MS Mincho"/>
          <w:lang w:val="es-419" w:eastAsia="en-US"/>
        </w:rPr>
        <w:t>intuitivas</w:t>
      </w:r>
      <w:r w:rsidR="00D239A0" w:rsidRPr="00DD4434">
        <w:rPr>
          <w:rFonts w:eastAsia="MS Mincho"/>
          <w:lang w:val="es-419" w:eastAsia="en-US"/>
        </w:rPr>
        <w:t xml:space="preserve"> tanto para usuarios</w:t>
      </w:r>
      <w:r w:rsidR="00541942">
        <w:rPr>
          <w:rFonts w:eastAsia="MS Mincho"/>
          <w:lang w:val="es-419" w:eastAsia="en-US"/>
        </w:rPr>
        <w:t xml:space="preserve"> generales</w:t>
      </w:r>
      <w:r w:rsidR="00D239A0" w:rsidRPr="00DD4434">
        <w:rPr>
          <w:rFonts w:eastAsia="MS Mincho"/>
          <w:lang w:val="es-419" w:eastAsia="en-US"/>
        </w:rPr>
        <w:t xml:space="preserve"> como para bibliotecarios, permitiendo</w:t>
      </w:r>
      <w:r>
        <w:rPr>
          <w:rFonts w:eastAsia="MS Mincho"/>
          <w:lang w:val="es-419" w:eastAsia="en-US"/>
        </w:rPr>
        <w:t xml:space="preserve"> de esta manera</w:t>
      </w:r>
      <w:r w:rsidR="00D239A0" w:rsidRPr="00DD4434">
        <w:rPr>
          <w:rFonts w:eastAsia="MS Mincho"/>
          <w:lang w:val="es-419" w:eastAsia="en-US"/>
        </w:rPr>
        <w:t xml:space="preserve"> </w:t>
      </w:r>
      <w:r w:rsidR="00541942">
        <w:rPr>
          <w:rFonts w:eastAsia="MS Mincho"/>
          <w:lang w:val="es-419" w:eastAsia="en-US"/>
        </w:rPr>
        <w:t xml:space="preserve">se podrá tener una </w:t>
      </w:r>
      <w:r w:rsidR="00D239A0" w:rsidRPr="00DD4434">
        <w:rPr>
          <w:rFonts w:eastAsia="MS Mincho"/>
          <w:lang w:val="es-419" w:eastAsia="en-US"/>
        </w:rPr>
        <w:t>organizada de</w:t>
      </w:r>
      <w:r>
        <w:rPr>
          <w:rFonts w:eastAsia="MS Mincho"/>
          <w:lang w:val="es-419" w:eastAsia="en-US"/>
        </w:rPr>
        <w:t xml:space="preserve"> lista </w:t>
      </w:r>
      <w:r w:rsidR="00D239A0" w:rsidRPr="00DD4434">
        <w:rPr>
          <w:rFonts w:eastAsia="MS Mincho"/>
          <w:lang w:val="es-419" w:eastAsia="en-US"/>
        </w:rPr>
        <w:t>de libros</w:t>
      </w:r>
      <w:r w:rsidR="00541942">
        <w:rPr>
          <w:rFonts w:eastAsia="MS Mincho"/>
          <w:lang w:val="es-419" w:eastAsia="en-US"/>
        </w:rPr>
        <w:t xml:space="preserve"> disponibles de la biblioteca</w:t>
      </w:r>
      <w:r w:rsidR="00D239A0" w:rsidRPr="00DD4434">
        <w:rPr>
          <w:rFonts w:eastAsia="MS Mincho"/>
          <w:lang w:val="es-419" w:eastAsia="en-US"/>
        </w:rPr>
        <w:t>, el control de préstamos y la seguridad de las operaciones.</w:t>
      </w:r>
    </w:p>
    <w:p w14:paraId="2ACFF7C2" w14:textId="0787CCBB" w:rsidR="00D239A0" w:rsidRDefault="00541942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>
        <w:rPr>
          <w:rFonts w:eastAsia="MS Mincho"/>
          <w:lang w:val="es-419" w:eastAsia="en-US"/>
        </w:rPr>
        <w:t>Además, el</w:t>
      </w:r>
      <w:r w:rsidR="00D239A0" w:rsidRPr="00DD4434">
        <w:rPr>
          <w:rFonts w:eastAsia="MS Mincho"/>
          <w:lang w:val="es-419" w:eastAsia="en-US"/>
        </w:rPr>
        <w:t xml:space="preserve"> diseño sigue </w:t>
      </w:r>
      <w:r>
        <w:rPr>
          <w:rFonts w:eastAsia="MS Mincho"/>
          <w:lang w:val="es-419" w:eastAsia="en-US"/>
        </w:rPr>
        <w:t xml:space="preserve">con </w:t>
      </w:r>
      <w:r w:rsidR="00D239A0" w:rsidRPr="00DD4434">
        <w:rPr>
          <w:rFonts w:eastAsia="MS Mincho"/>
          <w:lang w:val="es-419" w:eastAsia="en-US"/>
        </w:rPr>
        <w:t>los principios del modelo MVC</w:t>
      </w:r>
      <w:r>
        <w:rPr>
          <w:rFonts w:eastAsia="MS Mincho"/>
          <w:lang w:val="es-419" w:eastAsia="en-US"/>
        </w:rPr>
        <w:t xml:space="preserve"> que significa</w:t>
      </w:r>
      <w:r w:rsidR="00D239A0" w:rsidRPr="00DD4434">
        <w:rPr>
          <w:rFonts w:eastAsia="MS Mincho"/>
          <w:lang w:val="es-419" w:eastAsia="en-US"/>
        </w:rPr>
        <w:t xml:space="preserve"> (Modelo-Vista-Controlador), </w:t>
      </w:r>
      <w:r>
        <w:rPr>
          <w:rFonts w:eastAsia="MS Mincho"/>
          <w:lang w:val="es-419" w:eastAsia="en-US"/>
        </w:rPr>
        <w:t>por</w:t>
      </w:r>
      <w:r w:rsidR="00986906">
        <w:rPr>
          <w:rFonts w:eastAsia="MS Mincho"/>
          <w:lang w:val="es-419" w:eastAsia="en-US"/>
        </w:rPr>
        <w:t xml:space="preserve"> lo cual se </w:t>
      </w:r>
      <w:r w:rsidR="00D239A0" w:rsidRPr="00DD4434">
        <w:rPr>
          <w:rFonts w:eastAsia="MS Mincho"/>
          <w:lang w:val="es-419" w:eastAsia="en-US"/>
        </w:rPr>
        <w:t xml:space="preserve">fomenta una separación </w:t>
      </w:r>
      <w:r>
        <w:rPr>
          <w:rFonts w:eastAsia="MS Mincho"/>
          <w:lang w:val="es-419" w:eastAsia="en-US"/>
        </w:rPr>
        <w:t xml:space="preserve">muy </w:t>
      </w:r>
      <w:r w:rsidR="00D239A0" w:rsidRPr="00DD4434">
        <w:rPr>
          <w:rFonts w:eastAsia="MS Mincho"/>
          <w:lang w:val="es-419" w:eastAsia="en-US"/>
        </w:rPr>
        <w:t xml:space="preserve">clara entre la lógica de negocio, la presentación y la gestión de datos. </w:t>
      </w:r>
      <w:r>
        <w:rPr>
          <w:rFonts w:eastAsia="MS Mincho"/>
          <w:lang w:val="es-419" w:eastAsia="en-US"/>
        </w:rPr>
        <w:t>Ya que de</w:t>
      </w:r>
      <w:r w:rsidR="00986906">
        <w:rPr>
          <w:rFonts w:eastAsia="MS Mincho"/>
          <w:lang w:val="es-419" w:eastAsia="en-US"/>
        </w:rPr>
        <w:t xml:space="preserve"> esta manera se</w:t>
      </w:r>
      <w:r w:rsidR="00D239A0" w:rsidRPr="00DD4434">
        <w:rPr>
          <w:rFonts w:eastAsia="MS Mincho"/>
          <w:lang w:val="es-419" w:eastAsia="en-US"/>
        </w:rPr>
        <w:t xml:space="preserve"> </w:t>
      </w:r>
      <w:r>
        <w:rPr>
          <w:rFonts w:eastAsia="MS Mincho"/>
          <w:lang w:val="es-419" w:eastAsia="en-US"/>
        </w:rPr>
        <w:t xml:space="preserve">puede </w:t>
      </w:r>
      <w:r w:rsidR="00D239A0" w:rsidRPr="00DD4434">
        <w:rPr>
          <w:rFonts w:eastAsia="MS Mincho"/>
          <w:lang w:val="es-419" w:eastAsia="en-US"/>
        </w:rPr>
        <w:t>facilita</w:t>
      </w:r>
      <w:r>
        <w:rPr>
          <w:rFonts w:eastAsia="MS Mincho"/>
          <w:lang w:val="es-419" w:eastAsia="en-US"/>
        </w:rPr>
        <w:t>r</w:t>
      </w:r>
      <w:r w:rsidR="00D239A0" w:rsidRPr="00DD4434">
        <w:rPr>
          <w:rFonts w:eastAsia="MS Mincho"/>
          <w:lang w:val="es-419" w:eastAsia="en-US"/>
        </w:rPr>
        <w:t xml:space="preserve"> el mantenimiento del sistema y </w:t>
      </w:r>
      <w:r>
        <w:rPr>
          <w:rFonts w:eastAsia="MS Mincho"/>
          <w:lang w:val="es-419" w:eastAsia="en-US"/>
        </w:rPr>
        <w:t>la</w:t>
      </w:r>
      <w:r w:rsidR="00D239A0" w:rsidRPr="00DD4434">
        <w:rPr>
          <w:rFonts w:eastAsia="MS Mincho"/>
          <w:lang w:val="es-419" w:eastAsia="en-US"/>
        </w:rPr>
        <w:t xml:space="preserve"> escalabilidad</w:t>
      </w:r>
      <w:r>
        <w:rPr>
          <w:rFonts w:eastAsia="MS Mincho"/>
          <w:lang w:val="es-419" w:eastAsia="en-US"/>
        </w:rPr>
        <w:t xml:space="preserve"> de la misma</w:t>
      </w:r>
      <w:r w:rsidR="00D239A0" w:rsidRPr="00DD4434">
        <w:rPr>
          <w:rFonts w:eastAsia="MS Mincho"/>
          <w:lang w:val="es-419" w:eastAsia="en-US"/>
        </w:rPr>
        <w:t xml:space="preserve"> </w:t>
      </w:r>
      <w:r w:rsidR="00986906">
        <w:rPr>
          <w:rFonts w:eastAsia="MS Mincho"/>
          <w:lang w:val="es-419" w:eastAsia="en-US"/>
        </w:rPr>
        <w:t xml:space="preserve">en un </w:t>
      </w:r>
      <w:r w:rsidR="00D239A0" w:rsidRPr="00DD4434">
        <w:rPr>
          <w:rFonts w:eastAsia="MS Mincho"/>
          <w:lang w:val="es-419" w:eastAsia="en-US"/>
        </w:rPr>
        <w:t>futur</w:t>
      </w:r>
      <w:r w:rsidR="00986906">
        <w:rPr>
          <w:rFonts w:eastAsia="MS Mincho"/>
          <w:lang w:val="es-419" w:eastAsia="en-US"/>
        </w:rPr>
        <w:t>o cercano</w:t>
      </w:r>
      <w:r w:rsidR="00D239A0" w:rsidRPr="00DD4434">
        <w:rPr>
          <w:rFonts w:eastAsia="MS Mincho"/>
          <w:lang w:val="es-419" w:eastAsia="en-US"/>
        </w:rPr>
        <w:t>.</w:t>
      </w:r>
    </w:p>
    <w:p w14:paraId="26ADB79C" w14:textId="77777777" w:rsidR="006E5857" w:rsidRDefault="006E5857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</w:p>
    <w:p w14:paraId="7683F47C" w14:textId="524A8655" w:rsidR="006E5857" w:rsidRDefault="00E803E6" w:rsidP="00E803E6">
      <w:pPr>
        <w:pStyle w:val="Ttulo2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" w:name="_Toc197479847"/>
      <w:r>
        <w:rPr>
          <w:rFonts w:ascii="Times New Roman" w:hAnsi="Times New Roman"/>
          <w:color w:val="auto"/>
          <w:sz w:val="24"/>
          <w:szCs w:val="24"/>
        </w:rPr>
        <w:t xml:space="preserve">1.2 </w:t>
      </w:r>
      <w:r w:rsidR="006E5857" w:rsidRPr="00E803E6">
        <w:rPr>
          <w:rFonts w:ascii="Times New Roman" w:hAnsi="Times New Roman"/>
          <w:color w:val="auto"/>
          <w:sz w:val="24"/>
          <w:szCs w:val="24"/>
        </w:rPr>
        <w:t>Definiciones, Acrónimos y Abreviaturas</w:t>
      </w:r>
      <w:bookmarkEnd w:id="3"/>
    </w:p>
    <w:p w14:paraId="59AAC9B7" w14:textId="77777777" w:rsidR="00E803E6" w:rsidRPr="00E803E6" w:rsidRDefault="00E803E6" w:rsidP="00E803E6">
      <w:pPr>
        <w:rPr>
          <w:rFonts w:eastAsia="MS Mincho"/>
        </w:rPr>
      </w:pPr>
    </w:p>
    <w:tbl>
      <w:tblPr>
        <w:tblW w:w="934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5538"/>
        <w:gridCol w:w="851"/>
        <w:gridCol w:w="1549"/>
      </w:tblGrid>
      <w:tr w:rsidR="006E5857" w:rsidRPr="00653ECE" w14:paraId="50565C5E" w14:textId="77777777" w:rsidTr="00FB529A">
        <w:trPr>
          <w:trHeight w:val="271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E72CC" w14:textId="77777777" w:rsidR="006E5857" w:rsidRPr="00653ECE" w:rsidRDefault="006E5857" w:rsidP="00FB529A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Término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6DA11" w14:textId="77777777" w:rsidR="006E5857" w:rsidRPr="00653ECE" w:rsidRDefault="006E5857" w:rsidP="00FB529A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Definición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8B5D7" w14:textId="77777777" w:rsidR="006E5857" w:rsidRPr="00653ECE" w:rsidRDefault="006E5857" w:rsidP="00FB529A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Alias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4AFBA" w14:textId="77777777" w:rsidR="006E5857" w:rsidRPr="00653ECE" w:rsidRDefault="006E5857" w:rsidP="00FB529A">
            <w:pPr>
              <w:ind w:left="132"/>
              <w:jc w:val="both"/>
              <w:rPr>
                <w:b/>
                <w:color w:val="000000"/>
              </w:rPr>
            </w:pPr>
            <w:r w:rsidRPr="00653ECE">
              <w:rPr>
                <w:b/>
                <w:color w:val="000000"/>
              </w:rPr>
              <w:t>Abreviatura</w:t>
            </w:r>
          </w:p>
        </w:tc>
      </w:tr>
      <w:tr w:rsidR="006E5857" w:rsidRPr="00653ECE" w14:paraId="72D4593A" w14:textId="77777777" w:rsidTr="00FB529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26E46" w14:textId="6E85298C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Sistema de Gestión de Préstamos de Biblioteca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ED2B06" w14:textId="0B6E18A2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Sitio</w:t>
            </w:r>
            <w:r w:rsidRPr="006E5857">
              <w:rPr>
                <w:rFonts w:eastAsia="MS Mincho"/>
                <w:lang w:val="es-419" w:eastAsia="en-US"/>
              </w:rPr>
              <w:t xml:space="preserve"> web que permite a usuarios generales y bibliotecarios gestionar solicitudes, préstamos y devoluciones de libros.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87CD6" w14:textId="59582DD0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Sistema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A2118" w14:textId="56724FD0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</w:tr>
      <w:tr w:rsidR="006E5857" w:rsidRPr="00653ECE" w14:paraId="09221E04" w14:textId="77777777" w:rsidTr="00FB529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FF929" w14:textId="32EA000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Usuario General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673BB" w14:textId="16741226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Persona registrada en el sistema con permisos para consultar libros, solicitar préstamos y visualizar el estado de sus préstamos.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82C4F8" w14:textId="5B019AFB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Usuario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B37A2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</w:tr>
      <w:tr w:rsidR="006E5857" w:rsidRPr="00653ECE" w14:paraId="65F5ADF7" w14:textId="77777777" w:rsidTr="00FB529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642F6" w14:textId="6EDBB7E9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Bibliotecario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A3CA75" w14:textId="4EC54B97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Persona con permisos administrativos para aprobar préstamos, registrar devolucione</w:t>
            </w:r>
            <w:r>
              <w:rPr>
                <w:rFonts w:eastAsia="MS Mincho"/>
                <w:lang w:val="es-419" w:eastAsia="en-US"/>
              </w:rPr>
              <w:t>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9AC458" w14:textId="58ABCE3E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Admin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B35A5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</w:tr>
      <w:tr w:rsidR="006E5857" w:rsidRPr="00653ECE" w14:paraId="27BD9EE0" w14:textId="77777777" w:rsidTr="00FB529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FD153" w14:textId="295FAE9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PHP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E198B" w14:textId="4C6B49F1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Lenguaje de programación del lado del servidor utilizado para implementar la lógica del sistema.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6D2C4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0B146" w14:textId="78D6FC38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PHP</w:t>
            </w:r>
          </w:p>
        </w:tc>
      </w:tr>
      <w:tr w:rsidR="006E5857" w:rsidRPr="00653ECE" w14:paraId="3BB2E3B2" w14:textId="77777777" w:rsidTr="00FB529A">
        <w:trPr>
          <w:trHeight w:val="16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4C60D" w14:textId="4C8F34D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MySQL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AEAFEB" w14:textId="05C73191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Sistema de gestión de bases de datos relacional utilizado para almacenar y consultar datos del sistema.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FCA58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29B77" w14:textId="1AA7F14D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MySQL</w:t>
            </w:r>
          </w:p>
        </w:tc>
      </w:tr>
      <w:tr w:rsidR="006E5857" w:rsidRPr="00653ECE" w14:paraId="4A46649A" w14:textId="77777777" w:rsidTr="00FB529A">
        <w:trPr>
          <w:trHeight w:val="48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5F7BB" w14:textId="10C54992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HTML/CSS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DB97F" w14:textId="6CFB302F" w:rsidR="006E5857" w:rsidRPr="006E5857" w:rsidRDefault="006E585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t>Tecnologías utilizadas para construir la estructura y el estilo visual de las páginas web del sistema.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11FA95" w14:textId="241B6072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Front-end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6D782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</w:tr>
      <w:tr w:rsidR="006E5857" w:rsidRPr="00653ECE" w14:paraId="06454EA2" w14:textId="77777777" w:rsidTr="00FB529A">
        <w:trPr>
          <w:trHeight w:val="48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1786A" w14:textId="268F4B39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6E5857">
              <w:rPr>
                <w:rFonts w:eastAsia="MS Mincho"/>
                <w:lang w:val="es-419" w:eastAsia="en-US"/>
              </w:rPr>
              <w:lastRenderedPageBreak/>
              <w:t>MVC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55C37" w14:textId="518A2661" w:rsidR="006E5857" w:rsidRPr="006E5857" w:rsidRDefault="00926AB6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926AB6">
              <w:rPr>
                <w:rFonts w:eastAsia="MS Mincho"/>
                <w:lang w:val="es-419" w:eastAsia="en-US"/>
              </w:rPr>
              <w:t>Modelo-Vista-Controlador. Patrón de arquitectura que separa la lógica del sistema (modelo), la interfaz de usuario (vista) y el control de flujo.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F7E6E" w14:textId="77777777" w:rsid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1EA47" w14:textId="79DCF457" w:rsidR="006E5857" w:rsidRPr="006E5857" w:rsidRDefault="00926AB6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>
              <w:rPr>
                <w:rFonts w:eastAsia="MS Mincho"/>
                <w:lang w:val="es-419" w:eastAsia="en-US"/>
              </w:rPr>
              <w:t>MVC</w:t>
            </w:r>
          </w:p>
        </w:tc>
      </w:tr>
      <w:tr w:rsidR="006E5857" w:rsidRPr="00653ECE" w14:paraId="224B292C" w14:textId="77777777" w:rsidTr="00FB529A">
        <w:trPr>
          <w:trHeight w:val="48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6501B" w14:textId="18AA8121" w:rsidR="006E5857" w:rsidRPr="006E5857" w:rsidRDefault="00926AB6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  <w:r w:rsidRPr="00926AB6">
              <w:rPr>
                <w:rFonts w:eastAsia="MS Mincho"/>
                <w:lang w:val="es-419" w:eastAsia="en-US"/>
              </w:rPr>
              <w:t>Hash</w:t>
            </w:r>
          </w:p>
        </w:tc>
        <w:tc>
          <w:tcPr>
            <w:tcW w:w="5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BD893" w14:textId="72AF7999" w:rsidR="006E5857" w:rsidRPr="006E5857" w:rsidRDefault="00926AB6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926AB6">
              <w:rPr>
                <w:rFonts w:eastAsia="MS Mincho"/>
                <w:lang w:val="es-419" w:eastAsia="en-US"/>
              </w:rPr>
              <w:t>Técnica criptográfica para proteger contraseñas convirtiéndolas en valores irreversibles.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D06528" w14:textId="77777777" w:rsid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57CA2" w14:textId="77777777" w:rsidR="006E5857" w:rsidRPr="006E5857" w:rsidRDefault="006E5857" w:rsidP="006E5857">
            <w:pPr>
              <w:suppressAutoHyphens w:val="0"/>
              <w:spacing w:after="200" w:line="276" w:lineRule="auto"/>
              <w:rPr>
                <w:rFonts w:eastAsia="MS Mincho"/>
                <w:lang w:val="es-419" w:eastAsia="en-US"/>
              </w:rPr>
            </w:pPr>
          </w:p>
        </w:tc>
      </w:tr>
    </w:tbl>
    <w:p w14:paraId="21D761E9" w14:textId="77777777" w:rsidR="00D239A0" w:rsidRDefault="00D239A0" w:rsidP="00DD4434">
      <w:pPr>
        <w:spacing w:line="276" w:lineRule="auto"/>
        <w:rPr>
          <w:lang w:val="es-MX"/>
        </w:rPr>
      </w:pPr>
    </w:p>
    <w:p w14:paraId="160E5FC3" w14:textId="6A7EA2EA" w:rsidR="003A72B1" w:rsidRPr="00E803E6" w:rsidRDefault="00E803E6" w:rsidP="00E803E6">
      <w:pPr>
        <w:pStyle w:val="Ttulo2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4" w:name="_Toc197479848"/>
      <w:r>
        <w:rPr>
          <w:rFonts w:ascii="Times New Roman" w:hAnsi="Times New Roman"/>
          <w:color w:val="auto"/>
          <w:sz w:val="24"/>
          <w:szCs w:val="24"/>
        </w:rPr>
        <w:t xml:space="preserve">1.3 </w:t>
      </w:r>
      <w:r w:rsidR="003A72B1" w:rsidRPr="00E803E6">
        <w:rPr>
          <w:rFonts w:ascii="Times New Roman" w:hAnsi="Times New Roman"/>
          <w:color w:val="auto"/>
          <w:sz w:val="24"/>
          <w:szCs w:val="24"/>
        </w:rPr>
        <w:t>Audiencia</w:t>
      </w:r>
      <w:bookmarkEnd w:id="4"/>
    </w:p>
    <w:tbl>
      <w:tblPr>
        <w:tblW w:w="10560" w:type="dxa"/>
        <w:tblInd w:w="-5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6"/>
        <w:gridCol w:w="1276"/>
        <w:gridCol w:w="1984"/>
        <w:gridCol w:w="1338"/>
        <w:gridCol w:w="1355"/>
        <w:gridCol w:w="1418"/>
        <w:gridCol w:w="1843"/>
      </w:tblGrid>
      <w:tr w:rsidR="003A72B1" w:rsidRPr="003A72B1" w14:paraId="433AA04D" w14:textId="77777777" w:rsidTr="00505B21">
        <w:trPr>
          <w:trHeight w:val="13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FAF98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Stakeholder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01E07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Rol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CDB25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Responsabilidad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FE3CC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Intereses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DC48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Criterios de éxito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8176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Preocupación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85466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b/>
                <w:bCs/>
                <w:lang w:val="es-419" w:eastAsia="en-US"/>
              </w:rPr>
            </w:pPr>
            <w:r w:rsidRPr="00371427">
              <w:rPr>
                <w:rFonts w:eastAsia="MS Mincho"/>
                <w:b/>
                <w:bCs/>
                <w:lang w:val="es-419" w:eastAsia="en-US"/>
              </w:rPr>
              <w:t>Competencias técnicas/ Relación de ambiente de trabajo.</w:t>
            </w:r>
          </w:p>
        </w:tc>
      </w:tr>
      <w:tr w:rsidR="003A72B1" w:rsidRPr="003A72B1" w14:paraId="07F1227D" w14:textId="77777777" w:rsidTr="00505B21">
        <w:trPr>
          <w:trHeight w:val="13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247C3F" w14:textId="77777777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Cliente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F414D" w14:textId="06985CA0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Cliente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8D43B" w14:textId="7F1A7543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Definir los objetivos del sistema, revisar los avances y aprobar entregables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2AA30" w14:textId="3C789403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Mejorar la eficiencia del préstamo de libros y su control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7BA3E" w14:textId="577AB1A8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Que el sistema permita un seguimiento eficiente y transparente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0CF50" w14:textId="4E5FCD58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Que el sistema no sea utilizado por los usuarios o sea difícil de administrar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1465" w14:textId="2C66F953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Conocimiento de procesos bibliotecarios y toma de decisiones institucionales</w:t>
            </w:r>
          </w:p>
        </w:tc>
      </w:tr>
      <w:tr w:rsidR="003A72B1" w:rsidRPr="003A72B1" w14:paraId="38FB2507" w14:textId="77777777" w:rsidTr="00505B21">
        <w:trPr>
          <w:trHeight w:val="13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4C6F0" w14:textId="0F697C38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Usuario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0C180" w14:textId="148B92CD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Usuario general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DC1CF2" w14:textId="54B74876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Solicitar préstamos, revisar disponibilidad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F5AC3" w14:textId="0D224951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Tener acceso fácil y rápido a los libros de interés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9C56D" w14:textId="3C7FA468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Que pueda ver y gestionar sus préstamos sin complicaciones.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7D798" w14:textId="12699FCD" w:rsidR="003A72B1" w:rsidRPr="00371427" w:rsidRDefault="003A72B1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No entender cómo usar el sistema o perder información de préstamos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69265" w14:textId="2BADA7A3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Manejo básico de sitio web, familiaridad con navegación en línea</w:t>
            </w:r>
          </w:p>
        </w:tc>
      </w:tr>
      <w:tr w:rsidR="003A72B1" w:rsidRPr="003A72B1" w14:paraId="20855185" w14:textId="77777777" w:rsidTr="00505B21">
        <w:trPr>
          <w:trHeight w:val="13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84C98" w14:textId="790CF0B5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Bibliotecario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F2EE6" w14:textId="13F1E1DC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Administrador del sistema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6F290" w14:textId="31437866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Aprobar solicitudes, registrar devoluciones, supervisar inventario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46352" w14:textId="6C6BD7B3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Tener control organizado sobre el flujo de préstamos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D2EE93" w14:textId="21DA4788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Que pueda ejecutar sus tareas sin depender de soporte técnico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73034" w14:textId="0464380F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Interfaz confusa o funciones poco intuitivas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11A93" w14:textId="4A22EA4C" w:rsidR="003A72B1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Nivel medio de manejo informático, conocimiento del proceso bibliotecario</w:t>
            </w:r>
          </w:p>
        </w:tc>
      </w:tr>
      <w:tr w:rsidR="00371427" w:rsidRPr="003A72B1" w14:paraId="3CC90A5A" w14:textId="77777777" w:rsidTr="00505B21">
        <w:trPr>
          <w:trHeight w:val="13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596F4A" w14:textId="77F72E9F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Equipo de desarrollo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0F399C" w14:textId="524B1DEA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Constructores del sistema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1D357" w14:textId="3B9E84D5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Implementar el sistema, desarrollar los módulos y asegurar el correcto funcionamiento</w:t>
            </w:r>
          </w:p>
        </w:tc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B576E3" w14:textId="2231CC37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Cumplir con los requisitos funcionales y no funcionales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9ECAD8" w14:textId="0D19CBC3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Que el sistema funcione correctamente y sea fácil de mantener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874FE" w14:textId="1ED3CDBC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Cambios fuera de alcance, mala comunicación con los usuarios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D1AC7" w14:textId="7D7DDE01" w:rsidR="00371427" w:rsidRPr="00371427" w:rsidRDefault="00371427">
            <w:pPr>
              <w:numPr>
                <w:ilvl w:val="0"/>
                <w:numId w:val="41"/>
              </w:numPr>
              <w:tabs>
                <w:tab w:val="num" w:pos="283"/>
              </w:tabs>
              <w:suppressAutoHyphens w:val="0"/>
              <w:spacing w:after="200" w:line="276" w:lineRule="auto"/>
              <w:ind w:left="0"/>
              <w:rPr>
                <w:rFonts w:eastAsia="MS Mincho"/>
                <w:lang w:val="es-419" w:eastAsia="en-US"/>
              </w:rPr>
            </w:pPr>
            <w:r w:rsidRPr="00371427">
              <w:rPr>
                <w:rFonts w:eastAsia="MS Mincho"/>
                <w:lang w:val="es-419" w:eastAsia="en-US"/>
              </w:rPr>
              <w:t>Conocimientos en (PHP, MySQL, HTML/CSS/JS), MVC</w:t>
            </w:r>
          </w:p>
        </w:tc>
      </w:tr>
    </w:tbl>
    <w:p w14:paraId="377153EE" w14:textId="77777777" w:rsidR="003A72B1" w:rsidRDefault="003A72B1" w:rsidP="00386D8B">
      <w:pPr>
        <w:spacing w:line="276" w:lineRule="auto"/>
        <w:rPr>
          <w:lang w:val="es-MX"/>
        </w:rPr>
      </w:pPr>
    </w:p>
    <w:p w14:paraId="345D773A" w14:textId="77777777" w:rsidR="00386D8B" w:rsidRDefault="00386D8B" w:rsidP="00386D8B">
      <w:pPr>
        <w:spacing w:line="276" w:lineRule="auto"/>
        <w:rPr>
          <w:lang w:val="es-MX"/>
        </w:rPr>
      </w:pPr>
    </w:p>
    <w:p w14:paraId="0C43673E" w14:textId="77777777" w:rsidR="00386D8B" w:rsidRPr="003A72B1" w:rsidRDefault="00386D8B" w:rsidP="00386D8B">
      <w:pPr>
        <w:spacing w:line="276" w:lineRule="auto"/>
        <w:rPr>
          <w:lang w:val="es-MX"/>
        </w:rPr>
      </w:pPr>
    </w:p>
    <w:p w14:paraId="1D843E30" w14:textId="21FAB06F" w:rsidR="00D239A0" w:rsidRDefault="00386D8B" w:rsidP="00386D8B">
      <w:pPr>
        <w:pStyle w:val="Ttulo2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5" w:name="_Toc197479849"/>
      <w:r>
        <w:rPr>
          <w:rFonts w:ascii="Times New Roman" w:hAnsi="Times New Roman"/>
          <w:color w:val="auto"/>
          <w:sz w:val="24"/>
          <w:szCs w:val="24"/>
        </w:rPr>
        <w:t xml:space="preserve">1.4 </w:t>
      </w:r>
      <w:r w:rsidR="00D239A0" w:rsidRPr="00386D8B">
        <w:rPr>
          <w:rFonts w:ascii="Times New Roman" w:hAnsi="Times New Roman"/>
          <w:color w:val="auto"/>
          <w:sz w:val="24"/>
          <w:szCs w:val="24"/>
        </w:rPr>
        <w:t>Alcance</w:t>
      </w:r>
      <w:bookmarkEnd w:id="5"/>
    </w:p>
    <w:p w14:paraId="619756BF" w14:textId="77777777" w:rsidR="00386D8B" w:rsidRPr="00386D8B" w:rsidRDefault="00386D8B" w:rsidP="00386D8B"/>
    <w:p w14:paraId="43FB8C5F" w14:textId="26232960" w:rsidR="00D239A0" w:rsidRPr="00DD4434" w:rsidRDefault="00D239A0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 xml:space="preserve">El </w:t>
      </w:r>
      <w:r w:rsidR="00FC16B6">
        <w:rPr>
          <w:rFonts w:eastAsia="MS Mincho"/>
          <w:lang w:val="es-419" w:eastAsia="en-US"/>
        </w:rPr>
        <w:t>documento</w:t>
      </w:r>
      <w:r w:rsidR="00986906">
        <w:rPr>
          <w:rFonts w:eastAsia="MS Mincho"/>
          <w:lang w:val="es-419" w:eastAsia="en-US"/>
        </w:rPr>
        <w:t xml:space="preserve"> presente</w:t>
      </w:r>
      <w:r w:rsidR="00FC16B6">
        <w:rPr>
          <w:rFonts w:eastAsia="MS Mincho"/>
          <w:lang w:val="es-419" w:eastAsia="en-US"/>
        </w:rPr>
        <w:t xml:space="preserve"> define el planteamiento de la arquitectura del sitio web del </w:t>
      </w:r>
      <w:r w:rsidRPr="00DD4434">
        <w:rPr>
          <w:rFonts w:eastAsia="MS Mincho"/>
          <w:lang w:val="es-419" w:eastAsia="en-US"/>
        </w:rPr>
        <w:t>proyecto</w:t>
      </w:r>
      <w:r w:rsidR="00FC16B6">
        <w:rPr>
          <w:rFonts w:eastAsia="MS Mincho"/>
          <w:lang w:val="es-419" w:eastAsia="en-US"/>
        </w:rPr>
        <w:t>, cuyo objetivo es</w:t>
      </w:r>
      <w:r w:rsidRPr="00DD4434">
        <w:rPr>
          <w:rFonts w:eastAsia="MS Mincho"/>
          <w:lang w:val="es-419" w:eastAsia="en-US"/>
        </w:rPr>
        <w:t xml:space="preserve"> </w:t>
      </w:r>
      <w:r w:rsidR="00986906">
        <w:rPr>
          <w:rFonts w:eastAsia="MS Mincho"/>
          <w:lang w:val="es-419" w:eastAsia="en-US"/>
        </w:rPr>
        <w:t xml:space="preserve">el de </w:t>
      </w:r>
      <w:r w:rsidRPr="00DD4434">
        <w:rPr>
          <w:rFonts w:eastAsia="MS Mincho"/>
          <w:lang w:val="es-419" w:eastAsia="en-US"/>
        </w:rPr>
        <w:t xml:space="preserve">desarrollar un sitio web que </w:t>
      </w:r>
      <w:r w:rsidR="00FC16B6">
        <w:rPr>
          <w:rFonts w:eastAsia="MS Mincho"/>
          <w:lang w:val="es-419" w:eastAsia="en-US"/>
        </w:rPr>
        <w:t xml:space="preserve">facilite </w:t>
      </w:r>
      <w:r w:rsidRPr="00DD4434">
        <w:rPr>
          <w:rFonts w:eastAsia="MS Mincho"/>
          <w:lang w:val="es-419" w:eastAsia="en-US"/>
        </w:rPr>
        <w:t xml:space="preserve">el proceso de préstamos en una biblioteca, permitiendo </w:t>
      </w:r>
      <w:r w:rsidR="00986906">
        <w:rPr>
          <w:rFonts w:eastAsia="MS Mincho"/>
          <w:lang w:val="es-419" w:eastAsia="en-US"/>
        </w:rPr>
        <w:t xml:space="preserve">de esta manera </w:t>
      </w:r>
      <w:r w:rsidRPr="00DD4434">
        <w:rPr>
          <w:rFonts w:eastAsia="MS Mincho"/>
          <w:lang w:val="es-419" w:eastAsia="en-US"/>
        </w:rPr>
        <w:t xml:space="preserve">a usuarios solicitar libros y a </w:t>
      </w:r>
      <w:r w:rsidR="00986906">
        <w:rPr>
          <w:rFonts w:eastAsia="MS Mincho"/>
          <w:lang w:val="es-419" w:eastAsia="en-US"/>
        </w:rPr>
        <w:t xml:space="preserve">los </w:t>
      </w:r>
      <w:r w:rsidRPr="00DD4434">
        <w:rPr>
          <w:rFonts w:eastAsia="MS Mincho"/>
          <w:lang w:val="es-419" w:eastAsia="en-US"/>
        </w:rPr>
        <w:t xml:space="preserve">bibliotecarios gestionar dichas solicitudes. </w:t>
      </w:r>
      <w:r w:rsidR="00986906">
        <w:rPr>
          <w:rFonts w:eastAsia="MS Mincho"/>
          <w:lang w:val="es-419" w:eastAsia="en-US"/>
        </w:rPr>
        <w:t>También i</w:t>
      </w:r>
      <w:r w:rsidRPr="00DD4434">
        <w:rPr>
          <w:rFonts w:eastAsia="MS Mincho"/>
          <w:lang w:val="es-419" w:eastAsia="en-US"/>
        </w:rPr>
        <w:t>ncluye</w:t>
      </w:r>
      <w:r w:rsidR="00986906">
        <w:rPr>
          <w:rFonts w:eastAsia="MS Mincho"/>
          <w:lang w:val="es-419" w:eastAsia="en-US"/>
        </w:rPr>
        <w:t xml:space="preserve"> un</w:t>
      </w:r>
      <w:r w:rsidRPr="00DD4434">
        <w:rPr>
          <w:rFonts w:eastAsia="MS Mincho"/>
          <w:lang w:val="es-419" w:eastAsia="en-US"/>
        </w:rPr>
        <w:t xml:space="preserve"> módulo para registro</w:t>
      </w:r>
      <w:r w:rsidR="00986906">
        <w:rPr>
          <w:rFonts w:eastAsia="MS Mincho"/>
          <w:lang w:val="es-419" w:eastAsia="en-US"/>
        </w:rPr>
        <w:t xml:space="preserve"> de usuario</w:t>
      </w:r>
      <w:r w:rsidRPr="00DD4434">
        <w:rPr>
          <w:rFonts w:eastAsia="MS Mincho"/>
          <w:lang w:val="es-419" w:eastAsia="en-US"/>
        </w:rPr>
        <w:t xml:space="preserve">, búsqueda de libros, control de inventario y </w:t>
      </w:r>
      <w:r w:rsidR="00986906">
        <w:rPr>
          <w:rFonts w:eastAsia="MS Mincho"/>
          <w:lang w:val="es-419" w:eastAsia="en-US"/>
        </w:rPr>
        <w:t>visualización</w:t>
      </w:r>
      <w:r w:rsidRPr="00DD4434">
        <w:rPr>
          <w:rFonts w:eastAsia="MS Mincho"/>
          <w:lang w:val="es-419" w:eastAsia="en-US"/>
        </w:rPr>
        <w:t xml:space="preserve"> de préstamos, con roles diferenciados y acceso en línea.</w:t>
      </w:r>
    </w:p>
    <w:p w14:paraId="13DB5724" w14:textId="77777777" w:rsidR="00D239A0" w:rsidRPr="00DD4434" w:rsidRDefault="00D239A0" w:rsidP="00DD4434">
      <w:pPr>
        <w:spacing w:line="276" w:lineRule="auto"/>
        <w:ind w:left="360"/>
      </w:pPr>
    </w:p>
    <w:p w14:paraId="319CBA97" w14:textId="63D68365" w:rsidR="000456F8" w:rsidRPr="00386D8B" w:rsidRDefault="00456809" w:rsidP="00386D8B">
      <w:pPr>
        <w:pStyle w:val="Ttulo1"/>
        <w:rPr>
          <w:rFonts w:eastAsia="MS Mincho"/>
        </w:rPr>
      </w:pPr>
      <w:bookmarkStart w:id="6" w:name="_Toc197479850"/>
      <w:bookmarkStart w:id="7" w:name="_Hlk197197018"/>
      <w:r w:rsidRPr="00386D8B">
        <w:rPr>
          <w:rFonts w:eastAsia="MS Mincho"/>
        </w:rPr>
        <w:t>Presentación del Producto</w:t>
      </w:r>
      <w:bookmarkEnd w:id="6"/>
    </w:p>
    <w:p w14:paraId="64AF02E1" w14:textId="3C1F05C4" w:rsidR="000456F8" w:rsidRPr="00386D8B" w:rsidRDefault="000456F8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8" w:name="_Toc197479851"/>
      <w:r w:rsidRPr="00386D8B">
        <w:rPr>
          <w:rFonts w:ascii="Times New Roman" w:hAnsi="Times New Roman"/>
          <w:color w:val="auto"/>
          <w:sz w:val="24"/>
          <w:szCs w:val="24"/>
        </w:rPr>
        <w:t>2.1 Propósito</w:t>
      </w:r>
      <w:r w:rsidR="00456809" w:rsidRPr="00386D8B">
        <w:rPr>
          <w:rFonts w:ascii="Times New Roman" w:hAnsi="Times New Roman"/>
          <w:color w:val="auto"/>
          <w:sz w:val="24"/>
          <w:szCs w:val="24"/>
        </w:rPr>
        <w:t xml:space="preserve"> del sistema</w:t>
      </w:r>
      <w:bookmarkEnd w:id="8"/>
    </w:p>
    <w:p w14:paraId="290E4B48" w14:textId="77777777" w:rsidR="000456F8" w:rsidRPr="00DD4434" w:rsidRDefault="000456F8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Este documento describe los requerimientos funcionales y no funcionales del sistema web “Gestión y Proceso de Préstamo de Biblioteca Online”, orientado a facilitar el préstamo de libros desde una plataforma accesible para usuarios generales y bibliotecarios.</w:t>
      </w:r>
    </w:p>
    <w:p w14:paraId="149C3186" w14:textId="003E1B41" w:rsidR="00456809" w:rsidRPr="00386D8B" w:rsidRDefault="0019309F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9" w:name="_Toc197479852"/>
      <w:r w:rsidRPr="00386D8B">
        <w:rPr>
          <w:rFonts w:ascii="Times New Roman" w:hAnsi="Times New Roman"/>
          <w:color w:val="auto"/>
          <w:sz w:val="24"/>
          <w:szCs w:val="24"/>
        </w:rPr>
        <w:t xml:space="preserve">2.2 </w:t>
      </w:r>
      <w:r w:rsidR="00456809" w:rsidRPr="00386D8B">
        <w:rPr>
          <w:rFonts w:ascii="Times New Roman" w:hAnsi="Times New Roman"/>
          <w:color w:val="auto"/>
          <w:sz w:val="24"/>
          <w:szCs w:val="24"/>
        </w:rPr>
        <w:t>Planteamiento del problema</w:t>
      </w:r>
      <w:bookmarkEnd w:id="9"/>
    </w:p>
    <w:p w14:paraId="77A09D5A" w14:textId="334FA8C5" w:rsidR="0019309F" w:rsidRPr="00386D8B" w:rsidRDefault="0019309F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386D8B">
        <w:rPr>
          <w:rFonts w:eastAsia="MS Mincho"/>
          <w:lang w:val="es-419" w:eastAsia="en-US"/>
        </w:rPr>
        <w:t>Hoy en día, las bibliotecas a menudo batallan con la gestión manual de sus préstamos. Esto genera varios inconvenientes, como libros mal registrados, lentitud al prestar y devolver material, poca claridad sobre la disponibilidad y complicaciones para atender las peticiones. En consecuencia, tanto los usuarios que buscan libros rápidamente como los bibliotecarios con muchas tareas a la vez se ven perjudicados. De esta manera se desea implementar un sistema que unifique estas actividades, disminuya los errores y agilice el funcionamiento de la biblioteca.</w:t>
      </w:r>
    </w:p>
    <w:p w14:paraId="246ABEF5" w14:textId="0F92557C" w:rsidR="000456F8" w:rsidRPr="00386D8B" w:rsidRDefault="000456F8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10" w:name="_Toc197479853"/>
      <w:r w:rsidRPr="00386D8B">
        <w:rPr>
          <w:rFonts w:ascii="Times New Roman" w:hAnsi="Times New Roman"/>
          <w:color w:val="auto"/>
          <w:sz w:val="24"/>
          <w:szCs w:val="24"/>
        </w:rPr>
        <w:t>2.</w:t>
      </w:r>
      <w:r w:rsidR="00456809" w:rsidRPr="00386D8B">
        <w:rPr>
          <w:rFonts w:ascii="Times New Roman" w:hAnsi="Times New Roman"/>
          <w:color w:val="auto"/>
          <w:sz w:val="24"/>
          <w:szCs w:val="24"/>
        </w:rPr>
        <w:t>3</w:t>
      </w:r>
      <w:r w:rsidRPr="00386D8B">
        <w:rPr>
          <w:rFonts w:ascii="Times New Roman" w:hAnsi="Times New Roman"/>
          <w:color w:val="auto"/>
          <w:sz w:val="24"/>
          <w:szCs w:val="24"/>
        </w:rPr>
        <w:t xml:space="preserve"> Alcance</w:t>
      </w:r>
      <w:bookmarkEnd w:id="10"/>
    </w:p>
    <w:p w14:paraId="2E2C8084" w14:textId="77777777" w:rsidR="000456F8" w:rsidRPr="00DD4434" w:rsidRDefault="000456F8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 xml:space="preserve">El sistema permitirá a los usuarios consultar la disponibilidad de libros y realizar solicitudes de préstamo. Los bibliotecarios podrán aprobar, listar y registrar la devolución de dichos préstamos. </w:t>
      </w:r>
    </w:p>
    <w:p w14:paraId="63362D00" w14:textId="30694AE4" w:rsidR="00456809" w:rsidRPr="00386D8B" w:rsidRDefault="00456809" w:rsidP="00386D8B">
      <w:pPr>
        <w:pStyle w:val="Ttulo2"/>
        <w:spacing w:line="360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11" w:name="_Toc197479854"/>
      <w:r w:rsidRPr="00386D8B">
        <w:rPr>
          <w:rFonts w:ascii="Times New Roman" w:hAnsi="Times New Roman"/>
          <w:color w:val="auto"/>
          <w:sz w:val="24"/>
          <w:szCs w:val="24"/>
        </w:rPr>
        <w:t>2.4 El sistema no contempla:</w:t>
      </w:r>
      <w:bookmarkEnd w:id="11"/>
    </w:p>
    <w:p w14:paraId="4ED64D8A" w14:textId="782A5B0B" w:rsidR="0019309F" w:rsidRPr="00DD4434" w:rsidRDefault="0019309F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• La venta de libros ni gestión de pagos.</w:t>
      </w:r>
    </w:p>
    <w:p w14:paraId="1B8D248A" w14:textId="73336981" w:rsidR="0019309F" w:rsidRPr="00DD4434" w:rsidRDefault="0019309F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• Escaneo de códigos QR</w:t>
      </w:r>
    </w:p>
    <w:p w14:paraId="0051BB4F" w14:textId="4BC21431" w:rsidR="0019309F" w:rsidRPr="00DD4434" w:rsidRDefault="0019309F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•Integración con redes sociales u otras plataformas externas.</w:t>
      </w:r>
    </w:p>
    <w:p w14:paraId="1F5A3819" w14:textId="180E3CBF" w:rsidR="0019309F" w:rsidRPr="00DD4434" w:rsidRDefault="0019309F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•Módulos de estadísticas avanzadas o analítica de uso.</w:t>
      </w:r>
    </w:p>
    <w:p w14:paraId="7C4B14AD" w14:textId="708681BB" w:rsidR="000456F8" w:rsidRPr="00386D8B" w:rsidRDefault="00FC16B6" w:rsidP="00386D8B">
      <w:pPr>
        <w:pStyle w:val="Ttulo1"/>
        <w:numPr>
          <w:ilvl w:val="0"/>
          <w:numId w:val="0"/>
        </w:numPr>
        <w:spacing w:line="276" w:lineRule="auto"/>
        <w:ind w:left="720" w:hanging="360"/>
        <w:rPr>
          <w:rFonts w:eastAsia="MS Mincho"/>
        </w:rPr>
      </w:pPr>
      <w:bookmarkStart w:id="12" w:name="_Toc197479855"/>
      <w:r w:rsidRPr="00386D8B">
        <w:rPr>
          <w:rFonts w:eastAsia="MS Mincho"/>
        </w:rPr>
        <w:lastRenderedPageBreak/>
        <w:t>3</w:t>
      </w:r>
      <w:r w:rsidR="00386D8B" w:rsidRPr="00386D8B">
        <w:rPr>
          <w:rFonts w:eastAsia="MS Mincho"/>
        </w:rPr>
        <w:t>.</w:t>
      </w:r>
      <w:r w:rsidR="00456809" w:rsidRPr="00386D8B">
        <w:rPr>
          <w:rFonts w:eastAsia="MS Mincho"/>
        </w:rPr>
        <w:t xml:space="preserve"> </w:t>
      </w:r>
      <w:r w:rsidR="00DA2C07" w:rsidRPr="00386D8B">
        <w:rPr>
          <w:rFonts w:eastAsia="MS Mincho"/>
        </w:rPr>
        <w:t>Descripción</w:t>
      </w:r>
      <w:r w:rsidR="000456F8" w:rsidRPr="00386D8B">
        <w:rPr>
          <w:rFonts w:eastAsia="MS Mincho"/>
        </w:rPr>
        <w:t xml:space="preserve"> General</w:t>
      </w:r>
      <w:bookmarkEnd w:id="12"/>
    </w:p>
    <w:p w14:paraId="764A6291" w14:textId="2ED6B8B5" w:rsidR="008E4B0D" w:rsidRPr="00DD4434" w:rsidRDefault="008E4B0D" w:rsidP="00386D8B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El Sistema de gestión de préstamos online de biblioteca es un sitio web que permite a usuarios registrados realizar solicitudes de préstamo desde cualquier lugar con acceso a Internet. El sistema distingue entre dos tipos de roles: usuario general y bibliotecario. Los usuarios generales pueden registrarse, buscar libros, visualizar información detallada y solicitar préstamos en línea. Los bibliotecarios, en cambio, cuentan con herramientas para aprobar solicitudes, llevar el control del inventario y registrar las devoluciones de libros.</w:t>
      </w:r>
    </w:p>
    <w:p w14:paraId="6765310C" w14:textId="74FAA113" w:rsidR="000456F8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13" w:name="_Toc197479856"/>
      <w:r w:rsidRPr="00386D8B">
        <w:rPr>
          <w:rFonts w:ascii="Times New Roman" w:hAnsi="Times New Roman"/>
          <w:color w:val="auto"/>
          <w:sz w:val="24"/>
          <w:szCs w:val="24"/>
        </w:rPr>
        <w:t xml:space="preserve">3.1 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>Contexto del sistema</w:t>
      </w:r>
      <w:bookmarkEnd w:id="13"/>
    </w:p>
    <w:p w14:paraId="30179179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El sistema operará como una aplicación web disponible para cualquier usuario con acceso a Internet, y tendrá dos tipos de usuario: general y bibliotecario. No se contemplan funcionalidades fuera del proceso de préstamo.</w:t>
      </w:r>
    </w:p>
    <w:p w14:paraId="133488F4" w14:textId="24E32B8A" w:rsidR="000456F8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14" w:name="_Toc197479857"/>
      <w:r w:rsidRPr="00386D8B">
        <w:rPr>
          <w:rFonts w:ascii="Times New Roman" w:hAnsi="Times New Roman"/>
          <w:color w:val="auto"/>
          <w:sz w:val="24"/>
          <w:szCs w:val="24"/>
        </w:rPr>
        <w:t>3.2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 xml:space="preserve"> Supuestos y dependencias</w:t>
      </w:r>
      <w:bookmarkEnd w:id="14"/>
    </w:p>
    <w:p w14:paraId="6176C2BE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Los usuarios deben contar con acceso a Internet.</w:t>
      </w:r>
      <w:r w:rsidRPr="00DD4434">
        <w:rPr>
          <w:rFonts w:eastAsia="MS Mincho"/>
          <w:lang w:val="es-419" w:eastAsia="en-US"/>
        </w:rPr>
        <w:br/>
        <w:t>El navegador debe soportar HTML5, CSS3 y JavaScript.</w:t>
      </w:r>
      <w:r w:rsidRPr="00DD4434">
        <w:rPr>
          <w:rFonts w:eastAsia="MS Mincho"/>
          <w:lang w:val="es-419" w:eastAsia="en-US"/>
        </w:rPr>
        <w:br/>
        <w:t>El servidor debe tener soporte para PHP y MySQL.</w:t>
      </w:r>
    </w:p>
    <w:p w14:paraId="697A40BD" w14:textId="599F96FE" w:rsidR="00A450D6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15" w:name="_Toc197479858"/>
      <w:r w:rsidRPr="00386D8B">
        <w:rPr>
          <w:rFonts w:ascii="Times New Roman" w:hAnsi="Times New Roman"/>
          <w:color w:val="auto"/>
          <w:sz w:val="24"/>
          <w:szCs w:val="24"/>
        </w:rPr>
        <w:t>3.3</w:t>
      </w:r>
      <w:r w:rsidR="00A450D6" w:rsidRPr="00386D8B">
        <w:rPr>
          <w:rFonts w:ascii="Times New Roman" w:hAnsi="Times New Roman"/>
          <w:color w:val="auto"/>
          <w:sz w:val="24"/>
          <w:szCs w:val="24"/>
        </w:rPr>
        <w:t xml:space="preserve"> Módulos del Sistema</w:t>
      </w:r>
      <w:bookmarkEnd w:id="15"/>
    </w:p>
    <w:p w14:paraId="1A3427F1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16" w:name="_Toc197195469"/>
      <w:bookmarkStart w:id="17" w:name="_Toc197479859"/>
      <w:r w:rsidRPr="00DD4434">
        <w:rPr>
          <w:b/>
          <w:bCs/>
          <w:sz w:val="26"/>
          <w:szCs w:val="26"/>
        </w:rPr>
        <w:t>Gestión de usuario.</w:t>
      </w:r>
      <w:bookmarkEnd w:id="16"/>
      <w:bookmarkEnd w:id="17"/>
    </w:p>
    <w:p w14:paraId="5DED0CE2" w14:textId="77777777" w:rsidR="00A450D6" w:rsidRPr="00DD4434" w:rsidRDefault="00A450D6">
      <w:pPr>
        <w:numPr>
          <w:ilvl w:val="0"/>
          <w:numId w:val="8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Registro de usuario.</w:t>
      </w:r>
    </w:p>
    <w:p w14:paraId="6A142D1D" w14:textId="77777777" w:rsidR="00A450D6" w:rsidRPr="00DD4434" w:rsidRDefault="00A450D6">
      <w:pPr>
        <w:numPr>
          <w:ilvl w:val="0"/>
          <w:numId w:val="8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Inicio de sesión.</w:t>
      </w:r>
    </w:p>
    <w:p w14:paraId="2313AAC5" w14:textId="77777777" w:rsidR="00A450D6" w:rsidRPr="00DD4434" w:rsidRDefault="00A450D6">
      <w:pPr>
        <w:numPr>
          <w:ilvl w:val="0"/>
          <w:numId w:val="8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Administración básica de usuario (Distinción de usuario Normal y Bibliotecario)</w:t>
      </w:r>
    </w:p>
    <w:p w14:paraId="448B1D5C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18" w:name="_Toc197195470"/>
      <w:bookmarkStart w:id="19" w:name="_Toc197479860"/>
      <w:r w:rsidRPr="00DD4434">
        <w:rPr>
          <w:b/>
          <w:bCs/>
          <w:sz w:val="26"/>
          <w:szCs w:val="26"/>
        </w:rPr>
        <w:t>Gestión de libros.</w:t>
      </w:r>
      <w:bookmarkEnd w:id="18"/>
      <w:bookmarkEnd w:id="19"/>
    </w:p>
    <w:p w14:paraId="27F22B70" w14:textId="77777777" w:rsidR="00A450D6" w:rsidRPr="00DD4434" w:rsidRDefault="00A450D6">
      <w:pPr>
        <w:numPr>
          <w:ilvl w:val="0"/>
          <w:numId w:val="9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Visualizar libros disponibles.</w:t>
      </w:r>
    </w:p>
    <w:p w14:paraId="10793970" w14:textId="77777777" w:rsidR="00A450D6" w:rsidRPr="00DD4434" w:rsidRDefault="00A450D6">
      <w:pPr>
        <w:numPr>
          <w:ilvl w:val="0"/>
          <w:numId w:val="9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Buscar libros.</w:t>
      </w:r>
    </w:p>
    <w:p w14:paraId="159D37AF" w14:textId="77777777" w:rsidR="00A450D6" w:rsidRPr="00DD4434" w:rsidRDefault="00A450D6">
      <w:pPr>
        <w:numPr>
          <w:ilvl w:val="0"/>
          <w:numId w:val="9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Ver detalles de libros.</w:t>
      </w:r>
    </w:p>
    <w:p w14:paraId="4B6DFEAE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20" w:name="_Toc197195471"/>
      <w:bookmarkStart w:id="21" w:name="_Toc197479861"/>
      <w:r w:rsidRPr="00DD4434">
        <w:rPr>
          <w:b/>
          <w:bCs/>
          <w:sz w:val="26"/>
          <w:szCs w:val="26"/>
        </w:rPr>
        <w:t>Solicitud de préstamos.</w:t>
      </w:r>
      <w:bookmarkEnd w:id="20"/>
      <w:bookmarkEnd w:id="21"/>
    </w:p>
    <w:p w14:paraId="55D02556" w14:textId="77777777" w:rsidR="00A450D6" w:rsidRPr="00DD4434" w:rsidRDefault="00A450D6">
      <w:pPr>
        <w:numPr>
          <w:ilvl w:val="0"/>
          <w:numId w:val="10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Permitir realizar una solicitud desde la plataforma</w:t>
      </w:r>
    </w:p>
    <w:p w14:paraId="2D354310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22" w:name="_Toc197195472"/>
      <w:bookmarkStart w:id="23" w:name="_Toc197479862"/>
      <w:r w:rsidRPr="00DD4434">
        <w:rPr>
          <w:b/>
          <w:bCs/>
          <w:sz w:val="26"/>
          <w:szCs w:val="26"/>
        </w:rPr>
        <w:t>Administración de préstamos.</w:t>
      </w:r>
      <w:bookmarkEnd w:id="22"/>
      <w:bookmarkEnd w:id="23"/>
    </w:p>
    <w:p w14:paraId="6F5A8916" w14:textId="77777777" w:rsidR="00A450D6" w:rsidRPr="00DD4434" w:rsidRDefault="00A450D6">
      <w:pPr>
        <w:numPr>
          <w:ilvl w:val="0"/>
          <w:numId w:val="10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al bibliotecario aprobar préstamos.</w:t>
      </w:r>
    </w:p>
    <w:p w14:paraId="7F4A0DBF" w14:textId="77777777" w:rsidR="00A450D6" w:rsidRPr="00DD4434" w:rsidRDefault="00A450D6">
      <w:pPr>
        <w:numPr>
          <w:ilvl w:val="0"/>
          <w:numId w:val="10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Registrar préstamos.</w:t>
      </w:r>
    </w:p>
    <w:p w14:paraId="56FE42DC" w14:textId="77777777" w:rsidR="00A450D6" w:rsidRPr="00DD4434" w:rsidRDefault="00A450D6">
      <w:pPr>
        <w:numPr>
          <w:ilvl w:val="0"/>
          <w:numId w:val="10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Cerrar préstamos.</w:t>
      </w:r>
    </w:p>
    <w:p w14:paraId="7357D01B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24" w:name="_Toc197195473"/>
      <w:bookmarkStart w:id="25" w:name="_Toc197479863"/>
      <w:r w:rsidRPr="00DD4434">
        <w:rPr>
          <w:b/>
          <w:bCs/>
          <w:sz w:val="26"/>
          <w:szCs w:val="26"/>
        </w:rPr>
        <w:t>Control de inventario.</w:t>
      </w:r>
      <w:bookmarkEnd w:id="24"/>
      <w:bookmarkEnd w:id="25"/>
    </w:p>
    <w:p w14:paraId="0AD78204" w14:textId="77777777" w:rsidR="00A450D6" w:rsidRPr="00DD4434" w:rsidRDefault="00A450D6">
      <w:pPr>
        <w:numPr>
          <w:ilvl w:val="0"/>
          <w:numId w:val="11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ver libros disponibles.</w:t>
      </w:r>
    </w:p>
    <w:p w14:paraId="08A37DA4" w14:textId="77777777" w:rsidR="00A450D6" w:rsidRPr="00DD4434" w:rsidRDefault="00A450D6">
      <w:pPr>
        <w:numPr>
          <w:ilvl w:val="0"/>
          <w:numId w:val="11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ver los préstamos.</w:t>
      </w:r>
    </w:p>
    <w:p w14:paraId="0317BA2C" w14:textId="77777777" w:rsidR="00A450D6" w:rsidRPr="00DD4434" w:rsidRDefault="00A450D6">
      <w:pPr>
        <w:numPr>
          <w:ilvl w:val="0"/>
          <w:numId w:val="11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actualizar el estado.</w:t>
      </w:r>
    </w:p>
    <w:p w14:paraId="404DE94D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26" w:name="_Toc197195474"/>
      <w:bookmarkStart w:id="27" w:name="_Toc197479864"/>
      <w:r w:rsidRPr="00DD4434">
        <w:rPr>
          <w:b/>
          <w:bCs/>
          <w:sz w:val="26"/>
          <w:szCs w:val="26"/>
        </w:rPr>
        <w:lastRenderedPageBreak/>
        <w:t>Panel de usuario.</w:t>
      </w:r>
      <w:bookmarkEnd w:id="26"/>
      <w:bookmarkEnd w:id="27"/>
    </w:p>
    <w:p w14:paraId="07FBF51D" w14:textId="77777777" w:rsidR="00A450D6" w:rsidRPr="00DD4434" w:rsidRDefault="00A450D6">
      <w:pPr>
        <w:numPr>
          <w:ilvl w:val="0"/>
          <w:numId w:val="12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ver préstamos solicitados.</w:t>
      </w:r>
    </w:p>
    <w:p w14:paraId="67F6FE3F" w14:textId="77777777" w:rsidR="00A450D6" w:rsidRPr="00DD4434" w:rsidRDefault="00A450D6">
      <w:pPr>
        <w:numPr>
          <w:ilvl w:val="0"/>
          <w:numId w:val="12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Permite ver los estados de los préstamos. (Pendiente, Aprobado, Entregado.)</w:t>
      </w:r>
    </w:p>
    <w:p w14:paraId="0984B73E" w14:textId="77777777" w:rsidR="00A450D6" w:rsidRPr="00DD4434" w:rsidRDefault="00A450D6">
      <w:pPr>
        <w:keepNext/>
        <w:numPr>
          <w:ilvl w:val="0"/>
          <w:numId w:val="7"/>
        </w:numPr>
        <w:spacing w:before="240" w:after="60" w:line="276" w:lineRule="auto"/>
        <w:outlineLvl w:val="1"/>
        <w:rPr>
          <w:b/>
          <w:bCs/>
          <w:sz w:val="26"/>
          <w:szCs w:val="26"/>
        </w:rPr>
      </w:pPr>
      <w:bookmarkStart w:id="28" w:name="_Toc197195475"/>
      <w:bookmarkStart w:id="29" w:name="_Toc197479865"/>
      <w:r w:rsidRPr="00DD4434">
        <w:rPr>
          <w:b/>
          <w:bCs/>
          <w:sz w:val="26"/>
          <w:szCs w:val="26"/>
        </w:rPr>
        <w:t>Panel de biblioteca.</w:t>
      </w:r>
      <w:bookmarkEnd w:id="28"/>
      <w:bookmarkEnd w:id="29"/>
    </w:p>
    <w:p w14:paraId="7CA6DED5" w14:textId="115E3827" w:rsidR="00A450D6" w:rsidRPr="00AA53A5" w:rsidRDefault="00A450D6">
      <w:pPr>
        <w:numPr>
          <w:ilvl w:val="0"/>
          <w:numId w:val="13"/>
        </w:numPr>
        <w:suppressAutoHyphens w:val="0"/>
        <w:spacing w:after="160" w:line="276" w:lineRule="auto"/>
        <w:contextualSpacing/>
        <w:rPr>
          <w:lang w:eastAsia="es-ES"/>
        </w:rPr>
      </w:pPr>
      <w:r w:rsidRPr="00DD4434">
        <w:rPr>
          <w:lang w:eastAsia="es-ES"/>
        </w:rPr>
        <w:t>El bibliotecario puede ver las solicitudes.</w:t>
      </w:r>
    </w:p>
    <w:p w14:paraId="7A68AF1A" w14:textId="77777777" w:rsidR="00A450D6" w:rsidRPr="00DD4434" w:rsidRDefault="00A450D6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</w:p>
    <w:p w14:paraId="2419E584" w14:textId="003589C2" w:rsidR="000456F8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0" w:name="_Toc197479866"/>
      <w:r w:rsidRPr="00386D8B">
        <w:rPr>
          <w:rFonts w:ascii="Times New Roman" w:hAnsi="Times New Roman"/>
          <w:color w:val="auto"/>
          <w:sz w:val="24"/>
          <w:szCs w:val="24"/>
        </w:rPr>
        <w:t>3.4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 xml:space="preserve"> Requisitos Funcionales (RF)</w:t>
      </w:r>
      <w:bookmarkEnd w:id="30"/>
    </w:p>
    <w:p w14:paraId="1086C169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RF01 – Registro de nuevos usuarios desde la web.</w:t>
      </w:r>
    </w:p>
    <w:p w14:paraId="1CB6A56D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RF02 – Inicio de sesión con credenciales (Cedula. Contraseña).</w:t>
      </w:r>
    </w:p>
    <w:p w14:paraId="25F4F6A1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RF03 – Distinción de roles entre usuario general y bibliotecario.</w:t>
      </w:r>
    </w:p>
    <w:p w14:paraId="41A64286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RF04 – Visualización del listado de libros.</w:t>
      </w:r>
    </w:p>
    <w:p w14:paraId="2252E5D3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RF05 – Búsqueda de libros por título.</w:t>
      </w:r>
    </w:p>
    <w:p w14:paraId="61478CA4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RF06 – Visualización de detalles de libros por parte del usuario general.</w:t>
      </w:r>
    </w:p>
    <w:p w14:paraId="10EB6A3D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RF07 – Solicitud de préstamo por parte del usuario general.</w:t>
      </w:r>
    </w:p>
    <w:p w14:paraId="325766E6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RF08 – Aprobación de préstamos por parte del bibliotecario.</w:t>
      </w:r>
    </w:p>
    <w:p w14:paraId="5E135CFF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RF09 – Registro de devolución de préstamos.</w:t>
      </w:r>
    </w:p>
    <w:p w14:paraId="27E37B81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RF10 – Visualización de estado de préstamos por parte del usuario.</w:t>
      </w:r>
    </w:p>
    <w:p w14:paraId="5D05C7AC" w14:textId="12C31CFA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 xml:space="preserve">RF11 – Gestión </w:t>
      </w:r>
      <w:r w:rsidR="00434592">
        <w:rPr>
          <w:rFonts w:eastAsia="MS Mincho"/>
          <w:lang w:val="es-419" w:eastAsia="en-US"/>
        </w:rPr>
        <w:t xml:space="preserve">prestamos </w:t>
      </w:r>
      <w:r w:rsidRPr="00DD4434">
        <w:rPr>
          <w:rFonts w:eastAsia="MS Mincho"/>
          <w:lang w:val="es-419" w:eastAsia="en-US"/>
        </w:rPr>
        <w:t>de libros (estado, disponibilidad).</w:t>
      </w:r>
    </w:p>
    <w:p w14:paraId="41C9FA16" w14:textId="4D1B86D1" w:rsidR="000456F8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1" w:name="_Toc197479867"/>
      <w:r w:rsidRPr="00386D8B">
        <w:rPr>
          <w:rFonts w:ascii="Times New Roman" w:hAnsi="Times New Roman"/>
          <w:color w:val="auto"/>
          <w:sz w:val="24"/>
          <w:szCs w:val="24"/>
        </w:rPr>
        <w:t>3.5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 xml:space="preserve"> Requisitos No Funcionales (RNF)</w:t>
      </w:r>
      <w:bookmarkEnd w:id="31"/>
    </w:p>
    <w:p w14:paraId="7C8BE758" w14:textId="535A7226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 xml:space="preserve">RNF01 – Solo usuarios registrados </w:t>
      </w:r>
      <w:r w:rsidR="000D1EC0" w:rsidRPr="00DD4434">
        <w:rPr>
          <w:rFonts w:eastAsia="MS Mincho"/>
          <w:lang w:val="es-419" w:eastAsia="en-US"/>
        </w:rPr>
        <w:t>vía</w:t>
      </w:r>
      <w:r w:rsidRPr="00DD4434">
        <w:rPr>
          <w:rFonts w:eastAsia="MS Mincho"/>
          <w:lang w:val="es-419" w:eastAsia="en-US"/>
        </w:rPr>
        <w:t xml:space="preserve"> web podrán solicitar préstamos o gestionarlos.</w:t>
      </w:r>
    </w:p>
    <w:p w14:paraId="1E371481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RNF02 – Los datos deben ser almacenados y consultados de forma segura.</w:t>
      </w:r>
    </w:p>
    <w:p w14:paraId="421A6451" w14:textId="77777777" w:rsidR="000456F8" w:rsidRPr="00DD4434" w:rsidRDefault="000456F8" w:rsidP="00DD4434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RNF03 – El sistema debe tener una interfaz clara y fácil de usar.</w:t>
      </w:r>
    </w:p>
    <w:p w14:paraId="09874DE6" w14:textId="75CA8459" w:rsidR="000456F8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2" w:name="_Toc197479868"/>
      <w:r w:rsidRPr="00386D8B">
        <w:rPr>
          <w:rFonts w:ascii="Times New Roman" w:hAnsi="Times New Roman"/>
          <w:color w:val="auto"/>
          <w:sz w:val="24"/>
          <w:szCs w:val="24"/>
        </w:rPr>
        <w:t>3.6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 xml:space="preserve"> Requisitos del Usuario</w:t>
      </w:r>
      <w:bookmarkEnd w:id="32"/>
    </w:p>
    <w:p w14:paraId="26C41532" w14:textId="77777777" w:rsidR="000456F8" w:rsidRPr="00DD4434" w:rsidRDefault="000456F8">
      <w:pPr>
        <w:pStyle w:val="Prrafodelista"/>
        <w:numPr>
          <w:ilvl w:val="0"/>
          <w:numId w:val="4"/>
        </w:num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El usuario desea consultar libros sin necesidad de ir físicamente a la biblioteca.</w:t>
      </w:r>
    </w:p>
    <w:p w14:paraId="4B6DF22F" w14:textId="77777777" w:rsidR="000456F8" w:rsidRPr="00DD4434" w:rsidRDefault="000456F8">
      <w:pPr>
        <w:pStyle w:val="Prrafodelista"/>
        <w:numPr>
          <w:ilvl w:val="0"/>
          <w:numId w:val="4"/>
        </w:num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El bibliotecario necesita una manera rápida de aprobar o rechazar solicitudes.</w:t>
      </w:r>
    </w:p>
    <w:p w14:paraId="53F0D8CE" w14:textId="77777777" w:rsidR="000456F8" w:rsidRPr="00DD4434" w:rsidRDefault="000456F8">
      <w:pPr>
        <w:pStyle w:val="Prrafodelista"/>
        <w:numPr>
          <w:ilvl w:val="0"/>
          <w:numId w:val="4"/>
        </w:num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Los usuarios quieren ver el estado de sus solicitudes en tiempo real.</w:t>
      </w:r>
    </w:p>
    <w:p w14:paraId="59BA279B" w14:textId="77777777" w:rsidR="000456F8" w:rsidRPr="00DD4434" w:rsidRDefault="000456F8">
      <w:pPr>
        <w:pStyle w:val="Prrafodelista"/>
        <w:numPr>
          <w:ilvl w:val="0"/>
          <w:numId w:val="4"/>
        </w:num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DD4434">
        <w:rPr>
          <w:rFonts w:eastAsia="MS Mincho"/>
          <w:lang w:val="es-419" w:eastAsia="en-US"/>
        </w:rPr>
        <w:t>Ambos roles necesitan un sistema accesible desde cualquier navegador web compatible.</w:t>
      </w:r>
      <w:bookmarkEnd w:id="7"/>
    </w:p>
    <w:p w14:paraId="5F0C761E" w14:textId="77777777" w:rsidR="00D239A0" w:rsidRPr="00DD4434" w:rsidRDefault="00D239A0" w:rsidP="00DD4434">
      <w:pPr>
        <w:spacing w:line="276" w:lineRule="auto"/>
        <w:ind w:left="360"/>
        <w:rPr>
          <w:lang w:val="es-MX"/>
        </w:rPr>
      </w:pPr>
    </w:p>
    <w:p w14:paraId="2CB3C43B" w14:textId="1AC02111" w:rsidR="000456F8" w:rsidRPr="00386D8B" w:rsidRDefault="00C4341B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3" w:name="_Toc197479869"/>
      <w:r w:rsidRPr="00386D8B">
        <w:rPr>
          <w:rFonts w:ascii="Times New Roman" w:hAnsi="Times New Roman"/>
          <w:color w:val="auto"/>
          <w:sz w:val="24"/>
          <w:szCs w:val="24"/>
        </w:rPr>
        <w:lastRenderedPageBreak/>
        <w:t>3.</w:t>
      </w:r>
      <w:r w:rsidR="00386D8B" w:rsidRPr="00386D8B">
        <w:rPr>
          <w:rFonts w:ascii="Times New Roman" w:hAnsi="Times New Roman"/>
          <w:color w:val="auto"/>
          <w:sz w:val="24"/>
          <w:szCs w:val="24"/>
        </w:rPr>
        <w:t>7</w:t>
      </w:r>
      <w:r w:rsidRPr="00386D8B">
        <w:rPr>
          <w:rFonts w:ascii="Times New Roman" w:hAnsi="Times New Roman"/>
          <w:color w:val="auto"/>
          <w:sz w:val="24"/>
          <w:szCs w:val="24"/>
        </w:rPr>
        <w:t xml:space="preserve"> Reglas y Funciones de Negocio</w:t>
      </w:r>
      <w:bookmarkEnd w:id="33"/>
    </w:p>
    <w:p w14:paraId="2751F84C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763A5C49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0B3F394E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498A834E" w14:textId="14E52C2E" w:rsidR="00C4341B" w:rsidRDefault="00386D8B" w:rsidP="00386D8B">
      <w:pPr>
        <w:pStyle w:val="Ttulo3"/>
        <w:ind w:firstLine="708"/>
        <w:rPr>
          <w:rFonts w:ascii="Times New Roman" w:hAnsi="Times New Roman"/>
          <w:color w:val="auto"/>
          <w:lang w:val="es-MX"/>
        </w:rPr>
      </w:pPr>
      <w:bookmarkStart w:id="34" w:name="_Toc197479870"/>
      <w:r w:rsidRPr="00386D8B">
        <w:rPr>
          <w:rFonts w:ascii="Times New Roman" w:hAnsi="Times New Roman"/>
          <w:color w:val="auto"/>
          <w:lang w:val="es-MX"/>
        </w:rPr>
        <w:t xml:space="preserve">3.7.1 </w:t>
      </w:r>
      <w:r w:rsidR="00C4341B" w:rsidRPr="00386D8B">
        <w:rPr>
          <w:rFonts w:ascii="Times New Roman" w:hAnsi="Times New Roman"/>
          <w:color w:val="auto"/>
          <w:lang w:val="es-MX"/>
        </w:rPr>
        <w:t>Mapeo AS IS – Estado Actual del Proceso</w:t>
      </w:r>
      <w:bookmarkEnd w:id="34"/>
    </w:p>
    <w:p w14:paraId="0953FDD9" w14:textId="77777777" w:rsidR="00386D8B" w:rsidRPr="00386D8B" w:rsidRDefault="00386D8B" w:rsidP="00386D8B">
      <w:pPr>
        <w:rPr>
          <w:lang w:val="es-MX"/>
        </w:rPr>
      </w:pPr>
    </w:p>
    <w:p w14:paraId="0012E94B" w14:textId="2BA04B5C" w:rsidR="00C4341B" w:rsidRDefault="00C4341B" w:rsidP="00386D8B">
      <w:pPr>
        <w:spacing w:line="276" w:lineRule="auto"/>
        <w:ind w:left="360"/>
        <w:rPr>
          <w:lang w:val="es-MX"/>
        </w:rPr>
      </w:pPr>
      <w:r w:rsidRPr="00C4341B">
        <w:rPr>
          <w:noProof/>
          <w:lang w:val="es-MX"/>
        </w:rPr>
        <w:drawing>
          <wp:inline distT="0" distB="0" distL="0" distR="0" wp14:anchorId="3070DF8E" wp14:editId="1858FBC2">
            <wp:extent cx="5400040" cy="5867400"/>
            <wp:effectExtent l="0" t="0" r="0" b="0"/>
            <wp:docPr id="13119079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793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3C5" w14:textId="77777777" w:rsidR="00C4341B" w:rsidRDefault="00C4341B" w:rsidP="00DD4434">
      <w:pPr>
        <w:spacing w:line="276" w:lineRule="auto"/>
        <w:ind w:left="360"/>
        <w:rPr>
          <w:lang w:val="es-MX"/>
        </w:rPr>
      </w:pPr>
    </w:p>
    <w:p w14:paraId="4362E84F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238B5369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608C8D30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33664795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057A1E1E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526C87F7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71904A7C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0D239DCB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1F4D037A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3BB8BE22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37CC465E" w14:textId="70ADF083" w:rsidR="00C4341B" w:rsidRPr="00386D8B" w:rsidRDefault="00386D8B" w:rsidP="00386D8B">
      <w:pPr>
        <w:pStyle w:val="Ttulo3"/>
        <w:ind w:firstLine="708"/>
        <w:rPr>
          <w:rFonts w:ascii="Times New Roman" w:hAnsi="Times New Roman"/>
          <w:color w:val="auto"/>
          <w:lang w:val="es-MX"/>
        </w:rPr>
      </w:pPr>
      <w:bookmarkStart w:id="35" w:name="_Toc197479871"/>
      <w:r w:rsidRPr="00386D8B">
        <w:rPr>
          <w:rFonts w:ascii="Times New Roman" w:hAnsi="Times New Roman"/>
          <w:color w:val="auto"/>
          <w:lang w:val="es-MX"/>
        </w:rPr>
        <w:t xml:space="preserve">3.7.2 </w:t>
      </w:r>
      <w:r w:rsidR="00C4341B" w:rsidRPr="00386D8B">
        <w:rPr>
          <w:rFonts w:ascii="Times New Roman" w:hAnsi="Times New Roman"/>
          <w:color w:val="auto"/>
          <w:lang w:val="es-MX"/>
        </w:rPr>
        <w:t>TO BE - Proceso mejorado (con el sistema implementado)</w:t>
      </w:r>
      <w:bookmarkEnd w:id="35"/>
    </w:p>
    <w:p w14:paraId="24C9E21F" w14:textId="77777777" w:rsidR="00386D8B" w:rsidRDefault="00386D8B" w:rsidP="00DD4434">
      <w:pPr>
        <w:spacing w:line="276" w:lineRule="auto"/>
        <w:ind w:left="360"/>
        <w:rPr>
          <w:lang w:val="es-MX"/>
        </w:rPr>
      </w:pPr>
    </w:p>
    <w:p w14:paraId="42B087B0" w14:textId="2F78F189" w:rsidR="00C4341B" w:rsidRPr="00DD4434" w:rsidRDefault="00C4341B" w:rsidP="00DD4434">
      <w:pPr>
        <w:spacing w:line="276" w:lineRule="auto"/>
        <w:ind w:left="360"/>
        <w:rPr>
          <w:lang w:val="es-MX"/>
        </w:rPr>
      </w:pPr>
      <w:r w:rsidRPr="00C4341B">
        <w:rPr>
          <w:noProof/>
          <w:lang w:val="es-MX"/>
        </w:rPr>
        <w:drawing>
          <wp:inline distT="0" distB="0" distL="0" distR="0" wp14:anchorId="4DD6CFE3" wp14:editId="53F1290B">
            <wp:extent cx="5400040" cy="4905375"/>
            <wp:effectExtent l="0" t="0" r="0" b="9525"/>
            <wp:docPr id="203963640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6400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D0EA" w14:textId="77777777" w:rsidR="000456F8" w:rsidRPr="00DD4434" w:rsidRDefault="000456F8" w:rsidP="00DD4434">
      <w:pPr>
        <w:spacing w:line="276" w:lineRule="auto"/>
        <w:ind w:left="360"/>
        <w:rPr>
          <w:lang w:val="es-MX"/>
        </w:rPr>
      </w:pPr>
    </w:p>
    <w:p w14:paraId="05ACCFFE" w14:textId="666FC469" w:rsidR="000456F8" w:rsidRPr="00386D8B" w:rsidRDefault="00386D8B" w:rsidP="00386D8B">
      <w:pPr>
        <w:pStyle w:val="Ttulo1"/>
        <w:numPr>
          <w:ilvl w:val="0"/>
          <w:numId w:val="0"/>
        </w:numPr>
        <w:spacing w:line="276" w:lineRule="auto"/>
        <w:ind w:left="720" w:hanging="360"/>
        <w:rPr>
          <w:rFonts w:eastAsia="MS Mincho"/>
        </w:rPr>
      </w:pPr>
      <w:bookmarkStart w:id="36" w:name="_Toc197479872"/>
      <w:r>
        <w:rPr>
          <w:rFonts w:eastAsia="MS Mincho"/>
        </w:rPr>
        <w:t xml:space="preserve">4. </w:t>
      </w:r>
      <w:r w:rsidR="000456F8" w:rsidRPr="00386D8B">
        <w:rPr>
          <w:rFonts w:eastAsia="MS Mincho"/>
        </w:rPr>
        <w:t>Requisitos</w:t>
      </w:r>
      <w:bookmarkEnd w:id="36"/>
    </w:p>
    <w:p w14:paraId="11571F9C" w14:textId="22349408" w:rsidR="00B82185" w:rsidRPr="00386D8B" w:rsidRDefault="00FC16B6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7" w:name="_Toc197479873"/>
      <w:r w:rsidRPr="00386D8B">
        <w:rPr>
          <w:rFonts w:ascii="Times New Roman" w:hAnsi="Times New Roman"/>
          <w:color w:val="auto"/>
          <w:sz w:val="24"/>
          <w:szCs w:val="24"/>
        </w:rPr>
        <w:t>4</w:t>
      </w:r>
      <w:r w:rsidR="000456F8" w:rsidRPr="00386D8B">
        <w:rPr>
          <w:rFonts w:ascii="Times New Roman" w:hAnsi="Times New Roman"/>
          <w:color w:val="auto"/>
          <w:sz w:val="24"/>
          <w:szCs w:val="24"/>
        </w:rPr>
        <w:t>.1 Funcionales</w:t>
      </w:r>
      <w:bookmarkEnd w:id="37"/>
    </w:p>
    <w:p w14:paraId="55859A9F" w14:textId="77777777" w:rsidR="000456F8" w:rsidRPr="00DD4434" w:rsidRDefault="000456F8" w:rsidP="00DD4434">
      <w:pPr>
        <w:spacing w:line="276" w:lineRule="auto"/>
        <w:ind w:left="360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0456F8" w:rsidRPr="00DD4434" w14:paraId="6D0BA526" w14:textId="77777777" w:rsidTr="000456F8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2B989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4C237" w14:textId="0189AD64" w:rsidR="000456F8" w:rsidRPr="00DD4434" w:rsidRDefault="000456F8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RF01</w:t>
            </w:r>
            <w:r w:rsidRPr="00DD4434">
              <w:rPr>
                <w:bCs/>
                <w:iCs/>
                <w:color w:val="0000FF"/>
              </w:rPr>
              <w:t xml:space="preserve"> </w:t>
            </w:r>
          </w:p>
        </w:tc>
      </w:tr>
      <w:tr w:rsidR="000456F8" w:rsidRPr="00DD4434" w14:paraId="4A9B42DA" w14:textId="77777777" w:rsidTr="000456F8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B95AB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9AC7F" w14:textId="05555A6C" w:rsidR="000456F8" w:rsidRPr="00DD4434" w:rsidRDefault="000456F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Registro de nuevos usuarios desde la web.</w:t>
            </w:r>
          </w:p>
        </w:tc>
      </w:tr>
      <w:tr w:rsidR="000456F8" w:rsidRPr="00DD4434" w14:paraId="2FC5F815" w14:textId="77777777" w:rsidTr="000456F8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0804F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72BBF" w14:textId="69F57378" w:rsidR="000456F8" w:rsidRPr="00DD4434" w:rsidRDefault="000456F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el usuario pueda registrarse correctamente</w:t>
            </w:r>
          </w:p>
        </w:tc>
      </w:tr>
      <w:tr w:rsidR="000456F8" w:rsidRPr="00DD4434" w14:paraId="30E49DBF" w14:textId="77777777" w:rsidTr="000456F8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B1239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F153" w14:textId="77777777" w:rsidR="000456F8" w:rsidRPr="00DD4434" w:rsidRDefault="000456F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0456F8" w:rsidRPr="00DD4434" w14:paraId="16F07F5D" w14:textId="77777777" w:rsidTr="000456F8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482C0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8E756" w14:textId="77777777" w:rsidR="000456F8" w:rsidRPr="00DD4434" w:rsidRDefault="000456F8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0E647738" w14:textId="77777777" w:rsidR="000456F8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Id del usuario</w:t>
            </w:r>
          </w:p>
          <w:p w14:paraId="2B418A9D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Cedula del usuario</w:t>
            </w:r>
          </w:p>
          <w:p w14:paraId="7A9D4F92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Nombre del usuario</w:t>
            </w:r>
          </w:p>
          <w:p w14:paraId="40CB8813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Apellido del usuario</w:t>
            </w:r>
          </w:p>
          <w:p w14:paraId="60258796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Email del usuario</w:t>
            </w:r>
          </w:p>
          <w:p w14:paraId="13B2DBB0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Password del usuario</w:t>
            </w:r>
          </w:p>
          <w:p w14:paraId="3A60EDE7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Dirección del usuario</w:t>
            </w:r>
          </w:p>
          <w:p w14:paraId="5F6092E7" w14:textId="250052EA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Rol-id</w:t>
            </w:r>
          </w:p>
        </w:tc>
      </w:tr>
      <w:tr w:rsidR="000456F8" w:rsidRPr="00DD4434" w14:paraId="14086047" w14:textId="77777777" w:rsidTr="000456F8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2C54A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6BB2" w14:textId="1CA70413" w:rsidR="000456F8" w:rsidRPr="00DD4434" w:rsidRDefault="00B82185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</w:t>
            </w:r>
            <w:r w:rsidR="000456F8" w:rsidRPr="00DD4434">
              <w:rPr>
                <w:iCs/>
                <w:color w:val="000000" w:themeColor="text1"/>
                <w:kern w:val="24"/>
              </w:rPr>
              <w:t>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="000456F8"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4F9B4DE6" w14:textId="4A5D3079" w:rsidR="000456F8" w:rsidRPr="00DD4434" w:rsidRDefault="000456F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</w:t>
            </w:r>
            <w:r w:rsidR="00B82185" w:rsidRPr="00DD4434">
              <w:rPr>
                <w:iCs/>
                <w:color w:val="000000" w:themeColor="text1"/>
                <w:kern w:val="24"/>
              </w:rPr>
              <w:t>0</w:t>
            </w:r>
          </w:p>
        </w:tc>
      </w:tr>
      <w:tr w:rsidR="000456F8" w:rsidRPr="00DD4434" w14:paraId="04C012C9" w14:textId="77777777" w:rsidTr="000456F8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2309A" w14:textId="77777777" w:rsidR="000456F8" w:rsidRPr="00DD4434" w:rsidRDefault="000456F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F4F3F" w14:textId="77777777" w:rsidR="000456F8" w:rsidRPr="00DD4434" w:rsidRDefault="000456F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585FC29A" w14:textId="77777777" w:rsidR="000456F8" w:rsidRPr="00DD4434" w:rsidRDefault="000456F8" w:rsidP="00DD4434">
      <w:pPr>
        <w:spacing w:line="276" w:lineRule="auto"/>
        <w:ind w:left="360"/>
        <w:rPr>
          <w:lang w:val="es-MX"/>
        </w:rPr>
      </w:pPr>
    </w:p>
    <w:p w14:paraId="1F2EEAAC" w14:textId="77777777" w:rsidR="00B82185" w:rsidRPr="00DD4434" w:rsidRDefault="00B82185" w:rsidP="00DD4434">
      <w:pPr>
        <w:spacing w:line="276" w:lineRule="auto"/>
        <w:ind w:left="360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B82185" w:rsidRPr="00DD4434" w14:paraId="660737FA" w14:textId="77777777" w:rsidTr="009B7AD3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4EC5F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CD293" w14:textId="3418322C" w:rsidR="00B82185" w:rsidRPr="00DD4434" w:rsidRDefault="00B82185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RF02</w:t>
            </w:r>
          </w:p>
        </w:tc>
      </w:tr>
      <w:tr w:rsidR="00B82185" w:rsidRPr="00DD4434" w14:paraId="2AE0C648" w14:textId="77777777" w:rsidTr="009B7AD3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B6536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697F7" w14:textId="3A602C6C" w:rsidR="00B82185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Inicio de sesión con credenciales</w:t>
            </w:r>
          </w:p>
        </w:tc>
      </w:tr>
      <w:tr w:rsidR="00B82185" w:rsidRPr="00DD4434" w14:paraId="6D330F56" w14:textId="77777777" w:rsidTr="009B7AD3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39333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2B33D" w14:textId="230A9318" w:rsidR="00B82185" w:rsidRPr="00DD4434" w:rsidRDefault="00B821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El sistema debe permitir que el usuario pueda </w:t>
            </w:r>
            <w:r w:rsidR="00817F9C" w:rsidRPr="00DD4434">
              <w:rPr>
                <w:iCs/>
                <w:kern w:val="24"/>
              </w:rPr>
              <w:t>iniciar sesión correctamente.</w:t>
            </w:r>
          </w:p>
        </w:tc>
      </w:tr>
      <w:tr w:rsidR="00B82185" w:rsidRPr="00DD4434" w14:paraId="3A379095" w14:textId="77777777" w:rsidTr="009B7AD3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050D3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8EC8" w14:textId="77777777" w:rsidR="00B82185" w:rsidRPr="00DD4434" w:rsidRDefault="00B821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B82185" w:rsidRPr="00DD4434" w14:paraId="416D74AE" w14:textId="77777777" w:rsidTr="009B7AD3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27CA0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3A718" w14:textId="77777777" w:rsidR="00B82185" w:rsidRPr="00DD4434" w:rsidRDefault="00B82185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041DD943" w14:textId="77777777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Cedula del usuario</w:t>
            </w:r>
          </w:p>
          <w:p w14:paraId="25AB8DD9" w14:textId="5F03ABBB" w:rsidR="00B82185" w:rsidRPr="00DD4434" w:rsidRDefault="00B82185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Password del usuario</w:t>
            </w:r>
          </w:p>
        </w:tc>
      </w:tr>
      <w:tr w:rsidR="00B82185" w:rsidRPr="00DD4434" w14:paraId="76EA74DF" w14:textId="77777777" w:rsidTr="009B7AD3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20F8E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B73FA" w14:textId="2F52F281" w:rsidR="00B82185" w:rsidRPr="00DD4434" w:rsidRDefault="00B82185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4A5D4344" w14:textId="77777777" w:rsidR="00B82185" w:rsidRPr="00DD4434" w:rsidRDefault="00B821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B82185" w:rsidRPr="00DD4434" w14:paraId="016F8FA2" w14:textId="77777777" w:rsidTr="009B7AD3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281CE" w14:textId="77777777" w:rsidR="00B82185" w:rsidRPr="00DD4434" w:rsidRDefault="00B821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A79CD" w14:textId="77777777" w:rsidR="00B82185" w:rsidRPr="00DD4434" w:rsidRDefault="00B821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643A8CB5" w14:textId="77777777" w:rsidR="00B82185" w:rsidRPr="00DD4434" w:rsidRDefault="00B82185" w:rsidP="00DD4434">
      <w:pPr>
        <w:spacing w:line="276" w:lineRule="auto"/>
        <w:ind w:left="360"/>
        <w:rPr>
          <w:lang w:val="es-MX"/>
        </w:rPr>
      </w:pPr>
    </w:p>
    <w:p w14:paraId="0CC8ECBF" w14:textId="77777777" w:rsidR="00817F9C" w:rsidRPr="00DD4434" w:rsidRDefault="00817F9C" w:rsidP="00DD4434">
      <w:pPr>
        <w:spacing w:line="276" w:lineRule="auto"/>
        <w:ind w:left="360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817F9C" w:rsidRPr="00DD4434" w14:paraId="49E83057" w14:textId="77777777" w:rsidTr="009B7AD3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DCD49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956EA" w14:textId="4E9CD498" w:rsidR="00817F9C" w:rsidRPr="00DD4434" w:rsidRDefault="00817F9C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RF03</w:t>
            </w:r>
          </w:p>
        </w:tc>
      </w:tr>
      <w:tr w:rsidR="00817F9C" w:rsidRPr="00DD4434" w14:paraId="4849E431" w14:textId="77777777" w:rsidTr="009B7AD3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5192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D3153" w14:textId="2A1E7ABD" w:rsidR="00817F9C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 xml:space="preserve">Distinción de roles entre usuario general </w:t>
            </w:r>
            <w:r w:rsidR="00AA53A5" w:rsidRPr="00DD4434">
              <w:rPr>
                <w:rFonts w:eastAsia="MS Mincho"/>
                <w:lang w:val="es-419" w:eastAsia="en-US"/>
              </w:rPr>
              <w:t>y bibliotecario</w:t>
            </w:r>
          </w:p>
        </w:tc>
      </w:tr>
      <w:tr w:rsidR="00817F9C" w:rsidRPr="00DD4434" w14:paraId="40D3B516" w14:textId="77777777" w:rsidTr="009B7AD3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3F7A1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FAE6F" w14:textId="79E1322D" w:rsidR="00817F9C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El sistema debe </w:t>
            </w:r>
            <w:r w:rsidR="00D71F76" w:rsidRPr="00DD4434">
              <w:rPr>
                <w:iCs/>
                <w:kern w:val="24"/>
              </w:rPr>
              <w:t>diferenciar correctamente el usuario general y el bibliotecario</w:t>
            </w:r>
          </w:p>
        </w:tc>
      </w:tr>
      <w:tr w:rsidR="00817F9C" w:rsidRPr="00DD4434" w14:paraId="4EBEBE54" w14:textId="77777777" w:rsidTr="009B7AD3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6E1E4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49397" w14:textId="77777777" w:rsidR="00817F9C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817F9C" w:rsidRPr="00DD4434" w14:paraId="3EF69A67" w14:textId="77777777" w:rsidTr="009B7AD3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87862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EEF3E" w14:textId="77777777" w:rsidR="00817F9C" w:rsidRPr="00DD4434" w:rsidRDefault="00817F9C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522DB7F2" w14:textId="77777777" w:rsidR="00817F9C" w:rsidRPr="00DD4434" w:rsidRDefault="00817F9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Rol-id</w:t>
            </w:r>
          </w:p>
        </w:tc>
      </w:tr>
      <w:tr w:rsidR="00817F9C" w:rsidRPr="00DD4434" w14:paraId="618F2D61" w14:textId="77777777" w:rsidTr="009B7AD3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32F1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51302" w14:textId="76E24378" w:rsidR="00817F9C" w:rsidRPr="00DD4434" w:rsidRDefault="00817F9C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73F6E3D4" w14:textId="77777777" w:rsidR="00817F9C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817F9C" w:rsidRPr="00DD4434" w14:paraId="486D8A70" w14:textId="77777777" w:rsidTr="009B7AD3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CDBB2" w14:textId="77777777" w:rsidR="00817F9C" w:rsidRPr="00DD4434" w:rsidRDefault="00817F9C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5265C" w14:textId="77777777" w:rsidR="00817F9C" w:rsidRPr="00DD4434" w:rsidRDefault="00817F9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0EB29F81" w14:textId="77777777" w:rsidR="00817F9C" w:rsidRPr="00DD4434" w:rsidRDefault="00817F9C" w:rsidP="00DD4434">
      <w:pPr>
        <w:spacing w:line="276" w:lineRule="auto"/>
        <w:ind w:left="360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D71F76" w:rsidRPr="00DD4434" w14:paraId="2E439353" w14:textId="77777777" w:rsidTr="009B7AD3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C023F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F343B" w14:textId="0118106D" w:rsidR="00D71F76" w:rsidRPr="00DD4434" w:rsidRDefault="00D71F76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</w:t>
            </w:r>
            <w:r w:rsidR="002C76AC" w:rsidRPr="00DD4434">
              <w:rPr>
                <w:bCs/>
                <w:iCs/>
              </w:rPr>
              <w:t>4</w:t>
            </w:r>
          </w:p>
        </w:tc>
      </w:tr>
      <w:tr w:rsidR="00D71F76" w:rsidRPr="00DD4434" w14:paraId="050FB0C6" w14:textId="77777777" w:rsidTr="009B7AD3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7B376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CADAE" w14:textId="4120A1E4" w:rsidR="00D71F76" w:rsidRPr="00DD4434" w:rsidRDefault="002C76A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Visualización del listado de libros.</w:t>
            </w:r>
          </w:p>
        </w:tc>
      </w:tr>
      <w:tr w:rsidR="00D71F76" w:rsidRPr="00DD4434" w14:paraId="72444844" w14:textId="77777777" w:rsidTr="009B7AD3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D571F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42D22" w14:textId="7015E8AD" w:rsidR="00D71F76" w:rsidRPr="00DD4434" w:rsidRDefault="002C76AC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a los usuarios visualizar el listado completo de libros disponibles.</w:t>
            </w:r>
          </w:p>
        </w:tc>
      </w:tr>
      <w:tr w:rsidR="00D71F76" w:rsidRPr="00DD4434" w14:paraId="3106A385" w14:textId="77777777" w:rsidTr="009B7AD3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54D84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BA1B0" w14:textId="77777777" w:rsidR="00D71F76" w:rsidRPr="00DD4434" w:rsidRDefault="00D71F76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D71F76" w:rsidRPr="00DD4434" w14:paraId="17416255" w14:textId="77777777" w:rsidTr="009B7AD3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C0333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3AC38" w14:textId="77777777" w:rsidR="00D71F76" w:rsidRPr="00DD4434" w:rsidRDefault="00D71F76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310759CE" w14:textId="77777777" w:rsidR="00D71F76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Libro_id</w:t>
            </w:r>
          </w:p>
          <w:p w14:paraId="5119ACA3" w14:textId="77777777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Titulo</w:t>
            </w:r>
          </w:p>
          <w:p w14:paraId="502FF8B6" w14:textId="77777777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Autor</w:t>
            </w:r>
          </w:p>
          <w:p w14:paraId="4D546283" w14:textId="77777777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ISBN</w:t>
            </w:r>
          </w:p>
          <w:p w14:paraId="10AC7D20" w14:textId="77777777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Genero</w:t>
            </w:r>
          </w:p>
          <w:p w14:paraId="49EE5969" w14:textId="77777777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Editorial</w:t>
            </w:r>
          </w:p>
          <w:p w14:paraId="3482C160" w14:textId="6EF775AF" w:rsidR="002C76AC" w:rsidRPr="00DD4434" w:rsidRDefault="002C76AC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Cantidad</w:t>
            </w:r>
          </w:p>
        </w:tc>
      </w:tr>
      <w:tr w:rsidR="00D71F76" w:rsidRPr="00DD4434" w14:paraId="1C67ED8A" w14:textId="77777777" w:rsidTr="009B7AD3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62448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A9FB" w14:textId="55E3A375" w:rsidR="00D71F76" w:rsidRPr="00DD4434" w:rsidRDefault="00D71F76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59A7FB7E" w14:textId="77777777" w:rsidR="00D71F76" w:rsidRPr="00DD4434" w:rsidRDefault="00D71F76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D71F76" w:rsidRPr="00DD4434" w14:paraId="4F86B093" w14:textId="77777777" w:rsidTr="009B7AD3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075A9" w14:textId="77777777" w:rsidR="00D71F76" w:rsidRPr="00DD4434" w:rsidRDefault="00D71F76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ECCE1" w14:textId="77777777" w:rsidR="00D71F76" w:rsidRPr="00DD4434" w:rsidRDefault="00D71F76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10BFEE20" w14:textId="77777777" w:rsidR="00D71F76" w:rsidRPr="00DD4434" w:rsidRDefault="00D71F76" w:rsidP="00DD4434">
      <w:pPr>
        <w:spacing w:line="276" w:lineRule="auto"/>
        <w:ind w:left="360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734DC8" w:rsidRPr="00DD4434" w14:paraId="7D7F3F38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7FAF5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356A2" w14:textId="772AF830" w:rsidR="00734DC8" w:rsidRPr="00DD4434" w:rsidRDefault="00734DC8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RF05</w:t>
            </w:r>
          </w:p>
        </w:tc>
      </w:tr>
      <w:tr w:rsidR="00734DC8" w:rsidRPr="00DD4434" w14:paraId="3A5987A3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9344B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7D8EC" w14:textId="6119FC8C" w:rsidR="00734DC8" w:rsidRPr="00DD4434" w:rsidRDefault="00734DC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Búsqueda de libros por título.</w:t>
            </w:r>
          </w:p>
        </w:tc>
      </w:tr>
      <w:tr w:rsidR="00734DC8" w:rsidRPr="00DD4434" w14:paraId="475E8566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55102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17692" w14:textId="7130BD79" w:rsidR="00734DC8" w:rsidRPr="00DD4434" w:rsidRDefault="00734DC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El sistema debe permitir </w:t>
            </w:r>
            <w:r w:rsidR="00C6340D" w:rsidRPr="00DD4434">
              <w:rPr>
                <w:iCs/>
                <w:kern w:val="24"/>
              </w:rPr>
              <w:t>buscar libros escribiendo parte o todo el titulo</w:t>
            </w:r>
          </w:p>
        </w:tc>
      </w:tr>
      <w:tr w:rsidR="00734DC8" w:rsidRPr="00DD4434" w14:paraId="56678B46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0630A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426F7" w14:textId="77777777" w:rsidR="00734DC8" w:rsidRPr="00DD4434" w:rsidRDefault="00734DC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734DC8" w:rsidRPr="00DD4434" w14:paraId="72416612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6E973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6C5A1" w14:textId="77777777" w:rsidR="00734DC8" w:rsidRPr="00DD4434" w:rsidRDefault="00734DC8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3A805762" w14:textId="77777777" w:rsidR="00734DC8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Titulo</w:t>
            </w:r>
          </w:p>
          <w:p w14:paraId="454D0A8E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Autor</w:t>
            </w:r>
          </w:p>
          <w:p w14:paraId="104D9038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ISBN</w:t>
            </w:r>
          </w:p>
          <w:p w14:paraId="22E54076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Género</w:t>
            </w:r>
          </w:p>
          <w:p w14:paraId="6CB108FD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Editorial</w:t>
            </w:r>
          </w:p>
          <w:p w14:paraId="4728024A" w14:textId="128EC244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Cantidad disponible</w:t>
            </w:r>
          </w:p>
          <w:p w14:paraId="6AECF15E" w14:textId="77777777" w:rsidR="00C6340D" w:rsidRPr="00DD4434" w:rsidRDefault="00C6340D" w:rsidP="00DD4434">
            <w:pPr>
              <w:suppressAutoHyphens w:val="0"/>
              <w:spacing w:line="276" w:lineRule="auto"/>
              <w:ind w:left="360"/>
            </w:pPr>
          </w:p>
          <w:p w14:paraId="1C548A11" w14:textId="707EEF5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Si no hay resultados, el sistema debe mostrar un mensaje indicando que no se encontraron coincidencias.</w:t>
            </w:r>
          </w:p>
        </w:tc>
      </w:tr>
      <w:tr w:rsidR="00734DC8" w:rsidRPr="00DD4434" w14:paraId="5BB745B3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5ADB5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5EB9E" w14:textId="42D6C2FD" w:rsidR="00734DC8" w:rsidRPr="00DD4434" w:rsidRDefault="00734DC8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38FCF7B2" w14:textId="77777777" w:rsidR="00734DC8" w:rsidRPr="00DD4434" w:rsidRDefault="00734DC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734DC8" w:rsidRPr="00DD4434" w14:paraId="0DF2D67A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9BC4C" w14:textId="77777777" w:rsidR="00734DC8" w:rsidRPr="00DD4434" w:rsidRDefault="00734DC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9620A" w14:textId="77777777" w:rsidR="00734DC8" w:rsidRPr="00DD4434" w:rsidRDefault="00734DC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2B37E118" w14:textId="77777777" w:rsidR="00C6340D" w:rsidRPr="00DD4434" w:rsidRDefault="00C6340D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C6340D" w:rsidRPr="00DD4434" w14:paraId="562BF155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E9570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F341" w14:textId="696603D4" w:rsidR="00C6340D" w:rsidRPr="00DD4434" w:rsidRDefault="00C6340D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RF06</w:t>
            </w:r>
          </w:p>
        </w:tc>
      </w:tr>
      <w:tr w:rsidR="00C6340D" w:rsidRPr="00DD4434" w14:paraId="538E2709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3938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E1667" w14:textId="51F75A14" w:rsidR="00C6340D" w:rsidRPr="00DD4434" w:rsidRDefault="00C6340D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Visualización de detalles de libros por parte del usuario general.</w:t>
            </w:r>
          </w:p>
        </w:tc>
      </w:tr>
      <w:tr w:rsidR="00C6340D" w:rsidRPr="00DD4434" w14:paraId="68D778B3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C7843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E5CB6" w14:textId="301CF5D5" w:rsidR="00C6340D" w:rsidRPr="00DD4434" w:rsidRDefault="00C6340D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el usuario general pueda visualizar los detalles completos de un libro específico.</w:t>
            </w:r>
          </w:p>
        </w:tc>
      </w:tr>
      <w:tr w:rsidR="00C6340D" w:rsidRPr="00DD4434" w14:paraId="4F0CDB46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E48EA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00356" w14:textId="77777777" w:rsidR="00C6340D" w:rsidRPr="00DD4434" w:rsidRDefault="00C6340D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C6340D" w:rsidRPr="00DD4434" w14:paraId="6155D9F2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4EEE3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ADB79" w14:textId="5BD9459D" w:rsidR="00C6340D" w:rsidRPr="00DD4434" w:rsidRDefault="00C6340D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5492AA44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Titulo</w:t>
            </w:r>
          </w:p>
          <w:p w14:paraId="199ACF8B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Autor</w:t>
            </w:r>
          </w:p>
          <w:p w14:paraId="6318BCFE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ISBN</w:t>
            </w:r>
          </w:p>
          <w:p w14:paraId="471750A3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Genero</w:t>
            </w:r>
          </w:p>
          <w:p w14:paraId="647D5A6C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Editorial</w:t>
            </w:r>
          </w:p>
          <w:p w14:paraId="3D37844A" w14:textId="77777777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Cantidad disponible</w:t>
            </w:r>
          </w:p>
          <w:p w14:paraId="46E01C50" w14:textId="77777777" w:rsidR="00C6340D" w:rsidRPr="00DD4434" w:rsidRDefault="00C6340D" w:rsidP="00DD4434">
            <w:pPr>
              <w:suppressAutoHyphens w:val="0"/>
              <w:spacing w:line="276" w:lineRule="auto"/>
            </w:pPr>
          </w:p>
          <w:p w14:paraId="3802DFF0" w14:textId="1C715CE2" w:rsidR="00C6340D" w:rsidRPr="00DD4434" w:rsidRDefault="00C6340D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lastRenderedPageBreak/>
              <w:t>Esta funcionalidad es solo de consulta. El usuario general no podrá modificar la información.</w:t>
            </w:r>
          </w:p>
        </w:tc>
      </w:tr>
      <w:tr w:rsidR="00C6340D" w:rsidRPr="00DD4434" w14:paraId="57B7AFA3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F800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4DEBB" w14:textId="51145D33" w:rsidR="00C6340D" w:rsidRPr="00DD4434" w:rsidRDefault="00C6340D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29/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64D197C1" w14:textId="77777777" w:rsidR="00C6340D" w:rsidRPr="00DD4434" w:rsidRDefault="00C6340D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C6340D" w:rsidRPr="00DD4434" w14:paraId="220B681C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9E8F7" w14:textId="77777777" w:rsidR="00C6340D" w:rsidRPr="00DD4434" w:rsidRDefault="00C6340D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B2306" w14:textId="0AE6C6D4" w:rsidR="00C6340D" w:rsidRPr="00DD4434" w:rsidRDefault="00C6340D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Media</w:t>
            </w:r>
          </w:p>
        </w:tc>
      </w:tr>
    </w:tbl>
    <w:p w14:paraId="6E4C8668" w14:textId="77777777" w:rsidR="00C6340D" w:rsidRPr="00DD4434" w:rsidRDefault="00C6340D" w:rsidP="00DD4434">
      <w:pPr>
        <w:spacing w:line="276" w:lineRule="auto"/>
        <w:rPr>
          <w:lang w:val="es-MX"/>
        </w:rPr>
      </w:pPr>
    </w:p>
    <w:p w14:paraId="11FEE038" w14:textId="77777777" w:rsidR="00C6340D" w:rsidRPr="00DD4434" w:rsidRDefault="00C6340D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6D0299" w:rsidRPr="00DD4434" w14:paraId="2A844E19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FBC3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84D26" w14:textId="1B7F06DE" w:rsidR="006D0299" w:rsidRPr="00DD4434" w:rsidRDefault="006D0299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RF07</w:t>
            </w:r>
          </w:p>
        </w:tc>
      </w:tr>
      <w:tr w:rsidR="006D0299" w:rsidRPr="00DD4434" w14:paraId="615FA735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4DDC4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C6306" w14:textId="67DE5CA8" w:rsidR="006D0299" w:rsidRPr="00DD4434" w:rsidRDefault="002B067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Solicitud de préstamo por parte del usuario general</w:t>
            </w:r>
          </w:p>
        </w:tc>
      </w:tr>
      <w:tr w:rsidR="006D0299" w:rsidRPr="00DD4434" w14:paraId="61409BEA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E87C7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BA9DF" w14:textId="6DEEC16F" w:rsidR="006D0299" w:rsidRPr="00DD4434" w:rsidRDefault="002B067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los usuarios generales puedan solicitar el préstamo de un libro disponible.</w:t>
            </w:r>
          </w:p>
        </w:tc>
      </w:tr>
      <w:tr w:rsidR="006D0299" w:rsidRPr="00DD4434" w14:paraId="125E9726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A39ED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CEB60" w14:textId="77777777" w:rsidR="006D0299" w:rsidRPr="00DD4434" w:rsidRDefault="006D029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6D0299" w:rsidRPr="00DD4434" w14:paraId="516CD972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9350A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4AF3B" w14:textId="77777777" w:rsidR="006D0299" w:rsidRPr="00DD4434" w:rsidRDefault="006D0299" w:rsidP="00DD4434">
            <w:pPr>
              <w:keepLines/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contener la siguiente información:</w:t>
            </w:r>
          </w:p>
          <w:p w14:paraId="4C6958D9" w14:textId="7C45F738" w:rsidR="006D0299" w:rsidRPr="00DD4434" w:rsidRDefault="002B0678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Usuario_id</w:t>
            </w:r>
          </w:p>
          <w:p w14:paraId="224C9C9B" w14:textId="2347AAF7" w:rsidR="002B0678" w:rsidRPr="00DD4434" w:rsidRDefault="002B0678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Libro_id</w:t>
            </w:r>
          </w:p>
          <w:p w14:paraId="51989AF5" w14:textId="7163D6DC" w:rsidR="002B0678" w:rsidRPr="00DD4434" w:rsidRDefault="002B0678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Fecha_solicitud</w:t>
            </w:r>
          </w:p>
          <w:p w14:paraId="3112FCAF" w14:textId="18BBA270" w:rsidR="002B0678" w:rsidRPr="00DD4434" w:rsidRDefault="002B0678">
            <w:pPr>
              <w:pStyle w:val="Prrafodelista"/>
              <w:numPr>
                <w:ilvl w:val="0"/>
                <w:numId w:val="3"/>
              </w:numPr>
              <w:suppressAutoHyphens w:val="0"/>
              <w:spacing w:line="276" w:lineRule="auto"/>
            </w:pPr>
            <w:r w:rsidRPr="00DD4434">
              <w:t>Estado_id</w:t>
            </w:r>
          </w:p>
          <w:p w14:paraId="00824C09" w14:textId="77777777" w:rsidR="006D0299" w:rsidRPr="00DD4434" w:rsidRDefault="006D0299" w:rsidP="00DD4434">
            <w:pPr>
              <w:suppressAutoHyphens w:val="0"/>
              <w:spacing w:line="276" w:lineRule="auto"/>
            </w:pPr>
          </w:p>
          <w:p w14:paraId="21ABA886" w14:textId="25D12677" w:rsidR="006D0299" w:rsidRPr="00DD4434" w:rsidRDefault="002B0678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 w:rsidRPr="00DD4434">
              <w:t>El sistema debe disminuir la cantidad disponible del libro en 1 tras una solicitud exitosa (o puedes tratar eso como parte de un proceso de aprobación).</w:t>
            </w:r>
          </w:p>
        </w:tc>
      </w:tr>
      <w:tr w:rsidR="006D0299" w:rsidRPr="00DD4434" w14:paraId="73F18B49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EDBAB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E0AD6" w14:textId="0E1260C7" w:rsidR="006D0299" w:rsidRPr="00DD4434" w:rsidRDefault="00835319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30</w:t>
            </w:r>
            <w:r w:rsidR="006D0299" w:rsidRPr="00DD4434">
              <w:rPr>
                <w:iCs/>
                <w:color w:val="000000" w:themeColor="text1"/>
                <w:kern w:val="24"/>
              </w:rPr>
              <w:t>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="006D0299"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191273CF" w14:textId="77777777" w:rsidR="006D0299" w:rsidRPr="00DD4434" w:rsidRDefault="006D029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6D0299" w:rsidRPr="00DD4434" w14:paraId="1C725148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96D7A" w14:textId="77777777" w:rsidR="006D0299" w:rsidRPr="00DD4434" w:rsidRDefault="006D029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9A1D6" w14:textId="77777777" w:rsidR="006D0299" w:rsidRPr="00DD4434" w:rsidRDefault="006D029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Media</w:t>
            </w:r>
          </w:p>
        </w:tc>
      </w:tr>
    </w:tbl>
    <w:p w14:paraId="03133E8E" w14:textId="77777777" w:rsidR="00C6340D" w:rsidRPr="00DD4434" w:rsidRDefault="00C6340D" w:rsidP="00DD4434">
      <w:pPr>
        <w:spacing w:line="276" w:lineRule="auto"/>
        <w:rPr>
          <w:lang w:val="es-MX"/>
        </w:rPr>
      </w:pPr>
    </w:p>
    <w:p w14:paraId="4BA31057" w14:textId="77777777" w:rsidR="00835319" w:rsidRPr="00DD4434" w:rsidRDefault="00835319" w:rsidP="00DD4434">
      <w:pPr>
        <w:spacing w:line="276" w:lineRule="auto"/>
        <w:rPr>
          <w:lang w:val="es-MX"/>
        </w:rPr>
      </w:pPr>
    </w:p>
    <w:p w14:paraId="03D20E47" w14:textId="77777777" w:rsidR="00835319" w:rsidRPr="00DD4434" w:rsidRDefault="00835319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835319" w:rsidRPr="00DD4434" w14:paraId="7AD2311F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DA240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642ED" w14:textId="69281D9F" w:rsidR="00835319" w:rsidRPr="00DD4434" w:rsidRDefault="00835319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</w:t>
            </w:r>
            <w:r w:rsidR="004D518B" w:rsidRPr="00DD4434">
              <w:rPr>
                <w:bCs/>
                <w:iCs/>
              </w:rPr>
              <w:t>8</w:t>
            </w:r>
          </w:p>
        </w:tc>
      </w:tr>
      <w:tr w:rsidR="00835319" w:rsidRPr="00DD4434" w14:paraId="1F622A55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366D9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D84F3" w14:textId="0895F419" w:rsidR="00835319" w:rsidRPr="00DD4434" w:rsidRDefault="0083531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Aprobación de préstamos por parte del bibliotecario</w:t>
            </w:r>
          </w:p>
        </w:tc>
      </w:tr>
      <w:tr w:rsidR="00835319" w:rsidRPr="00DD4434" w14:paraId="78D01EE0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EC05F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6A68C" w14:textId="09736DCF" w:rsidR="00835319" w:rsidRPr="00DD4434" w:rsidRDefault="0083531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el bibliotecario pueda aprobar las solicitudes de préstamo realizadas por los usuarios generales.</w:t>
            </w:r>
          </w:p>
        </w:tc>
      </w:tr>
      <w:tr w:rsidR="00835319" w:rsidRPr="00DD4434" w14:paraId="22B1A6A1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D654B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3DA11" w14:textId="77777777" w:rsidR="00835319" w:rsidRPr="00DD4434" w:rsidRDefault="0083531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835319" w:rsidRPr="00DD4434" w14:paraId="50B0AF55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229E9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DD6B4" w14:textId="77777777" w:rsidR="00835319" w:rsidRPr="00DD4434" w:rsidRDefault="00835319">
            <w:pPr>
              <w:pStyle w:val="Prrafodelista"/>
              <w:keepLines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Solo los usuarios con rol de bibliotecario pueden acceder a esta funcionalidad.</w:t>
            </w:r>
          </w:p>
          <w:p w14:paraId="31DEB77A" w14:textId="77777777" w:rsidR="00835319" w:rsidRPr="00DD4434" w:rsidRDefault="00835319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mostrar una lista de solicitudes de préstamo con estado "pendiente" (relación con Estado_préstamo).</w:t>
            </w:r>
          </w:p>
          <w:p w14:paraId="7C25C983" w14:textId="21994C75" w:rsidR="00835319" w:rsidRPr="00DD4434" w:rsidRDefault="00835319">
            <w:pPr>
              <w:pStyle w:val="Prrafodelista"/>
              <w:keepLines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validar que el libro aún tenga unidades disponibles antes de aprobar.</w:t>
            </w:r>
          </w:p>
        </w:tc>
      </w:tr>
      <w:tr w:rsidR="00835319" w:rsidRPr="00DD4434" w14:paraId="51745FB2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33CC0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E68AB" w14:textId="232A49D2" w:rsidR="00835319" w:rsidRPr="00DD4434" w:rsidRDefault="00835319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30/</w:t>
            </w:r>
            <w:r w:rsidR="004D518B" w:rsidRPr="00DD4434">
              <w:rPr>
                <w:iCs/>
                <w:color w:val="000000" w:themeColor="text1"/>
                <w:kern w:val="24"/>
              </w:rPr>
              <w:t>04</w:t>
            </w:r>
            <w:r w:rsidRPr="00DD4434">
              <w:rPr>
                <w:iCs/>
                <w:color w:val="000000" w:themeColor="text1"/>
                <w:kern w:val="24"/>
              </w:rPr>
              <w:t>/202</w:t>
            </w:r>
            <w:r w:rsidR="004D518B" w:rsidRPr="00DD4434">
              <w:rPr>
                <w:iCs/>
                <w:color w:val="000000" w:themeColor="text1"/>
                <w:kern w:val="24"/>
              </w:rPr>
              <w:t>5</w:t>
            </w:r>
          </w:p>
          <w:p w14:paraId="4F823692" w14:textId="77777777" w:rsidR="00835319" w:rsidRPr="00DD4434" w:rsidRDefault="0083531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835319" w:rsidRPr="00DD4434" w14:paraId="4C764272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815A3" w14:textId="77777777" w:rsidR="00835319" w:rsidRPr="00DD4434" w:rsidRDefault="00835319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31696" w14:textId="072C70BA" w:rsidR="00835319" w:rsidRPr="00DD4434" w:rsidRDefault="00835319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5ECB717D" w14:textId="77777777" w:rsidR="00835319" w:rsidRPr="00DD4434" w:rsidRDefault="00835319" w:rsidP="00DD4434">
      <w:pPr>
        <w:spacing w:line="276" w:lineRule="auto"/>
        <w:rPr>
          <w:lang w:val="es-MX"/>
        </w:rPr>
      </w:pPr>
    </w:p>
    <w:p w14:paraId="3FF75F76" w14:textId="77777777" w:rsidR="004D518B" w:rsidRPr="00DD4434" w:rsidRDefault="004D518B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4D518B" w:rsidRPr="00DD4434" w14:paraId="1F129D12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AB00C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07E86" w14:textId="4734F60D" w:rsidR="004D518B" w:rsidRPr="00DD4434" w:rsidRDefault="004D518B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RF09</w:t>
            </w:r>
          </w:p>
        </w:tc>
      </w:tr>
      <w:tr w:rsidR="004D518B" w:rsidRPr="00DD4434" w14:paraId="0BE39ABC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06C78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E0285" w14:textId="6BD66372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Registro de devolución de préstamos</w:t>
            </w:r>
          </w:p>
        </w:tc>
      </w:tr>
      <w:tr w:rsidR="004D518B" w:rsidRPr="00DD4434" w14:paraId="1E5332C8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3DFDC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FD24A" w14:textId="61F96260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registrar la devolución de un libro prestado</w:t>
            </w:r>
          </w:p>
        </w:tc>
      </w:tr>
      <w:tr w:rsidR="004D518B" w:rsidRPr="00DD4434" w14:paraId="288FB3CC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FEA96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764B7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4D518B" w:rsidRPr="00DD4434" w14:paraId="3D2EE71C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1617E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0D91E" w14:textId="77777777" w:rsidR="004D518B" w:rsidRPr="00DD4434" w:rsidRDefault="004D518B">
            <w:pPr>
              <w:pStyle w:val="Prrafodelista"/>
              <w:keepLines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mostrar un listado de préstamos activos (con estado "aprobado") asociados al usuario o al sistema.</w:t>
            </w:r>
          </w:p>
          <w:p w14:paraId="75865319" w14:textId="02890562" w:rsidR="004D518B" w:rsidRPr="00DD4434" w:rsidRDefault="004D518B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evitar devoluciones duplicadas para el mismo préstamo.</w:t>
            </w:r>
          </w:p>
        </w:tc>
      </w:tr>
      <w:tr w:rsidR="004D518B" w:rsidRPr="00DD4434" w14:paraId="076790D7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4EEEB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E8DBA" w14:textId="563A4389" w:rsidR="004D518B" w:rsidRPr="00DD4434" w:rsidRDefault="004D518B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30/04/2025</w:t>
            </w:r>
          </w:p>
          <w:p w14:paraId="67000909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4D518B" w:rsidRPr="00DD4434" w14:paraId="607BD70F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C312B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706C7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0EE72CB1" w14:textId="77777777" w:rsidR="00835319" w:rsidRPr="00DD4434" w:rsidRDefault="00835319" w:rsidP="00DD4434">
      <w:pPr>
        <w:spacing w:line="276" w:lineRule="auto"/>
        <w:rPr>
          <w:lang w:val="es-MX"/>
        </w:rPr>
      </w:pPr>
    </w:p>
    <w:p w14:paraId="7FC552F6" w14:textId="77777777" w:rsidR="004D518B" w:rsidRPr="00DD4434" w:rsidRDefault="004D518B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4D518B" w:rsidRPr="00DD4434" w14:paraId="794C4554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87A3F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68580" w14:textId="45DFE724" w:rsidR="004D518B" w:rsidRPr="00DD4434" w:rsidRDefault="004D518B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RF10</w:t>
            </w:r>
          </w:p>
        </w:tc>
      </w:tr>
      <w:tr w:rsidR="004D518B" w:rsidRPr="00DD4434" w14:paraId="20972C1C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CB2CE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47C73" w14:textId="3C2AF4EA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Visualización de estado de préstamos por parte del usuario</w:t>
            </w:r>
          </w:p>
        </w:tc>
      </w:tr>
      <w:tr w:rsidR="004D518B" w:rsidRPr="00DD4434" w14:paraId="765A3012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3E9F6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3809E" w14:textId="6527A508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el usuario general pueda consultar el estado actual de todos sus préstamos.</w:t>
            </w:r>
          </w:p>
        </w:tc>
      </w:tr>
      <w:tr w:rsidR="004D518B" w:rsidRPr="00DD4434" w14:paraId="5457A63E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31A59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6B342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4D518B" w:rsidRPr="00DD4434" w14:paraId="5674D5C7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18C5D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734F" w14:textId="77777777" w:rsidR="004D518B" w:rsidRPr="00DD4434" w:rsidRDefault="004D518B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usuario debe haber iniciado sesión para acceder a esta funcionalidad.</w:t>
            </w:r>
          </w:p>
          <w:p w14:paraId="692A7E2A" w14:textId="77777777" w:rsidR="004D518B" w:rsidRPr="00DD4434" w:rsidRDefault="004D518B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mostrar un listado de todos los préstamos realizados por el usuario autenticado, incluyendo:</w:t>
            </w:r>
          </w:p>
          <w:p w14:paraId="1D4F634C" w14:textId="0444210C" w:rsidR="004D518B" w:rsidRPr="00DD4434" w:rsidRDefault="004D518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Título del libro</w:t>
            </w:r>
          </w:p>
          <w:p w14:paraId="0785613A" w14:textId="77777777" w:rsidR="004D518B" w:rsidRPr="00DD4434" w:rsidRDefault="004D518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Fecha_solicitud</w:t>
            </w:r>
          </w:p>
          <w:p w14:paraId="3F684D5D" w14:textId="77777777" w:rsidR="004D518B" w:rsidRPr="00DD4434" w:rsidRDefault="004D518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Fecha_inicio</w:t>
            </w:r>
          </w:p>
          <w:p w14:paraId="569C4424" w14:textId="77777777" w:rsidR="004D518B" w:rsidRPr="00DD4434" w:rsidRDefault="004D518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Fecha_fin</w:t>
            </w:r>
          </w:p>
          <w:p w14:paraId="504A88F4" w14:textId="1212E3F6" w:rsidR="004D518B" w:rsidRPr="00DD4434" w:rsidRDefault="004D518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Estado actual del préstamo</w:t>
            </w:r>
          </w:p>
        </w:tc>
      </w:tr>
      <w:tr w:rsidR="004D518B" w:rsidRPr="00DD4434" w14:paraId="6EE8A659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A04AA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1D1A3" w14:textId="5B6B8EAA" w:rsidR="004D518B" w:rsidRPr="00DD4434" w:rsidRDefault="00437BF4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01</w:t>
            </w:r>
            <w:r w:rsidR="004D518B" w:rsidRPr="00DD4434">
              <w:rPr>
                <w:iCs/>
                <w:color w:val="000000" w:themeColor="text1"/>
                <w:kern w:val="24"/>
              </w:rPr>
              <w:t>/0</w:t>
            </w:r>
            <w:r w:rsidRPr="00DD4434">
              <w:rPr>
                <w:iCs/>
                <w:color w:val="000000" w:themeColor="text1"/>
                <w:kern w:val="24"/>
              </w:rPr>
              <w:t>5</w:t>
            </w:r>
            <w:r w:rsidR="004D518B" w:rsidRPr="00DD4434">
              <w:rPr>
                <w:iCs/>
                <w:color w:val="000000" w:themeColor="text1"/>
                <w:kern w:val="24"/>
              </w:rPr>
              <w:t>/2025</w:t>
            </w:r>
          </w:p>
          <w:p w14:paraId="1B6438ED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4D518B" w:rsidRPr="00DD4434" w14:paraId="55B0DEED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2A4C2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78D35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0D88C031" w14:textId="77777777" w:rsidR="004D518B" w:rsidRPr="00DD4434" w:rsidRDefault="004D518B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4D518B" w:rsidRPr="00DD4434" w14:paraId="6E473446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A737D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D5CA0" w14:textId="4664C405" w:rsidR="004D518B" w:rsidRPr="00DD4434" w:rsidRDefault="004D518B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RF11</w:t>
            </w:r>
          </w:p>
        </w:tc>
      </w:tr>
      <w:tr w:rsidR="004D518B" w:rsidRPr="00DD4434" w14:paraId="71A45388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D4C94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F9A03" w14:textId="7A22DBDC" w:rsidR="004D518B" w:rsidRPr="00DD4434" w:rsidRDefault="00437BF4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Gestión de</w:t>
            </w:r>
            <w:r w:rsidR="00434592">
              <w:rPr>
                <w:rFonts w:eastAsia="MS Mincho"/>
                <w:lang w:val="es-419" w:eastAsia="en-US"/>
              </w:rPr>
              <w:t xml:space="preserve"> préstamo</w:t>
            </w:r>
            <w:r w:rsidRPr="00DD4434">
              <w:rPr>
                <w:rFonts w:eastAsia="MS Mincho"/>
                <w:lang w:val="es-419" w:eastAsia="en-US"/>
              </w:rPr>
              <w:t xml:space="preserve"> de libros (estado, disponibilidad)</w:t>
            </w:r>
          </w:p>
        </w:tc>
      </w:tr>
      <w:tr w:rsidR="004D518B" w:rsidRPr="00DD4434" w14:paraId="70B36DE1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7E91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56BBF" w14:textId="30D63CDD" w:rsidR="004D518B" w:rsidRPr="00DD4434" w:rsidRDefault="009C46BF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El sistema debe permitir que el bibliotecario pueda gestionar el inventario de libros</w:t>
            </w:r>
          </w:p>
        </w:tc>
      </w:tr>
      <w:tr w:rsidR="004D518B" w:rsidRPr="00DD4434" w14:paraId="4F92AF34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B355E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B2EE4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Funcional </w:t>
            </w:r>
          </w:p>
        </w:tc>
      </w:tr>
      <w:tr w:rsidR="004D518B" w:rsidRPr="00DD4434" w14:paraId="5CF8C9D8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83794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87409" w14:textId="77777777" w:rsidR="004D518B" w:rsidRPr="00DD4434" w:rsidRDefault="009C46B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Solo los usuarios con rol de bibliotecario podrán acceder a esta funcionalidad</w:t>
            </w:r>
          </w:p>
          <w:p w14:paraId="38DE2541" w14:textId="77777777" w:rsidR="009C46BF" w:rsidRPr="00DD4434" w:rsidRDefault="009C46B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Consultar el listado completo de libros.</w:t>
            </w:r>
          </w:p>
          <w:p w14:paraId="203B01D2" w14:textId="77777777" w:rsidR="009C46BF" w:rsidRPr="00DD4434" w:rsidRDefault="009C46B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Ver la cantidad actual disponible de cada libro</w:t>
            </w:r>
          </w:p>
          <w:p w14:paraId="5B06B2C7" w14:textId="77777777" w:rsidR="009C46BF" w:rsidRPr="00DD4434" w:rsidRDefault="009C46B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evitar que la cantidad de un libro se vuelva negativa.</w:t>
            </w:r>
          </w:p>
          <w:p w14:paraId="6C3589EA" w14:textId="1390F27E" w:rsidR="009C46BF" w:rsidRPr="00DD4434" w:rsidRDefault="009C46B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permitir al bibliotecario buscar libros por título</w:t>
            </w:r>
          </w:p>
        </w:tc>
      </w:tr>
      <w:tr w:rsidR="004D518B" w:rsidRPr="00DD4434" w14:paraId="5858BB4E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45CC7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81B0E" w14:textId="5709F06C" w:rsidR="004D518B" w:rsidRPr="00DD4434" w:rsidRDefault="00437BF4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01</w:t>
            </w:r>
            <w:r w:rsidR="004D518B" w:rsidRPr="00DD4434">
              <w:rPr>
                <w:iCs/>
                <w:color w:val="000000" w:themeColor="text1"/>
                <w:kern w:val="24"/>
              </w:rPr>
              <w:t>/0</w:t>
            </w:r>
            <w:r w:rsidRPr="00DD4434">
              <w:rPr>
                <w:iCs/>
                <w:color w:val="000000" w:themeColor="text1"/>
                <w:kern w:val="24"/>
              </w:rPr>
              <w:t>5</w:t>
            </w:r>
            <w:r w:rsidR="004D518B" w:rsidRPr="00DD4434">
              <w:rPr>
                <w:iCs/>
                <w:color w:val="000000" w:themeColor="text1"/>
                <w:kern w:val="24"/>
              </w:rPr>
              <w:t>/2025</w:t>
            </w:r>
          </w:p>
          <w:p w14:paraId="6142BCFA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4D518B" w:rsidRPr="00DD4434" w14:paraId="1A8375D6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67C2C" w14:textId="77777777" w:rsidR="004D518B" w:rsidRPr="00DD4434" w:rsidRDefault="004D518B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67FD8" w14:textId="77777777" w:rsidR="004D518B" w:rsidRPr="00DD4434" w:rsidRDefault="004D518B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2A234457" w14:textId="77777777" w:rsidR="004D518B" w:rsidRPr="00DD4434" w:rsidRDefault="004D518B" w:rsidP="00DD4434">
      <w:pPr>
        <w:spacing w:line="276" w:lineRule="auto"/>
        <w:rPr>
          <w:lang w:val="es-MX"/>
        </w:rPr>
      </w:pPr>
    </w:p>
    <w:p w14:paraId="012E9CBC" w14:textId="0405C24A" w:rsidR="00437BF4" w:rsidRPr="00386D8B" w:rsidRDefault="00386D8B" w:rsidP="00386D8B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38" w:name="_Toc197479874"/>
      <w:r>
        <w:rPr>
          <w:rFonts w:ascii="Times New Roman" w:hAnsi="Times New Roman"/>
          <w:color w:val="auto"/>
          <w:sz w:val="24"/>
          <w:szCs w:val="24"/>
        </w:rPr>
        <w:t xml:space="preserve">4.2 </w:t>
      </w:r>
      <w:r w:rsidR="00181D85" w:rsidRPr="00386D8B">
        <w:rPr>
          <w:rFonts w:ascii="Times New Roman" w:hAnsi="Times New Roman"/>
          <w:color w:val="auto"/>
          <w:sz w:val="24"/>
          <w:szCs w:val="24"/>
        </w:rPr>
        <w:t>Requisitos no funcionales</w:t>
      </w:r>
      <w:bookmarkEnd w:id="38"/>
    </w:p>
    <w:p w14:paraId="54E58709" w14:textId="77777777" w:rsidR="00181D85" w:rsidRPr="00DD4434" w:rsidRDefault="00181D85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181D85" w:rsidRPr="00DD4434" w14:paraId="524C88C3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C2025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9F519" w14:textId="1CE3C81D" w:rsidR="00181D85" w:rsidRPr="00DD4434" w:rsidRDefault="00181D85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RNF01</w:t>
            </w:r>
          </w:p>
        </w:tc>
      </w:tr>
      <w:tr w:rsidR="00181D85" w:rsidRPr="00DD4434" w14:paraId="442CDEC7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78205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3EA35" w14:textId="510D119E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Restricción de acceso a funcionalidades de préstamos</w:t>
            </w:r>
          </w:p>
        </w:tc>
      </w:tr>
      <w:tr w:rsidR="00181D85" w:rsidRPr="00DD4434" w14:paraId="6069ECEC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B44E0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EAEB" w14:textId="35A5F892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Solo los usuarios registrados a través del sistema web podrán solicitar o gestionar préstamos.</w:t>
            </w:r>
          </w:p>
        </w:tc>
      </w:tr>
      <w:tr w:rsidR="00181D85" w:rsidRPr="00DD4434" w14:paraId="5F6FB40A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2F260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92225" w14:textId="50F8105E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No Funcional </w:t>
            </w:r>
          </w:p>
        </w:tc>
      </w:tr>
      <w:tr w:rsidR="00181D85" w:rsidRPr="00DD4434" w14:paraId="5AF2C3D8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AD23A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7801" w14:textId="77777777" w:rsidR="00181D85" w:rsidRPr="00DD4434" w:rsidRDefault="00181D8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sistema debe validar la autenticidad del usuario antes de permitir el acceso a las funciones de préstamo o gestión de préstamos.</w:t>
            </w:r>
          </w:p>
          <w:p w14:paraId="2EC6CD43" w14:textId="77777777" w:rsidR="00181D85" w:rsidRPr="00DD4434" w:rsidRDefault="00181D8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acceso a estas funcionalidades debe ser restringido mediante sesiones activas y control de roles</w:t>
            </w:r>
          </w:p>
          <w:p w14:paraId="6B669F1B" w14:textId="2E88EB45" w:rsidR="00181D85" w:rsidRPr="00DD4434" w:rsidRDefault="00181D8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No se permitirá el acceso directo a rutas protegidas sin autenticación previa.</w:t>
            </w:r>
          </w:p>
        </w:tc>
      </w:tr>
      <w:tr w:rsidR="00181D85" w:rsidRPr="00DD4434" w14:paraId="66B4CB92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02B2F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56B43" w14:textId="77777777" w:rsidR="00181D85" w:rsidRPr="00DD4434" w:rsidRDefault="00181D85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01/05/2025</w:t>
            </w:r>
          </w:p>
          <w:p w14:paraId="0340C43B" w14:textId="77777777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181D85" w:rsidRPr="00DD4434" w14:paraId="03B968B8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28C77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37557" w14:textId="77777777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73FF9BE2" w14:textId="77777777" w:rsidR="00181D85" w:rsidRPr="00DD4434" w:rsidRDefault="00181D85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181D85" w:rsidRPr="00DD4434" w14:paraId="530116AB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BFDD2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bookmarkStart w:id="39" w:name="_Hlk197356396"/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538CD" w14:textId="04A931F5" w:rsidR="00181D85" w:rsidRPr="00DD4434" w:rsidRDefault="00181D85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RNF02</w:t>
            </w:r>
          </w:p>
        </w:tc>
      </w:tr>
      <w:tr w:rsidR="00181D85" w:rsidRPr="00DD4434" w14:paraId="1AF0313E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F843F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154D5" w14:textId="611FE4EE" w:rsidR="00181D85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Almacenamiento y consulta segura de datos</w:t>
            </w:r>
          </w:p>
        </w:tc>
      </w:tr>
      <w:tr w:rsidR="00181D85" w:rsidRPr="00DD4434" w14:paraId="6FD628CE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DE467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004D5" w14:textId="580986AC" w:rsidR="00181D85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>Los datos del sistema deben ser almacenados y consultados de forma segura para proteger la información de los usuarios y del sistema.</w:t>
            </w:r>
          </w:p>
        </w:tc>
      </w:tr>
      <w:tr w:rsidR="00181D85" w:rsidRPr="00DD4434" w14:paraId="58F25D28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86758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3BDD" w14:textId="77777777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No Funcional </w:t>
            </w:r>
          </w:p>
        </w:tc>
      </w:tr>
      <w:tr w:rsidR="00181D85" w:rsidRPr="00DD4434" w14:paraId="54202B12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CB97F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7BBF" w14:textId="538A2047" w:rsidR="00181D85" w:rsidRPr="00DD4434" w:rsidRDefault="006B7476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Las contraseñas de los usuarios y bibliotecarios se almacenarán utilizando algoritmos de hash criptográficamente seguros</w:t>
            </w:r>
          </w:p>
        </w:tc>
      </w:tr>
      <w:tr w:rsidR="00181D85" w:rsidRPr="00DD4434" w14:paraId="4EE753F1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145D3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0AC43" w14:textId="5472CEE4" w:rsidR="00181D85" w:rsidRPr="00DD4434" w:rsidRDefault="00181D85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0</w:t>
            </w:r>
            <w:r w:rsidR="002B32E8" w:rsidRPr="00DD4434">
              <w:rPr>
                <w:iCs/>
                <w:color w:val="000000" w:themeColor="text1"/>
                <w:kern w:val="24"/>
              </w:rPr>
              <w:t>2</w:t>
            </w:r>
            <w:r w:rsidRPr="00DD4434">
              <w:rPr>
                <w:iCs/>
                <w:color w:val="000000" w:themeColor="text1"/>
                <w:kern w:val="24"/>
              </w:rPr>
              <w:t>/05/2025</w:t>
            </w:r>
          </w:p>
          <w:p w14:paraId="775D3C83" w14:textId="77777777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181D85" w:rsidRPr="00DD4434" w14:paraId="1B7EB665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C2330" w14:textId="77777777" w:rsidR="00181D85" w:rsidRPr="00DD4434" w:rsidRDefault="00181D85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lastRenderedPageBreak/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EABB9" w14:textId="77777777" w:rsidR="00181D85" w:rsidRPr="00DD4434" w:rsidRDefault="00181D85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  <w:bookmarkEnd w:id="39"/>
    </w:tbl>
    <w:p w14:paraId="579ECA3F" w14:textId="77777777" w:rsidR="00181D85" w:rsidRPr="00DD4434" w:rsidRDefault="00181D85" w:rsidP="00DD4434">
      <w:pPr>
        <w:spacing w:line="276" w:lineRule="auto"/>
        <w:rPr>
          <w:lang w:val="es-MX"/>
        </w:rPr>
      </w:pPr>
    </w:p>
    <w:p w14:paraId="23EAE796" w14:textId="77777777" w:rsidR="002B32E8" w:rsidRPr="00DD4434" w:rsidRDefault="002B32E8" w:rsidP="00DD4434">
      <w:pPr>
        <w:spacing w:line="276" w:lineRule="auto"/>
        <w:rPr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1"/>
        <w:gridCol w:w="6823"/>
      </w:tblGrid>
      <w:tr w:rsidR="002B32E8" w:rsidRPr="00DD4434" w14:paraId="66511890" w14:textId="77777777" w:rsidTr="00312C04">
        <w:trPr>
          <w:trHeight w:val="35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B3E8D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Número: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B6C27" w14:textId="03C419F2" w:rsidR="002B32E8" w:rsidRPr="00DD4434" w:rsidRDefault="002B32E8" w:rsidP="00DD4434">
            <w:pPr>
              <w:keepLines/>
              <w:spacing w:line="276" w:lineRule="auto"/>
              <w:ind w:left="708" w:hanging="708"/>
              <w:contextualSpacing/>
              <w:rPr>
                <w:bCs/>
                <w:iCs/>
                <w:color w:val="0000FF"/>
              </w:rPr>
            </w:pPr>
            <w:r w:rsidRPr="00DD4434">
              <w:rPr>
                <w:bCs/>
                <w:iCs/>
              </w:rPr>
              <w:t>RNF03</w:t>
            </w:r>
          </w:p>
        </w:tc>
      </w:tr>
      <w:tr w:rsidR="002B32E8" w:rsidRPr="00DD4434" w14:paraId="12F1CEB4" w14:textId="77777777" w:rsidTr="00312C04">
        <w:trPr>
          <w:trHeight w:val="39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84B04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Título: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2B836" w14:textId="2D3C51E7" w:rsidR="002B32E8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rFonts w:eastAsia="MS Mincho"/>
                <w:lang w:val="es-419" w:eastAsia="en-US"/>
              </w:rPr>
              <w:t>Interfaz clara y fácil de usar</w:t>
            </w:r>
          </w:p>
        </w:tc>
      </w:tr>
      <w:tr w:rsidR="002B32E8" w:rsidRPr="00DD4434" w14:paraId="08968115" w14:textId="77777777" w:rsidTr="00312C04">
        <w:trPr>
          <w:trHeight w:val="284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3961F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Texto: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30F15" w14:textId="15C7DEB3" w:rsidR="002B32E8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El sistema debe contar con una interfaz </w:t>
            </w:r>
            <w:r w:rsidR="006B7476" w:rsidRPr="00DD4434">
              <w:rPr>
                <w:iCs/>
                <w:kern w:val="24"/>
              </w:rPr>
              <w:t>clara y</w:t>
            </w:r>
            <w:r w:rsidRPr="00DD4434">
              <w:rPr>
                <w:iCs/>
                <w:kern w:val="24"/>
              </w:rPr>
              <w:t xml:space="preserve"> fácil de usar para los usuarios.</w:t>
            </w:r>
          </w:p>
        </w:tc>
      </w:tr>
      <w:tr w:rsidR="002B32E8" w:rsidRPr="00DD4434" w14:paraId="63212343" w14:textId="77777777" w:rsidTr="00312C04">
        <w:trPr>
          <w:trHeight w:val="187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2BE33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Tipo: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76D83" w14:textId="77777777" w:rsidR="002B32E8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kern w:val="24"/>
              </w:rPr>
              <w:t xml:space="preserve">No Funcional </w:t>
            </w:r>
          </w:p>
        </w:tc>
      </w:tr>
      <w:tr w:rsidR="002B32E8" w:rsidRPr="00DD4434" w14:paraId="297899E6" w14:textId="77777777" w:rsidTr="00312C04">
        <w:trPr>
          <w:trHeight w:val="1310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B808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Detalles de requisitos y restricciones: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058FF" w14:textId="77777777" w:rsidR="002B32E8" w:rsidRPr="00DD4434" w:rsidRDefault="002B32E8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La interfaz debe ser comprensible tanto para usuarios generales como bibliotecarios, sin necesidad de formación técnica previa.</w:t>
            </w:r>
          </w:p>
          <w:p w14:paraId="456AB398" w14:textId="6AC3CA17" w:rsidR="002B32E8" w:rsidRPr="00DD4434" w:rsidRDefault="002B32E8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iCs/>
                <w:kern w:val="24"/>
              </w:rPr>
            </w:pPr>
            <w:r w:rsidRPr="00DD4434">
              <w:rPr>
                <w:iCs/>
                <w:kern w:val="24"/>
              </w:rPr>
              <w:t>El diseño debe ser compatible con navegadores modernos</w:t>
            </w:r>
          </w:p>
        </w:tc>
      </w:tr>
      <w:tr w:rsidR="002B32E8" w:rsidRPr="00DD4434" w14:paraId="14148B35" w14:textId="77777777" w:rsidTr="00312C04">
        <w:trPr>
          <w:trHeight w:val="942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4D191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Fecha de revisión y versión: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86651" w14:textId="77777777" w:rsidR="002B32E8" w:rsidRPr="00DD4434" w:rsidRDefault="002B32E8" w:rsidP="00DD4434">
            <w:pPr>
              <w:keepLines/>
              <w:spacing w:line="276" w:lineRule="auto"/>
              <w:rPr>
                <w:iCs/>
                <w:color w:val="000000" w:themeColor="text1"/>
              </w:rPr>
            </w:pPr>
            <w:r w:rsidRPr="00DD4434">
              <w:rPr>
                <w:iCs/>
                <w:color w:val="000000" w:themeColor="text1"/>
                <w:kern w:val="24"/>
              </w:rPr>
              <w:t>02/05/2025</w:t>
            </w:r>
          </w:p>
          <w:p w14:paraId="31DA0592" w14:textId="77777777" w:rsidR="002B32E8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  <w:color w:val="000000" w:themeColor="text1"/>
                <w:kern w:val="24"/>
              </w:rPr>
              <w:t>Versión 1.0</w:t>
            </w:r>
          </w:p>
        </w:tc>
      </w:tr>
      <w:tr w:rsidR="002B32E8" w:rsidRPr="00DD4434" w14:paraId="009FED2D" w14:textId="77777777" w:rsidTr="00312C04">
        <w:trPr>
          <w:trHeight w:val="369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D2992" w14:textId="77777777" w:rsidR="002B32E8" w:rsidRPr="00DD4434" w:rsidRDefault="002B32E8" w:rsidP="00DD4434">
            <w:pPr>
              <w:keepLines/>
              <w:spacing w:line="276" w:lineRule="auto"/>
              <w:rPr>
                <w:b/>
                <w:bCs/>
                <w:iCs/>
              </w:rPr>
            </w:pPr>
            <w:r w:rsidRPr="00DD4434">
              <w:rPr>
                <w:b/>
                <w:bCs/>
                <w:iCs/>
              </w:rPr>
              <w:t>Prioridad:</w:t>
            </w:r>
          </w:p>
        </w:tc>
        <w:tc>
          <w:tcPr>
            <w:tcW w:w="4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C485" w14:textId="77777777" w:rsidR="002B32E8" w:rsidRPr="00DD4434" w:rsidRDefault="002B32E8" w:rsidP="00DD4434">
            <w:pPr>
              <w:keepLines/>
              <w:spacing w:line="276" w:lineRule="auto"/>
              <w:rPr>
                <w:iCs/>
              </w:rPr>
            </w:pPr>
            <w:r w:rsidRPr="00DD4434">
              <w:rPr>
                <w:iCs/>
              </w:rPr>
              <w:t>Alta</w:t>
            </w:r>
          </w:p>
        </w:tc>
      </w:tr>
    </w:tbl>
    <w:p w14:paraId="18818DBF" w14:textId="77777777" w:rsidR="00B9196B" w:rsidRDefault="00B9196B" w:rsidP="00B9196B">
      <w:pPr>
        <w:spacing w:line="276" w:lineRule="auto"/>
        <w:rPr>
          <w:lang w:val="es-MX"/>
        </w:rPr>
      </w:pPr>
    </w:p>
    <w:p w14:paraId="01127B29" w14:textId="226249C1" w:rsidR="00593A95" w:rsidRPr="00B9196B" w:rsidRDefault="00B9196B" w:rsidP="00B9196B">
      <w:pPr>
        <w:pStyle w:val="Ttulo1"/>
        <w:numPr>
          <w:ilvl w:val="0"/>
          <w:numId w:val="0"/>
        </w:numPr>
        <w:spacing w:line="276" w:lineRule="auto"/>
        <w:ind w:left="720" w:hanging="360"/>
        <w:rPr>
          <w:rFonts w:eastAsia="MS Mincho"/>
        </w:rPr>
      </w:pPr>
      <w:bookmarkStart w:id="40" w:name="_Toc197479875"/>
      <w:r>
        <w:rPr>
          <w:rFonts w:eastAsia="MS Mincho"/>
        </w:rPr>
        <w:t xml:space="preserve">5. </w:t>
      </w:r>
      <w:r w:rsidR="00505B21" w:rsidRPr="00B9196B">
        <w:rPr>
          <w:rFonts w:eastAsia="MS Mincho"/>
        </w:rPr>
        <w:t>Arquitectura del Producto/</w:t>
      </w:r>
      <w:r w:rsidR="00F261D5" w:rsidRPr="00B9196B">
        <w:rPr>
          <w:rFonts w:eastAsia="MS Mincho"/>
        </w:rPr>
        <w:t>Sistema</w:t>
      </w:r>
      <w:bookmarkEnd w:id="40"/>
    </w:p>
    <w:p w14:paraId="05417DE6" w14:textId="6242FF82" w:rsidR="00F261D5" w:rsidRPr="00D15B48" w:rsidRDefault="00F261D5" w:rsidP="00D15B48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41" w:name="_Toc197479876"/>
      <w:r w:rsidRPr="00D15B48">
        <w:rPr>
          <w:rFonts w:ascii="Times New Roman" w:hAnsi="Times New Roman"/>
          <w:color w:val="auto"/>
          <w:sz w:val="24"/>
          <w:szCs w:val="24"/>
        </w:rPr>
        <w:t>5.1 Vista de Casos de Uso</w:t>
      </w:r>
      <w:bookmarkEnd w:id="41"/>
    </w:p>
    <w:p w14:paraId="474D23F3" w14:textId="3B6C8804" w:rsidR="00F261D5" w:rsidRDefault="00F261D5" w:rsidP="00D15B48">
      <w:pPr>
        <w:pStyle w:val="Ttulo3"/>
        <w:ind w:left="708" w:firstLine="708"/>
        <w:rPr>
          <w:rFonts w:ascii="Times New Roman" w:hAnsi="Times New Roman"/>
          <w:color w:val="auto"/>
          <w:lang w:val="es-MX"/>
        </w:rPr>
      </w:pPr>
      <w:bookmarkStart w:id="42" w:name="_Toc197479877"/>
      <w:r w:rsidRPr="00D15B48">
        <w:rPr>
          <w:rFonts w:ascii="Times New Roman" w:hAnsi="Times New Roman"/>
          <w:color w:val="auto"/>
          <w:lang w:val="es-MX"/>
        </w:rPr>
        <w:t>5.1.1 Actores</w:t>
      </w:r>
      <w:bookmarkEnd w:id="42"/>
    </w:p>
    <w:p w14:paraId="2AE47067" w14:textId="77777777" w:rsidR="00D15B48" w:rsidRPr="00D15B48" w:rsidRDefault="00D15B48" w:rsidP="00D15B48">
      <w:pPr>
        <w:rPr>
          <w:lang w:val="es-MX"/>
        </w:rPr>
      </w:pPr>
    </w:p>
    <w:p w14:paraId="58A1721F" w14:textId="77777777" w:rsidR="00F261D5" w:rsidRDefault="00F261D5" w:rsidP="00F261D5">
      <w:pPr>
        <w:spacing w:line="276" w:lineRule="auto"/>
        <w:ind w:left="1080"/>
        <w:rPr>
          <w:lang w:val="es-MX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5"/>
        <w:gridCol w:w="6936"/>
      </w:tblGrid>
      <w:tr w:rsidR="00F261D5" w14:paraId="5372F2DB" w14:textId="77777777" w:rsidTr="00F261D5">
        <w:trPr>
          <w:trHeight w:val="299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67BD0" w14:textId="77777777" w:rsidR="00F261D5" w:rsidRDefault="00F261D5">
            <w:pPr>
              <w:keepLines/>
              <w:widowControl w:val="0"/>
              <w:rPr>
                <w:rFonts w:asciiTheme="minorHAnsi" w:hAnsiTheme="minorHAnsi" w:cstheme="minorHAnsi"/>
              </w:rPr>
            </w:pPr>
            <w:bookmarkStart w:id="43" w:name="_Hlk197471956"/>
            <w:r>
              <w:rPr>
                <w:rFonts w:asciiTheme="minorHAnsi" w:hAnsiTheme="minorHAnsi" w:cstheme="minorHAnsi"/>
              </w:rPr>
              <w:t>Número: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BEF8" w14:textId="77777777" w:rsidR="00F261D5" w:rsidRDefault="00F261D5">
            <w:pPr>
              <w:keepLines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ACT-1</w:t>
            </w:r>
          </w:p>
        </w:tc>
      </w:tr>
      <w:tr w:rsidR="00F261D5" w14:paraId="435BA6E4" w14:textId="77777777" w:rsidTr="00F261D5">
        <w:trPr>
          <w:trHeight w:val="25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B8F53" w14:textId="77777777" w:rsidR="00F261D5" w:rsidRDefault="00F261D5">
            <w:pPr>
              <w:keepLines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Actor: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66634" w14:textId="6D32C5F6" w:rsidR="00F261D5" w:rsidRDefault="00F261D5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  <w:kern w:val="24"/>
              </w:rPr>
              <w:t>Usuario General</w:t>
            </w:r>
          </w:p>
        </w:tc>
      </w:tr>
      <w:tr w:rsidR="00F261D5" w14:paraId="55A15137" w14:textId="77777777" w:rsidTr="00F261D5">
        <w:trPr>
          <w:trHeight w:val="21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E560A" w14:textId="77777777" w:rsidR="00F261D5" w:rsidRDefault="00F261D5">
            <w:pPr>
              <w:keepLines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95F9" w14:textId="684A78B1" w:rsidR="00F261D5" w:rsidRDefault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Persona registrada en el sistema web que puede acceder a funciones básicas de la biblioteca digital como visualizar libros, solicitar préstamos y consultar el estado de sus solicitudes.</w:t>
            </w:r>
          </w:p>
        </w:tc>
      </w:tr>
      <w:tr w:rsidR="00F261D5" w14:paraId="63B67B0C" w14:textId="77777777" w:rsidTr="00F261D5">
        <w:trPr>
          <w:trHeight w:val="21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58A11" w14:textId="77777777" w:rsidR="00F261D5" w:rsidRDefault="00F261D5">
            <w:pPr>
              <w:keepLines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Responsabilidades: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DD12B" w14:textId="77777777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>
              <w:t>Buscar libros disponibles</w:t>
            </w:r>
          </w:p>
          <w:p w14:paraId="1D1610F2" w14:textId="77777777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Realizar solicitudes de préstamo de libros.</w:t>
            </w:r>
          </w:p>
          <w:p w14:paraId="7294D27A" w14:textId="380DA9BB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Consultar el estado de sus préstamos (pendiente, aprobado, devuelto).</w:t>
            </w:r>
          </w:p>
          <w:p w14:paraId="525B85DC" w14:textId="7F354B23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lastRenderedPageBreak/>
              <w:t xml:space="preserve"> Visualizar su historial de préstamos.</w:t>
            </w:r>
          </w:p>
          <w:p w14:paraId="4A70C806" w14:textId="16EB0A9B" w:rsid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I</w:t>
            </w: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niciar sesión con credenciales válidas.</w:t>
            </w:r>
          </w:p>
        </w:tc>
      </w:tr>
      <w:bookmarkEnd w:id="43"/>
    </w:tbl>
    <w:p w14:paraId="445E4056" w14:textId="77777777" w:rsidR="00F261D5" w:rsidRDefault="00F261D5" w:rsidP="00F261D5">
      <w:pPr>
        <w:spacing w:line="276" w:lineRule="auto"/>
        <w:ind w:left="1080"/>
        <w:rPr>
          <w:lang w:val="es-MX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5"/>
        <w:gridCol w:w="6936"/>
      </w:tblGrid>
      <w:tr w:rsidR="00F261D5" w:rsidRPr="00F261D5" w14:paraId="09979F00" w14:textId="77777777" w:rsidTr="00FB529A">
        <w:trPr>
          <w:trHeight w:val="299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78FF5" w14:textId="77777777" w:rsidR="00F261D5" w:rsidRPr="00F261D5" w:rsidRDefault="00F261D5" w:rsidP="00F261D5">
            <w:pPr>
              <w:spacing w:line="276" w:lineRule="auto"/>
              <w:ind w:left="1080" w:hanging="1089"/>
            </w:pPr>
            <w:r w:rsidRPr="00F261D5">
              <w:t>Número: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ADBB" w14:textId="0A257753" w:rsidR="00F261D5" w:rsidRPr="00F261D5" w:rsidRDefault="00F261D5" w:rsidP="00F261D5">
            <w:pPr>
              <w:spacing w:line="276" w:lineRule="auto"/>
              <w:ind w:left="1080" w:hanging="1080"/>
            </w:pPr>
            <w:r w:rsidRPr="00F261D5">
              <w:rPr>
                <w:b/>
                <w:bCs/>
              </w:rPr>
              <w:t>ACT-</w:t>
            </w:r>
            <w:r w:rsidR="00D15B48">
              <w:rPr>
                <w:b/>
                <w:bCs/>
              </w:rPr>
              <w:t>2</w:t>
            </w:r>
          </w:p>
        </w:tc>
      </w:tr>
      <w:tr w:rsidR="00F261D5" w:rsidRPr="00F261D5" w14:paraId="3324C1B7" w14:textId="77777777" w:rsidTr="00FB529A">
        <w:trPr>
          <w:trHeight w:val="25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B8218" w14:textId="77777777" w:rsidR="00F261D5" w:rsidRPr="00F261D5" w:rsidRDefault="00F261D5" w:rsidP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Actor: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83F2" w14:textId="2539870E" w:rsidR="00F261D5" w:rsidRPr="00F261D5" w:rsidRDefault="00F261D5" w:rsidP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Bibliotecario</w:t>
            </w:r>
          </w:p>
        </w:tc>
      </w:tr>
      <w:tr w:rsidR="00F261D5" w:rsidRPr="00F261D5" w14:paraId="44C0BE73" w14:textId="77777777" w:rsidTr="00FB529A">
        <w:trPr>
          <w:trHeight w:val="21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86B6A" w14:textId="77777777" w:rsidR="00F261D5" w:rsidRPr="00F261D5" w:rsidRDefault="00F261D5" w:rsidP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Descripción: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D847F" w14:textId="5038B3D2" w:rsidR="00F261D5" w:rsidRPr="00F261D5" w:rsidRDefault="00F261D5" w:rsidP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Persona con rol administrativo en la plataforma de biblioteca, responsable de la gestión y supervisión de los préstamos y del inventario de libros.</w:t>
            </w:r>
          </w:p>
        </w:tc>
      </w:tr>
      <w:tr w:rsidR="00F261D5" w:rsidRPr="00F261D5" w14:paraId="7C286776" w14:textId="77777777" w:rsidTr="00FB529A">
        <w:trPr>
          <w:trHeight w:val="210"/>
          <w:jc w:val="center"/>
        </w:trPr>
        <w:tc>
          <w:tcPr>
            <w:tcW w:w="1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7121A" w14:textId="77777777" w:rsidR="00F261D5" w:rsidRPr="00F261D5" w:rsidRDefault="00F261D5" w:rsidP="00F261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</w:rPr>
              <w:t>Responsabilidades:</w:t>
            </w:r>
          </w:p>
        </w:tc>
        <w:tc>
          <w:tcPr>
            <w:tcW w:w="69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39E8A" w14:textId="2BB55C88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Visualizar y aprobar solicitudes de préstamo.</w:t>
            </w:r>
          </w:p>
          <w:p w14:paraId="21EEE210" w14:textId="797C2C1D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Registrar devoluciones de libros.</w:t>
            </w:r>
          </w:p>
          <w:p w14:paraId="7BA209DF" w14:textId="53A7FD77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Buscar libros por título para su gestión.</w:t>
            </w:r>
          </w:p>
          <w:p w14:paraId="587E30F1" w14:textId="0220755D" w:rsidR="00F261D5" w:rsidRPr="00F261D5" w:rsidRDefault="00F261D5">
            <w:pPr>
              <w:numPr>
                <w:ilvl w:val="0"/>
                <w:numId w:val="42"/>
              </w:numPr>
              <w:spacing w:after="160" w:line="256" w:lineRule="auto"/>
              <w:jc w:val="both"/>
              <w:textAlignment w:val="top"/>
              <w:rPr>
                <w:rFonts w:asciiTheme="minorHAnsi" w:hAnsiTheme="minorHAnsi" w:cstheme="minorHAnsi"/>
              </w:rPr>
            </w:pPr>
            <w:r w:rsidRPr="00F261D5">
              <w:rPr>
                <w:rFonts w:asciiTheme="minorHAnsi" w:hAnsiTheme="minorHAnsi" w:cstheme="minorHAnsi"/>
                <w:iCs/>
                <w:color w:val="000000" w:themeColor="text1"/>
                <w:kern w:val="24"/>
              </w:rPr>
              <w:t>Acceder a funcionalidades restringidas mediante sesión autenticada.</w:t>
            </w:r>
          </w:p>
        </w:tc>
      </w:tr>
    </w:tbl>
    <w:p w14:paraId="28072D99" w14:textId="77777777" w:rsidR="00F261D5" w:rsidRDefault="00F261D5" w:rsidP="00C23C91">
      <w:pPr>
        <w:spacing w:line="276" w:lineRule="auto"/>
        <w:rPr>
          <w:lang w:val="es-MX"/>
        </w:rPr>
      </w:pPr>
    </w:p>
    <w:p w14:paraId="443BE633" w14:textId="0FE782E3" w:rsidR="00C23C91" w:rsidRDefault="00C23C91">
      <w:pPr>
        <w:pStyle w:val="Ttulo2"/>
        <w:numPr>
          <w:ilvl w:val="1"/>
          <w:numId w:val="6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bookmarkStart w:id="44" w:name="_Toc197479878"/>
      <w:r w:rsidRPr="00D15B48">
        <w:rPr>
          <w:rFonts w:ascii="Times New Roman" w:hAnsi="Times New Roman"/>
          <w:color w:val="auto"/>
          <w:sz w:val="24"/>
          <w:szCs w:val="24"/>
        </w:rPr>
        <w:t>Modelo de casos de uso</w:t>
      </w:r>
      <w:bookmarkEnd w:id="44"/>
    </w:p>
    <w:p w14:paraId="77CD0937" w14:textId="77777777" w:rsidR="00D15B48" w:rsidRPr="00D15B48" w:rsidRDefault="00D15B48" w:rsidP="00D15B48">
      <w:pPr>
        <w:ind w:left="1080"/>
      </w:pPr>
    </w:p>
    <w:p w14:paraId="12BDA6C7" w14:textId="2F454B80" w:rsidR="00C23C91" w:rsidRDefault="00B9196B" w:rsidP="00A10802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t>Gestión de</w:t>
      </w:r>
      <w:r w:rsidR="00C23C91" w:rsidRPr="00D15B48">
        <w:rPr>
          <w:b/>
          <w:bCs/>
          <w:u w:val="single"/>
          <w:lang w:val="es-MX"/>
        </w:rPr>
        <w:t xml:space="preserve"> usuario</w:t>
      </w:r>
    </w:p>
    <w:p w14:paraId="493DA035" w14:textId="77777777" w:rsidR="00D15B48" w:rsidRPr="00D15B48" w:rsidRDefault="00D15B48" w:rsidP="00A10802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2DC89E18" w14:textId="1107A6B6" w:rsidR="00C23C91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1BA89B" wp14:editId="0CBC5656">
            <wp:extent cx="5945657" cy="2705100"/>
            <wp:effectExtent l="0" t="0" r="0" b="0"/>
            <wp:docPr id="4228093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34" cy="2710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8A826" w14:textId="77777777" w:rsidR="00A10802" w:rsidRDefault="00A10802" w:rsidP="00A10802">
      <w:pPr>
        <w:spacing w:line="276" w:lineRule="auto"/>
        <w:ind w:left="1080" w:hanging="1080"/>
        <w:rPr>
          <w:lang w:val="es-MX"/>
        </w:rPr>
      </w:pPr>
    </w:p>
    <w:p w14:paraId="69B2B8D6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5DDFAD06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6337AE3F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17E95489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1AF09C40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17D8B813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438BE0BE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067EB1C2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5940FE0D" w14:textId="6839A513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t>Gestión de libros</w:t>
      </w:r>
    </w:p>
    <w:p w14:paraId="4A054331" w14:textId="41EB72AF" w:rsidR="00A10802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02E582B" wp14:editId="76004BDE">
            <wp:extent cx="6114052" cy="2590800"/>
            <wp:effectExtent l="0" t="0" r="1270" b="0"/>
            <wp:docPr id="9940342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616" cy="2598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DD95B" w14:textId="42E755C6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t>Solicitud de préstamos</w:t>
      </w:r>
    </w:p>
    <w:p w14:paraId="058107F5" w14:textId="208C9889" w:rsidR="00A10802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AF9131" wp14:editId="2E74589D">
            <wp:extent cx="6567090" cy="2305050"/>
            <wp:effectExtent l="0" t="0" r="5715" b="0"/>
            <wp:docPr id="16732973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54" cy="231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E1CDB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30699523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40B8D36E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02F9C344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120E1137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4B1E2B6D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210BFA3F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0F065677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208803B2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05B239F3" w14:textId="77777777" w:rsidR="00637CA6" w:rsidRDefault="00637CA6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6A4E2FC5" w14:textId="1D028B99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lastRenderedPageBreak/>
        <w:t>Administración de préstamos</w:t>
      </w:r>
    </w:p>
    <w:p w14:paraId="6303652F" w14:textId="707EC30A" w:rsidR="00A10802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44B4C55" wp14:editId="781555A8">
            <wp:extent cx="6046464" cy="2695575"/>
            <wp:effectExtent l="0" t="0" r="0" b="0"/>
            <wp:docPr id="6745779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14" cy="270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41A71" w14:textId="77777777" w:rsidR="00D15B48" w:rsidRDefault="00D15B48" w:rsidP="00D15B48">
      <w:pPr>
        <w:spacing w:line="276" w:lineRule="auto"/>
        <w:ind w:left="1080"/>
        <w:rPr>
          <w:b/>
          <w:bCs/>
          <w:u w:val="single"/>
          <w:lang w:val="es-MX"/>
        </w:rPr>
      </w:pPr>
    </w:p>
    <w:p w14:paraId="491CE060" w14:textId="6584022B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t>Control de inventario</w:t>
      </w:r>
    </w:p>
    <w:p w14:paraId="4C31F466" w14:textId="77777777" w:rsidR="00A10802" w:rsidRDefault="00A10802" w:rsidP="00A10802">
      <w:pPr>
        <w:spacing w:line="276" w:lineRule="auto"/>
        <w:ind w:left="1080" w:hanging="1080"/>
        <w:rPr>
          <w:lang w:val="es-MX"/>
        </w:rPr>
      </w:pPr>
    </w:p>
    <w:p w14:paraId="5AFD87C0" w14:textId="3E916DEE" w:rsidR="00A10802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2AD66E7" wp14:editId="1AC0C46C">
            <wp:extent cx="6150396" cy="2085975"/>
            <wp:effectExtent l="0" t="0" r="3175" b="0"/>
            <wp:docPr id="15693547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09" cy="209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25E1B" w14:textId="7D548BAF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t>Panel de usuario</w:t>
      </w:r>
    </w:p>
    <w:p w14:paraId="5333ACC7" w14:textId="51870F4A" w:rsidR="00A10802" w:rsidRDefault="00D15B48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E092CBA" wp14:editId="275A281B">
            <wp:extent cx="5819775" cy="2223772"/>
            <wp:effectExtent l="0" t="0" r="0" b="5080"/>
            <wp:docPr id="16010757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16" cy="2230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FB14E" w14:textId="77777777" w:rsidR="00A10802" w:rsidRDefault="00A10802" w:rsidP="00A10802">
      <w:pPr>
        <w:spacing w:line="276" w:lineRule="auto"/>
        <w:ind w:left="1080" w:hanging="1080"/>
        <w:rPr>
          <w:lang w:val="es-MX"/>
        </w:rPr>
      </w:pPr>
    </w:p>
    <w:p w14:paraId="2651E311" w14:textId="30946D48" w:rsidR="00A10802" w:rsidRPr="00D15B48" w:rsidRDefault="00A10802" w:rsidP="00D15B48">
      <w:pPr>
        <w:spacing w:line="276" w:lineRule="auto"/>
        <w:ind w:left="1080"/>
        <w:rPr>
          <w:b/>
          <w:bCs/>
          <w:u w:val="single"/>
          <w:lang w:val="es-MX"/>
        </w:rPr>
      </w:pPr>
      <w:r w:rsidRPr="00D15B48">
        <w:rPr>
          <w:b/>
          <w:bCs/>
          <w:u w:val="single"/>
          <w:lang w:val="es-MX"/>
        </w:rPr>
        <w:lastRenderedPageBreak/>
        <w:t>Panel de biblioteca</w:t>
      </w:r>
    </w:p>
    <w:p w14:paraId="7D717D2C" w14:textId="135F999F" w:rsidR="00A10802" w:rsidRDefault="00A10802" w:rsidP="00A10802">
      <w:pPr>
        <w:spacing w:line="276" w:lineRule="auto"/>
        <w:ind w:left="1080" w:hanging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C4A494" wp14:editId="423CD4CA">
            <wp:extent cx="6332669" cy="2219325"/>
            <wp:effectExtent l="0" t="0" r="0" b="0"/>
            <wp:docPr id="2218069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49" cy="222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EAAE1" w14:textId="77777777" w:rsidR="00A10802" w:rsidRPr="00F261D5" w:rsidRDefault="00A10802" w:rsidP="00A10802">
      <w:pPr>
        <w:spacing w:line="276" w:lineRule="auto"/>
        <w:ind w:left="1080" w:hanging="1080"/>
        <w:rPr>
          <w:lang w:val="es-MX"/>
        </w:rPr>
      </w:pPr>
    </w:p>
    <w:p w14:paraId="73F6D207" w14:textId="77777777" w:rsidR="00D15B48" w:rsidRDefault="00D15B48" w:rsidP="00DD4434">
      <w:pPr>
        <w:spacing w:line="276" w:lineRule="auto"/>
        <w:rPr>
          <w:lang w:val="es-MX"/>
        </w:rPr>
      </w:pPr>
    </w:p>
    <w:p w14:paraId="75B333A8" w14:textId="77777777" w:rsidR="00D15B48" w:rsidRDefault="00D15B48" w:rsidP="00DD4434">
      <w:pPr>
        <w:spacing w:line="276" w:lineRule="auto"/>
        <w:rPr>
          <w:lang w:val="es-MX"/>
        </w:rPr>
      </w:pPr>
    </w:p>
    <w:p w14:paraId="62787C19" w14:textId="77777777" w:rsidR="00D15B48" w:rsidRDefault="00D15B48" w:rsidP="00DD4434">
      <w:pPr>
        <w:spacing w:line="276" w:lineRule="auto"/>
        <w:rPr>
          <w:lang w:val="es-MX"/>
        </w:rPr>
      </w:pPr>
    </w:p>
    <w:p w14:paraId="64AE95F2" w14:textId="77777777" w:rsidR="00D15B48" w:rsidRDefault="00D15B48" w:rsidP="00DD4434">
      <w:pPr>
        <w:spacing w:line="276" w:lineRule="auto"/>
        <w:rPr>
          <w:lang w:val="es-MX"/>
        </w:rPr>
      </w:pPr>
    </w:p>
    <w:p w14:paraId="145147D2" w14:textId="0F8461F4" w:rsidR="008C7784" w:rsidRDefault="008C7784">
      <w:pPr>
        <w:pStyle w:val="Ttulo2"/>
        <w:numPr>
          <w:ilvl w:val="1"/>
          <w:numId w:val="6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bookmarkStart w:id="45" w:name="_Toc197479879"/>
      <w:r w:rsidRPr="00D15B48">
        <w:rPr>
          <w:rFonts w:ascii="Times New Roman" w:hAnsi="Times New Roman"/>
          <w:color w:val="auto"/>
          <w:sz w:val="24"/>
          <w:szCs w:val="24"/>
        </w:rPr>
        <w:t>Identificadores</w:t>
      </w:r>
      <w:r w:rsidR="00D15B48" w:rsidRPr="00D15B48">
        <w:rPr>
          <w:rFonts w:ascii="Times New Roman" w:hAnsi="Times New Roman"/>
          <w:color w:val="auto"/>
          <w:sz w:val="24"/>
          <w:szCs w:val="24"/>
        </w:rPr>
        <w:t xml:space="preserve"> de caso de uso</w:t>
      </w:r>
      <w:bookmarkEnd w:id="45"/>
    </w:p>
    <w:p w14:paraId="417342AE" w14:textId="7D38D89D" w:rsidR="00022620" w:rsidRPr="00022620" w:rsidRDefault="00022620" w:rsidP="00022620">
      <w:pPr>
        <w:ind w:left="1080"/>
      </w:pPr>
      <w:r w:rsidRPr="00022620">
        <w:rPr>
          <w:b/>
          <w:bCs/>
          <w:lang w:val="es-MX"/>
        </w:rPr>
        <w:t>5.3.1 Requerimientos Funcionales</w:t>
      </w:r>
    </w:p>
    <w:p w14:paraId="03E8A812" w14:textId="77777777" w:rsidR="00D15B48" w:rsidRPr="00DD4434" w:rsidRDefault="00D15B48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8C7784" w:rsidRPr="00DD4434" w14:paraId="34CABB95" w14:textId="77777777" w:rsidTr="00C57C33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5D721F7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093EF074" w14:textId="20C898CF" w:rsidR="008C7784" w:rsidRPr="008C7784" w:rsidRDefault="008C7784" w:rsidP="00DD44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-1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E9B3EF2" w14:textId="7329BA65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DD4434">
              <w:rPr>
                <w:rFonts w:eastAsia="Arial"/>
                <w:color w:val="000000"/>
              </w:rPr>
              <w:t>Registro de usuarios</w:t>
            </w:r>
          </w:p>
        </w:tc>
      </w:tr>
      <w:tr w:rsidR="008C7784" w:rsidRPr="008C7784" w14:paraId="4AEFD6D9" w14:textId="77777777" w:rsidTr="00C57C33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B0BA8" w14:textId="77777777" w:rsidR="008C7784" w:rsidRPr="008C7784" w:rsidRDefault="008C7784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8C7784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4B25A4" w14:textId="635448C5" w:rsidR="008C7784" w:rsidRPr="008C7784" w:rsidRDefault="008C7784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8C7784" w:rsidRPr="008C7784" w14:paraId="3BB58736" w14:textId="77777777" w:rsidTr="00C57C33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22D9A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4A6C66EE" w14:textId="17F3FCE9" w:rsidR="008C7784" w:rsidRPr="008C7784" w:rsidRDefault="008C7784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RF01</w:t>
            </w:r>
          </w:p>
        </w:tc>
      </w:tr>
      <w:tr w:rsidR="008C7784" w:rsidRPr="008C7784" w14:paraId="2C250C84" w14:textId="77777777" w:rsidTr="00C57C33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0F8C9" w14:textId="6B90726A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DD4434">
              <w:rPr>
                <w:rFonts w:eastAsia="Arial"/>
              </w:rPr>
              <w:t>Usuario general</w:t>
            </w:r>
          </w:p>
        </w:tc>
      </w:tr>
      <w:tr w:rsidR="008C7784" w:rsidRPr="008C7784" w14:paraId="1E1C4424" w14:textId="77777777" w:rsidTr="00C57C33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DE119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CASOS DE USO ASOCIADOS: </w:t>
            </w:r>
          </w:p>
          <w:p w14:paraId="409137F3" w14:textId="64F33412" w:rsidR="008C7784" w:rsidRPr="008C7784" w:rsidRDefault="008C7784" w:rsidP="00DD4434">
            <w:pPr>
              <w:spacing w:line="276" w:lineRule="auto"/>
            </w:pPr>
            <w:r w:rsidRPr="00DD4434">
              <w:rPr>
                <w:rFonts w:eastAsia="Arial"/>
              </w:rPr>
              <w:t>CU-2, CU-6</w:t>
            </w:r>
          </w:p>
        </w:tc>
      </w:tr>
      <w:tr w:rsidR="008C7784" w:rsidRPr="008C7784" w14:paraId="48BCE4C5" w14:textId="77777777" w:rsidTr="00C57C33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ECAE8" w14:textId="2422A14F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  <w:r w:rsidRPr="00DD4434">
              <w:rPr>
                <w:rFonts w:eastAsia="Arial"/>
              </w:rPr>
              <w:t>El sistema permite a los usuarios registrarse para acceder a las funcionalidades del sistema.</w:t>
            </w:r>
          </w:p>
          <w:p w14:paraId="5E6AF81A" w14:textId="5F932359" w:rsidR="008C7784" w:rsidRPr="008C7784" w:rsidRDefault="008C7784" w:rsidP="00DD4434">
            <w:pPr>
              <w:spacing w:line="276" w:lineRule="auto"/>
              <w:rPr>
                <w:rFonts w:eastAsia="Arial"/>
              </w:rPr>
            </w:pPr>
          </w:p>
        </w:tc>
      </w:tr>
      <w:tr w:rsidR="008C7784" w:rsidRPr="008C7784" w14:paraId="0BD5DEB8" w14:textId="77777777" w:rsidTr="00C57C33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45EA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78E1DC85" w14:textId="581133EA" w:rsidR="008C7784" w:rsidRPr="008C7784" w:rsidRDefault="008C7784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Los campos son: cédula, nombre, apellido, correo, dirección, contraseña.</w:t>
            </w:r>
          </w:p>
        </w:tc>
      </w:tr>
      <w:tr w:rsidR="008C7784" w:rsidRPr="008C7784" w14:paraId="5672A525" w14:textId="77777777" w:rsidTr="00C57C33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DEAD3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22A95D72" w14:textId="6492F478" w:rsidR="008C7784" w:rsidRPr="008C7784" w:rsidRDefault="008C7784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Registro exitoso si los campos obligatorios están completos y validados.</w:t>
            </w:r>
          </w:p>
        </w:tc>
      </w:tr>
      <w:tr w:rsidR="008C7784" w:rsidRPr="008C7784" w14:paraId="4D4ABACA" w14:textId="77777777" w:rsidTr="00C57C33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7366844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8C7784" w:rsidRPr="008C7784" w14:paraId="6734A3A2" w14:textId="77777777" w:rsidTr="00C57C33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CB92A" w14:textId="29421446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 w:rsidR="00292B91" w:rsidRPr="00DD4434">
              <w:rPr>
                <w:rFonts w:eastAsia="Arial"/>
              </w:rPr>
              <w:t>1</w:t>
            </w:r>
            <w:r w:rsidRPr="008C7784">
              <w:rPr>
                <w:rFonts w:eastAsia="Arial"/>
              </w:rPr>
              <w:t xml:space="preserve">.1     </w:t>
            </w:r>
          </w:p>
          <w:p w14:paraId="02885BAD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095AF" w14:textId="696C7D3F" w:rsidR="00292B91" w:rsidRPr="00DD4434" w:rsidRDefault="00292B91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Registro exitoso.</w:t>
            </w:r>
          </w:p>
          <w:p w14:paraId="687D503D" w14:textId="77777777" w:rsidR="00292B91" w:rsidRPr="00DD4434" w:rsidRDefault="008C7784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292B91" w:rsidRPr="00DD4434">
              <w:rPr>
                <w:rFonts w:eastAsia="Arial"/>
              </w:rPr>
              <w:t>Registro exitoso en el sistema.</w:t>
            </w:r>
          </w:p>
          <w:p w14:paraId="3ED56F36" w14:textId="5F6CB58A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5DFEDEA3" w14:textId="77777777" w:rsidR="00292B91" w:rsidRPr="00DD4434" w:rsidRDefault="00292B91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lang w:eastAsia="es-ES"/>
              </w:rPr>
              <w:t>El usuario general desea acceder a los servicios del sistema.</w:t>
            </w:r>
          </w:p>
          <w:p w14:paraId="442A0F27" w14:textId="5D4FEB33" w:rsidR="008C7784" w:rsidRPr="00DD4434" w:rsidRDefault="008C7784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PASOS DEL ESCENARIO:</w:t>
            </w:r>
          </w:p>
          <w:p w14:paraId="0323F700" w14:textId="3103D089" w:rsidR="00292B91" w:rsidRPr="00DD4434" w:rsidRDefault="00292B91">
            <w:pPr>
              <w:numPr>
                <w:ilvl w:val="0"/>
                <w:numId w:val="19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El usuario completa todos los campos del formulario de registro.</w:t>
            </w:r>
          </w:p>
          <w:p w14:paraId="3DC29C2E" w14:textId="657293C6" w:rsidR="008C7784" w:rsidRPr="008C7784" w:rsidRDefault="00292B91">
            <w:pPr>
              <w:numPr>
                <w:ilvl w:val="0"/>
                <w:numId w:val="19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Presiona el botón "Registrar".</w:t>
            </w:r>
          </w:p>
          <w:p w14:paraId="6DEE6048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7124471D" w14:textId="39042E29" w:rsidR="00292B91" w:rsidRPr="00DD4434" w:rsidRDefault="00292B91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El sistema valida los datos.</w:t>
            </w:r>
          </w:p>
          <w:p w14:paraId="6CF0A69C" w14:textId="17C910DC" w:rsidR="008C7784" w:rsidRPr="008C7784" w:rsidRDefault="00292B91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Crea una cuenta y muestra un mensaje de éxito.</w:t>
            </w:r>
          </w:p>
        </w:tc>
      </w:tr>
      <w:tr w:rsidR="008C7784" w:rsidRPr="008C7784" w14:paraId="6CDC3F42" w14:textId="77777777" w:rsidTr="00C57C33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66C85" w14:textId="145D3365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</w:rPr>
              <w:t xml:space="preserve">ES-1.2     </w:t>
            </w:r>
          </w:p>
          <w:p w14:paraId="7F2E0F04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78948" w14:textId="2661EA9D" w:rsidR="00292B91" w:rsidRPr="00DD4434" w:rsidRDefault="00C31364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Error por cédula duplicada.</w:t>
            </w:r>
          </w:p>
          <w:p w14:paraId="25031174" w14:textId="6A1D7EB8" w:rsidR="008C7784" w:rsidRPr="008C7784" w:rsidRDefault="008C7784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C31364" w:rsidRPr="00DD4434">
              <w:rPr>
                <w:rFonts w:eastAsia="Arial"/>
              </w:rPr>
              <w:t>Registro fallido debido a una cédula ya registrada.</w:t>
            </w:r>
          </w:p>
          <w:p w14:paraId="01C15281" w14:textId="77777777" w:rsidR="008C7784" w:rsidRPr="008C7784" w:rsidRDefault="008C7784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1B053043" w14:textId="77777777" w:rsidR="00C31364" w:rsidRPr="00DD4434" w:rsidRDefault="00C31364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lang w:eastAsia="es-ES"/>
              </w:rPr>
              <w:t>El usuario intenta registrarse con una cédula existente.</w:t>
            </w:r>
          </w:p>
          <w:p w14:paraId="00F231C1" w14:textId="16A38A81" w:rsidR="008C7784" w:rsidRPr="00DD4434" w:rsidRDefault="008C7784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PASOS DEL ESCENARIO:</w:t>
            </w:r>
          </w:p>
          <w:p w14:paraId="44676F6A" w14:textId="77777777" w:rsidR="00C57C33" w:rsidRPr="00DD4434" w:rsidRDefault="00C57C33">
            <w:pPr>
              <w:numPr>
                <w:ilvl w:val="0"/>
                <w:numId w:val="20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Ingresa cédula que ya existe en la base de datos.</w:t>
            </w:r>
          </w:p>
          <w:p w14:paraId="434C299F" w14:textId="57959018" w:rsidR="008C7784" w:rsidRPr="008C7784" w:rsidRDefault="00C57C33">
            <w:pPr>
              <w:numPr>
                <w:ilvl w:val="0"/>
                <w:numId w:val="20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Presiona "Registrar".</w:t>
            </w:r>
            <w:r w:rsidRPr="00DD4434">
              <w:rPr>
                <w:rFonts w:eastAsia="Arial"/>
                <w:lang w:eastAsia="es-ES"/>
              </w:rPr>
              <w:br/>
            </w:r>
            <w:r w:rsidR="008C7784"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04D4A575" w14:textId="6E442676" w:rsidR="008C7784" w:rsidRPr="008C7784" w:rsidRDefault="00C57C33">
            <w:pPr>
              <w:numPr>
                <w:ilvl w:val="0"/>
                <w:numId w:val="15"/>
              </w:numPr>
              <w:suppressAutoHyphens w:val="0"/>
              <w:spacing w:line="276" w:lineRule="auto"/>
              <w:contextualSpacing/>
              <w:rPr>
                <w:lang w:eastAsia="es-ES"/>
              </w:rPr>
            </w:pPr>
            <w:r w:rsidRPr="00DD4434">
              <w:rPr>
                <w:lang w:eastAsia="es-ES"/>
              </w:rPr>
              <w:t>El sistema detecta duplicidad y muestra un mensaje de error.</w:t>
            </w:r>
          </w:p>
        </w:tc>
      </w:tr>
    </w:tbl>
    <w:p w14:paraId="4D06CAFD" w14:textId="77777777" w:rsidR="008C7784" w:rsidRPr="00DD4434" w:rsidRDefault="008C7784" w:rsidP="00DD4434">
      <w:pPr>
        <w:spacing w:line="276" w:lineRule="auto"/>
        <w:rPr>
          <w:lang w:val="es-MX"/>
        </w:rPr>
      </w:pPr>
    </w:p>
    <w:p w14:paraId="67AAA636" w14:textId="77777777" w:rsidR="00C57C33" w:rsidRPr="00DD4434" w:rsidRDefault="00C57C33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C57C33" w:rsidRPr="00DD4434" w14:paraId="75B877BB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7FC5234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55EA74DF" w14:textId="18E8495E" w:rsidR="00C57C33" w:rsidRPr="008C7784" w:rsidRDefault="00C57C33" w:rsidP="00DD44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-2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1E928301" w14:textId="6302C49D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DD4434">
              <w:rPr>
                <w:rFonts w:eastAsia="Arial"/>
                <w:color w:val="000000"/>
              </w:rPr>
              <w:t>Inicio de sesión</w:t>
            </w:r>
          </w:p>
        </w:tc>
      </w:tr>
      <w:tr w:rsidR="00C57C33" w:rsidRPr="008C7784" w14:paraId="7F96FA31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62DE1" w14:textId="49B8D739" w:rsidR="00C57C33" w:rsidRPr="008C7784" w:rsidRDefault="00C57C33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DD4434">
              <w:rPr>
                <w:rFonts w:eastAsia="Arial"/>
              </w:rPr>
              <w:t>Baja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AAEEC5" w14:textId="77777777" w:rsidR="00C57C33" w:rsidRPr="008C7784" w:rsidRDefault="00C57C33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C57C33" w:rsidRPr="008C7784" w14:paraId="1F7E2DD8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9291A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207ABBAA" w14:textId="4CEB24C6" w:rsidR="00C57C33" w:rsidRPr="008C7784" w:rsidRDefault="00C57C33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RF02</w:t>
            </w:r>
          </w:p>
        </w:tc>
      </w:tr>
      <w:tr w:rsidR="00C57C33" w:rsidRPr="008C7784" w14:paraId="2218384B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17D14" w14:textId="32D28465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DD4434">
              <w:rPr>
                <w:rFonts w:eastAsia="Arial"/>
              </w:rPr>
              <w:t>Usuario general, Bibliotecario</w:t>
            </w:r>
          </w:p>
        </w:tc>
      </w:tr>
      <w:tr w:rsidR="00C57C33" w:rsidRPr="008C7784" w14:paraId="0496828B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00DEC" w14:textId="77777777" w:rsidR="00C57C33" w:rsidRPr="00DD4434" w:rsidRDefault="00C57C33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7B659F20" w14:textId="46CFE1A6" w:rsidR="00C57C33" w:rsidRPr="008C7784" w:rsidRDefault="00DD4434" w:rsidP="00DD4434">
            <w:pPr>
              <w:spacing w:line="276" w:lineRule="auto"/>
              <w:rPr>
                <w:rFonts w:eastAsia="Arial"/>
              </w:rPr>
            </w:pPr>
            <w:r w:rsidRPr="00DD4434">
              <w:rPr>
                <w:rFonts w:eastAsia="Arial"/>
              </w:rPr>
              <w:t>El sistema permite a los usuarios registrados (usuarios generales o bibliotecarios) iniciar sesión mediante cédula y contraseña para acceder a las funcionalidades correspondientes a su rol.</w:t>
            </w:r>
          </w:p>
        </w:tc>
      </w:tr>
      <w:tr w:rsidR="00C57C33" w:rsidRPr="008C7784" w14:paraId="06D2AE62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AC1F9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26903F21" w14:textId="4E458C65" w:rsidR="00C57C33" w:rsidRPr="008C7784" w:rsidRDefault="00DD4434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Los campos requeridos son: cédula, contraseña.</w:t>
            </w:r>
          </w:p>
        </w:tc>
      </w:tr>
      <w:tr w:rsidR="00C57C33" w:rsidRPr="008C7784" w14:paraId="05D26487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88D76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6EE35694" w14:textId="77777777" w:rsidR="00DD4434" w:rsidRPr="00DD4434" w:rsidRDefault="00DD4434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Inicio exitoso si las credenciales son válidas.</w:t>
            </w:r>
          </w:p>
          <w:p w14:paraId="3AD7D9FC" w14:textId="2A62F3B0" w:rsidR="00C57C33" w:rsidRPr="008C7784" w:rsidRDefault="00DD4434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Acceso denegado y mensaje de error si las credenciales son incorrectas.</w:t>
            </w:r>
          </w:p>
        </w:tc>
      </w:tr>
      <w:tr w:rsidR="00C57C33" w:rsidRPr="008C7784" w14:paraId="5C7DEDD5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367498F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C57C33" w:rsidRPr="008C7784" w14:paraId="7E0E0991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DA05" w14:textId="0081F33E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 w:rsidR="00AA53A5">
              <w:rPr>
                <w:rFonts w:eastAsia="Arial"/>
              </w:rPr>
              <w:t>2</w:t>
            </w:r>
            <w:r w:rsidRPr="008C7784">
              <w:rPr>
                <w:rFonts w:eastAsia="Arial"/>
              </w:rPr>
              <w:t xml:space="preserve">.1     </w:t>
            </w:r>
          </w:p>
          <w:p w14:paraId="08CDE343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D5A00" w14:textId="77777777" w:rsidR="00AA53A5" w:rsidRDefault="00DD4434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Inicio exitoso.</w:t>
            </w:r>
          </w:p>
          <w:p w14:paraId="19C0C757" w14:textId="17429DD3" w:rsidR="00C57C33" w:rsidRPr="00DD4434" w:rsidRDefault="00C57C33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DD4434">
              <w:rPr>
                <w:rFonts w:eastAsia="Arial"/>
              </w:rPr>
              <w:t>Registro exitoso en el sistema.</w:t>
            </w:r>
          </w:p>
          <w:p w14:paraId="13AC25C1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4E312C16" w14:textId="77777777" w:rsidR="00C57C33" w:rsidRPr="00DD4434" w:rsidRDefault="00C57C33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lang w:eastAsia="es-ES"/>
              </w:rPr>
              <w:t>El usuario general desea acceder a los servicios del sistema.</w:t>
            </w:r>
          </w:p>
          <w:p w14:paraId="4F753310" w14:textId="77777777" w:rsidR="00C57C33" w:rsidRPr="00DD4434" w:rsidRDefault="00C57C33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PASOS DEL ESCENARIO:</w:t>
            </w:r>
          </w:p>
          <w:p w14:paraId="5E34DC4E" w14:textId="77777777" w:rsidR="00C57C33" w:rsidRPr="00DD4434" w:rsidRDefault="00C57C33">
            <w:pPr>
              <w:numPr>
                <w:ilvl w:val="0"/>
                <w:numId w:val="2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El usuario completa todos los campos del formulario de registro.</w:t>
            </w:r>
          </w:p>
          <w:p w14:paraId="2CF480F7" w14:textId="77777777" w:rsidR="00C57C33" w:rsidRPr="008C7784" w:rsidRDefault="00C57C33">
            <w:pPr>
              <w:numPr>
                <w:ilvl w:val="0"/>
                <w:numId w:val="2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Presiona el botón "Registrar".</w:t>
            </w:r>
          </w:p>
          <w:p w14:paraId="3B045B66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31331F76" w14:textId="77777777" w:rsidR="00C57C33" w:rsidRPr="00DD4434" w:rsidRDefault="00C57C33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El sistema valida los datos.</w:t>
            </w:r>
          </w:p>
          <w:p w14:paraId="114ACFAE" w14:textId="77777777" w:rsidR="00C57C33" w:rsidRPr="008C7784" w:rsidRDefault="00C57C33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Crea una cuenta y muestra un mensaje de éxito.</w:t>
            </w:r>
          </w:p>
        </w:tc>
      </w:tr>
      <w:tr w:rsidR="00C57C33" w:rsidRPr="008C7784" w14:paraId="5B87501B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20B30" w14:textId="747EF812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AA53A5">
              <w:rPr>
                <w:rFonts w:eastAsia="Arial"/>
              </w:rPr>
              <w:t>2</w:t>
            </w:r>
            <w:r w:rsidRPr="008C7784">
              <w:rPr>
                <w:rFonts w:eastAsia="Arial"/>
              </w:rPr>
              <w:t xml:space="preserve">.2     </w:t>
            </w:r>
          </w:p>
          <w:p w14:paraId="2CC43909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CC6D6" w14:textId="77777777" w:rsidR="00C57C33" w:rsidRPr="00DD4434" w:rsidRDefault="00C57C33" w:rsidP="00DD44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Error por cédula duplicada.</w:t>
            </w:r>
          </w:p>
          <w:p w14:paraId="10F50545" w14:textId="77777777" w:rsidR="00C57C33" w:rsidRPr="008C7784" w:rsidRDefault="00C57C33" w:rsidP="00DD44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DD4434">
              <w:rPr>
                <w:rFonts w:eastAsia="Arial"/>
              </w:rPr>
              <w:t>Registro fallido debido a una cédula ya registrada.</w:t>
            </w:r>
          </w:p>
          <w:p w14:paraId="22D7CF8E" w14:textId="77777777" w:rsidR="00C57C33" w:rsidRPr="008C7784" w:rsidRDefault="00C57C33" w:rsidP="00DD44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4C4249DC" w14:textId="77777777" w:rsidR="00C57C33" w:rsidRPr="00DD4434" w:rsidRDefault="00C57C33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lang w:eastAsia="es-ES"/>
              </w:rPr>
              <w:t>El usuario intenta registrarse con una cédula existente.</w:t>
            </w:r>
          </w:p>
          <w:p w14:paraId="26185D82" w14:textId="77777777" w:rsidR="00C57C33" w:rsidRPr="00DD4434" w:rsidRDefault="00C57C33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  <w:b/>
                <w:bCs/>
              </w:rPr>
              <w:t>PASOS DEL ESCENARIO:</w:t>
            </w:r>
          </w:p>
          <w:p w14:paraId="0FC7FCE0" w14:textId="77777777" w:rsidR="00C57C33" w:rsidRPr="00DD4434" w:rsidRDefault="00C57C33">
            <w:pPr>
              <w:numPr>
                <w:ilvl w:val="0"/>
                <w:numId w:val="22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Ingresa cédula que ya existe en la base de datos.</w:t>
            </w:r>
          </w:p>
          <w:p w14:paraId="063CDD25" w14:textId="77777777" w:rsidR="00C57C33" w:rsidRPr="008C7784" w:rsidRDefault="00C57C33">
            <w:pPr>
              <w:numPr>
                <w:ilvl w:val="0"/>
                <w:numId w:val="22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D4434">
              <w:rPr>
                <w:rFonts w:eastAsia="Arial"/>
                <w:lang w:eastAsia="es-ES"/>
              </w:rPr>
              <w:t>Presiona "Registrar".</w:t>
            </w:r>
            <w:r w:rsidRPr="00DD4434">
              <w:rPr>
                <w:rFonts w:eastAsia="Arial"/>
                <w:lang w:eastAsia="es-ES"/>
              </w:rPr>
              <w:br/>
            </w: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67FC77A8" w14:textId="77777777" w:rsidR="00C57C33" w:rsidRPr="008C7784" w:rsidRDefault="00C57C33">
            <w:pPr>
              <w:numPr>
                <w:ilvl w:val="0"/>
                <w:numId w:val="15"/>
              </w:numPr>
              <w:suppressAutoHyphens w:val="0"/>
              <w:spacing w:line="276" w:lineRule="auto"/>
              <w:contextualSpacing/>
              <w:rPr>
                <w:lang w:eastAsia="es-ES"/>
              </w:rPr>
            </w:pPr>
            <w:r w:rsidRPr="00DD4434">
              <w:rPr>
                <w:lang w:eastAsia="es-ES"/>
              </w:rPr>
              <w:t>El sistema detecta duplicidad y muestra un mensaje de error.</w:t>
            </w:r>
          </w:p>
        </w:tc>
      </w:tr>
    </w:tbl>
    <w:p w14:paraId="771E4B82" w14:textId="77777777" w:rsidR="008C7784" w:rsidRDefault="008C7784" w:rsidP="00DD4434">
      <w:pPr>
        <w:spacing w:line="276" w:lineRule="auto"/>
        <w:rPr>
          <w:lang w:val="es-MX"/>
        </w:rPr>
      </w:pPr>
    </w:p>
    <w:p w14:paraId="0AEAFB07" w14:textId="77777777" w:rsidR="00D15B48" w:rsidRDefault="00D15B48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AA53A5" w:rsidRPr="00DD4434" w14:paraId="26157CF5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9A649EB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0B6EA99F" w14:textId="3D1E749F" w:rsidR="00AA53A5" w:rsidRPr="008C7784" w:rsidRDefault="00AA53A5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F6DE5CC" w14:textId="746D8CB8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AA53A5">
              <w:rPr>
                <w:rFonts w:eastAsia="Arial"/>
                <w:color w:val="000000"/>
              </w:rPr>
              <w:t>Distinción de roles</w:t>
            </w:r>
          </w:p>
        </w:tc>
      </w:tr>
      <w:tr w:rsidR="00AA53A5" w:rsidRPr="008C7784" w14:paraId="37365DC4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77F2C" w14:textId="0E8AF00C" w:rsidR="00AA53A5" w:rsidRPr="008C7784" w:rsidRDefault="00AA53A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AA53A5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868F5B" w14:textId="77777777" w:rsidR="00AA53A5" w:rsidRPr="008C7784" w:rsidRDefault="00AA53A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AA53A5" w:rsidRPr="008C7784" w14:paraId="56174A06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7FB86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1C391CEC" w14:textId="26FE5A7B" w:rsidR="00AA53A5" w:rsidRPr="008C7784" w:rsidRDefault="00AA53A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</w:tr>
      <w:tr w:rsidR="00AA53A5" w:rsidRPr="008C7784" w14:paraId="78973593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F9C2C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DD4434">
              <w:rPr>
                <w:rFonts w:eastAsia="Arial"/>
              </w:rPr>
              <w:t>Usuario general, Bibliotecario</w:t>
            </w:r>
          </w:p>
        </w:tc>
      </w:tr>
      <w:tr w:rsidR="00AA53A5" w:rsidRPr="008C7784" w14:paraId="4ED8D8DE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F3054" w14:textId="77777777" w:rsidR="00AA53A5" w:rsidRPr="00DD4434" w:rsidRDefault="00AA53A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021DDDF6" w14:textId="6F056832" w:rsidR="00AA53A5" w:rsidRPr="008C7784" w:rsidRDefault="00AA53A5" w:rsidP="00747D34">
            <w:pPr>
              <w:spacing w:line="276" w:lineRule="auto"/>
              <w:rPr>
                <w:rFonts w:eastAsia="Arial"/>
              </w:rPr>
            </w:pPr>
            <w:r w:rsidRPr="00AA53A5">
              <w:rPr>
                <w:rFonts w:eastAsia="Arial"/>
              </w:rPr>
              <w:t>El sistema debe identificar y diferenciar adecuadamente el rol del usuario una vez que ha iniciado sesión, permitiendo el acceso únicamente a las funcionalidades correspondientes a su perfil (usuario general o bibliotecario).</w:t>
            </w:r>
          </w:p>
        </w:tc>
      </w:tr>
      <w:tr w:rsidR="00AA53A5" w:rsidRPr="008C7784" w14:paraId="5034A28E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4A6D2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7D80C5E3" w14:textId="5CAEDA9C" w:rsidR="00AA53A5" w:rsidRPr="008C7784" w:rsidRDefault="00AA53A5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sistema debe manejar un campo de rol-id asociado a cada usuario registrado.</w:t>
            </w:r>
          </w:p>
        </w:tc>
      </w:tr>
      <w:tr w:rsidR="00AA53A5" w:rsidRPr="008C7784" w14:paraId="4DB74FF9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CFCA1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069D65D0" w14:textId="77777777" w:rsidR="00AA53A5" w:rsidRPr="00AA53A5" w:rsidRDefault="00AA53A5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sistema debe mostrar diferentes interfaces y opciones según el rol del usuario.</w:t>
            </w:r>
          </w:p>
          <w:p w14:paraId="019F0CB6" w14:textId="60DBBFBD" w:rsidR="00AA53A5" w:rsidRPr="008C7784" w:rsidRDefault="00AA53A5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sistema debe restringir el acceso a funcionalidades exclusivas de cada tipo de usuario.</w:t>
            </w:r>
          </w:p>
        </w:tc>
      </w:tr>
      <w:tr w:rsidR="00AA53A5" w:rsidRPr="008C7784" w14:paraId="3ABEFEE2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C83E398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AA53A5" w:rsidRPr="008C7784" w14:paraId="2ED38C70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4F493" w14:textId="19704D80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>
              <w:rPr>
                <w:rFonts w:eastAsia="Arial"/>
              </w:rPr>
              <w:t>3</w:t>
            </w:r>
            <w:r w:rsidRPr="008C7784">
              <w:rPr>
                <w:rFonts w:eastAsia="Arial"/>
              </w:rPr>
              <w:t xml:space="preserve">.1     </w:t>
            </w:r>
          </w:p>
          <w:p w14:paraId="0C678864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FA4FD" w14:textId="29B93642" w:rsidR="00AA53A5" w:rsidRDefault="00AA53A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b/>
                <w:bCs/>
              </w:rPr>
              <w:t>Acceso con rol de Usuario general.</w:t>
            </w:r>
          </w:p>
          <w:p w14:paraId="374A4FF6" w14:textId="6C00D8F2" w:rsidR="00AA53A5" w:rsidRPr="00DD4434" w:rsidRDefault="00AA53A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AA53A5">
              <w:rPr>
                <w:rFonts w:eastAsia="Arial"/>
              </w:rPr>
              <w:t>El sistema identifica al usuario como usuario general tras el inicio de sesión.</w:t>
            </w:r>
          </w:p>
          <w:p w14:paraId="38EA6E67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0C60D80B" w14:textId="77777777" w:rsidR="00AA53A5" w:rsidRPr="00AA53A5" w:rsidRDefault="00AA53A5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lang w:eastAsia="es-ES"/>
              </w:rPr>
              <w:t>El usuario está registrado como usuario general.</w:t>
            </w:r>
          </w:p>
          <w:p w14:paraId="7C3D3B5C" w14:textId="4F5BB5F8" w:rsidR="00AA53A5" w:rsidRPr="00AA53A5" w:rsidRDefault="00AA53A5" w:rsidP="00AA53A5">
            <w:p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b/>
                <w:bCs/>
              </w:rPr>
              <w:t>PASOS DEL ESCENARIO:</w:t>
            </w:r>
          </w:p>
          <w:p w14:paraId="7AEC2C40" w14:textId="77777777" w:rsidR="00AA53A5" w:rsidRPr="00AA53A5" w:rsidRDefault="00AA53A5">
            <w:pPr>
              <w:numPr>
                <w:ilvl w:val="0"/>
                <w:numId w:val="23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usuario general inicia sesión.</w:t>
            </w:r>
          </w:p>
          <w:p w14:paraId="08DAC4EF" w14:textId="77777777" w:rsidR="00AA53A5" w:rsidRPr="00AA53A5" w:rsidRDefault="00AA53A5">
            <w:pPr>
              <w:numPr>
                <w:ilvl w:val="0"/>
                <w:numId w:val="23"/>
              </w:numPr>
              <w:spacing w:line="276" w:lineRule="auto"/>
            </w:pPr>
            <w:r w:rsidRPr="00AA53A5">
              <w:rPr>
                <w:rFonts w:eastAsia="Arial"/>
                <w:lang w:eastAsia="es-ES"/>
              </w:rPr>
              <w:t>El sistema verifica su rol-id.</w:t>
            </w:r>
          </w:p>
          <w:p w14:paraId="2FC3D6D5" w14:textId="3F7F11CD" w:rsidR="00AA53A5" w:rsidRPr="008C7784" w:rsidRDefault="00AA53A5" w:rsidP="00AA53A5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5EDF1272" w14:textId="679B0064" w:rsidR="00AA53A5" w:rsidRPr="008C7784" w:rsidRDefault="00AA53A5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sistema muestra solo las funcionalidades habilitadas para usuarios generales</w:t>
            </w:r>
          </w:p>
        </w:tc>
      </w:tr>
      <w:tr w:rsidR="00AA53A5" w:rsidRPr="008C7784" w14:paraId="689F942F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F632F" w14:textId="63585FB9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3</w:t>
            </w:r>
            <w:r w:rsidRPr="008C7784">
              <w:rPr>
                <w:rFonts w:eastAsia="Arial"/>
              </w:rPr>
              <w:t xml:space="preserve">.2     </w:t>
            </w:r>
          </w:p>
          <w:p w14:paraId="3D4CA1EB" w14:textId="77777777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69CDA" w14:textId="77777777" w:rsidR="00AA53A5" w:rsidRDefault="00AA53A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b/>
                <w:bCs/>
              </w:rPr>
              <w:t>Acceso con rol de Bibliotecario.</w:t>
            </w:r>
          </w:p>
          <w:p w14:paraId="35EA6ECE" w14:textId="77777777" w:rsidR="00AA53A5" w:rsidRDefault="00AA53A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AA53A5">
              <w:rPr>
                <w:rFonts w:eastAsia="Arial"/>
              </w:rPr>
              <w:t>El sistema identifica al usuario como bibliotecario tras el inicio de sesión.</w:t>
            </w:r>
          </w:p>
          <w:p w14:paraId="559FDA3A" w14:textId="27FD27BE" w:rsidR="00AA53A5" w:rsidRPr="008C7784" w:rsidRDefault="00AA53A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172CD54F" w14:textId="77777777" w:rsidR="00AA53A5" w:rsidRPr="00AA53A5" w:rsidRDefault="00AA53A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lang w:eastAsia="es-ES"/>
              </w:rPr>
              <w:t>El usuario está registrado con el rol de bibliotecario.</w:t>
            </w:r>
          </w:p>
          <w:p w14:paraId="0CE6DACC" w14:textId="2A659C60" w:rsidR="00AA53A5" w:rsidRPr="00AA53A5" w:rsidRDefault="00AA53A5" w:rsidP="00AA53A5">
            <w:p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b/>
                <w:bCs/>
              </w:rPr>
              <w:t>PASOS DEL ESCENARIO:</w:t>
            </w:r>
          </w:p>
          <w:p w14:paraId="39312066" w14:textId="77777777" w:rsidR="00AA53A5" w:rsidRPr="00AA53A5" w:rsidRDefault="00AA53A5">
            <w:pPr>
              <w:numPr>
                <w:ilvl w:val="0"/>
                <w:numId w:val="2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bibliotecario inicia sesión.</w:t>
            </w:r>
          </w:p>
          <w:p w14:paraId="1D54FB45" w14:textId="7B22967E" w:rsidR="00AA53A5" w:rsidRPr="008C7784" w:rsidRDefault="00AA53A5">
            <w:pPr>
              <w:numPr>
                <w:ilvl w:val="0"/>
                <w:numId w:val="2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A53A5">
              <w:rPr>
                <w:rFonts w:eastAsia="Arial"/>
                <w:lang w:eastAsia="es-ES"/>
              </w:rPr>
              <w:t>El sistema verifica su rol-id.</w:t>
            </w:r>
            <w:r w:rsidRPr="00DD4434">
              <w:rPr>
                <w:rFonts w:eastAsia="Arial"/>
                <w:lang w:eastAsia="es-ES"/>
              </w:rPr>
              <w:br/>
            </w: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60383D96" w14:textId="46530A13" w:rsidR="00AA53A5" w:rsidRPr="008C7784" w:rsidRDefault="00AA53A5">
            <w:pPr>
              <w:numPr>
                <w:ilvl w:val="0"/>
                <w:numId w:val="15"/>
              </w:numPr>
              <w:suppressAutoHyphens w:val="0"/>
              <w:spacing w:line="276" w:lineRule="auto"/>
              <w:contextualSpacing/>
              <w:rPr>
                <w:lang w:eastAsia="es-ES"/>
              </w:rPr>
            </w:pPr>
            <w:r w:rsidRPr="00AA53A5">
              <w:rPr>
                <w:lang w:eastAsia="es-ES"/>
              </w:rPr>
              <w:t>El sistema muestra las funcionalidades habilitadas para bibliotecarios</w:t>
            </w:r>
          </w:p>
        </w:tc>
      </w:tr>
    </w:tbl>
    <w:p w14:paraId="1877DEAD" w14:textId="77777777" w:rsidR="00AA53A5" w:rsidRPr="00DD4434" w:rsidRDefault="00AA53A5" w:rsidP="00DD4434">
      <w:pPr>
        <w:spacing w:line="276" w:lineRule="auto"/>
        <w:rPr>
          <w:lang w:val="es-MX"/>
        </w:rPr>
      </w:pPr>
    </w:p>
    <w:p w14:paraId="5FC25761" w14:textId="77777777" w:rsidR="00434592" w:rsidRDefault="00434592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434592" w:rsidRPr="00DD4434" w14:paraId="5B470BDD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AC5D334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72446713" w14:textId="2D808EF7" w:rsidR="00434592" w:rsidRPr="008C7784" w:rsidRDefault="00434592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4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5334767" w14:textId="2237E4EF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434592">
              <w:rPr>
                <w:rFonts w:eastAsia="Arial"/>
                <w:color w:val="000000"/>
              </w:rPr>
              <w:t>Visualización del listado de libros</w:t>
            </w:r>
          </w:p>
        </w:tc>
      </w:tr>
      <w:tr w:rsidR="00434592" w:rsidRPr="008C7784" w14:paraId="7F671A2D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F0822" w14:textId="28D227C6" w:rsidR="00434592" w:rsidRPr="008C7784" w:rsidRDefault="0043459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434592">
              <w:rPr>
                <w:rFonts w:eastAsia="Arial"/>
              </w:rPr>
              <w:t>Baja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07DAF1" w14:textId="77777777" w:rsidR="00434592" w:rsidRPr="008C7784" w:rsidRDefault="0043459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434592" w:rsidRPr="008C7784" w14:paraId="1B727144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42D41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6B28E8A8" w14:textId="16098889" w:rsidR="00434592" w:rsidRPr="008C7784" w:rsidRDefault="0043459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</w:tr>
      <w:tr w:rsidR="00434592" w:rsidRPr="008C7784" w14:paraId="3275B885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FF77A" w14:textId="2ED3DE1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434592">
              <w:rPr>
                <w:rFonts w:eastAsia="Arial"/>
              </w:rPr>
              <w:t>Usuario general, Bibliotecario</w:t>
            </w:r>
          </w:p>
        </w:tc>
      </w:tr>
      <w:tr w:rsidR="00434592" w:rsidRPr="008C7784" w14:paraId="4F48623F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49ECE" w14:textId="77777777" w:rsidR="00434592" w:rsidRPr="00DD4434" w:rsidRDefault="0043459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22BD3288" w14:textId="7884B8C1" w:rsidR="00434592" w:rsidRPr="008C7784" w:rsidRDefault="00434592" w:rsidP="00747D34">
            <w:pPr>
              <w:spacing w:line="276" w:lineRule="auto"/>
              <w:rPr>
                <w:rFonts w:eastAsia="Arial"/>
              </w:rPr>
            </w:pPr>
            <w:r w:rsidRPr="00434592">
              <w:rPr>
                <w:rFonts w:eastAsia="Arial"/>
              </w:rPr>
              <w:t>El sistema permite a los usuarios visualizar el listado completo de los libros disponibles en la biblioteca.</w:t>
            </w:r>
          </w:p>
        </w:tc>
      </w:tr>
      <w:tr w:rsidR="00434592" w:rsidRPr="008C7784" w14:paraId="54B0E5B8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DF8BC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126C02B7" w14:textId="08864B20" w:rsidR="00434592" w:rsidRPr="008C7784" w:rsidRDefault="00434592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listado incluye los siguientes campos: Libro_id, Título, Autor, ISBN, Género, Editorial y Cantidad disponible.</w:t>
            </w:r>
          </w:p>
        </w:tc>
      </w:tr>
      <w:tr w:rsidR="00434592" w:rsidRPr="008C7784" w14:paraId="2E2BE7BA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9A960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4BA86F94" w14:textId="77777777" w:rsidR="00434592" w:rsidRPr="00434592" w:rsidRDefault="0043459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usuario puede visualizar correctamente el listado con la información completa.</w:t>
            </w:r>
          </w:p>
          <w:p w14:paraId="4EA51538" w14:textId="3EAD3A57" w:rsidR="00434592" w:rsidRPr="008C7784" w:rsidRDefault="0043459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sistema solo muestra los libros disponibles (con cantidad mayor a cero).</w:t>
            </w:r>
          </w:p>
        </w:tc>
      </w:tr>
      <w:tr w:rsidR="00434592" w:rsidRPr="008C7784" w14:paraId="0478A351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5659100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lastRenderedPageBreak/>
              <w:t xml:space="preserve">ESCENARIOS: </w:t>
            </w:r>
          </w:p>
        </w:tc>
      </w:tr>
      <w:tr w:rsidR="00434592" w:rsidRPr="008C7784" w14:paraId="7518F342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E06A3" w14:textId="3A8C8394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4</w:t>
            </w:r>
            <w:r w:rsidRPr="008C7784">
              <w:rPr>
                <w:rFonts w:eastAsia="Arial"/>
              </w:rPr>
              <w:t xml:space="preserve">.1     </w:t>
            </w:r>
          </w:p>
          <w:p w14:paraId="51F15522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539B" w14:textId="77777777" w:rsidR="00434592" w:rsidRDefault="0043459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434592">
              <w:rPr>
                <w:rFonts w:eastAsia="Arial"/>
                <w:b/>
                <w:bCs/>
              </w:rPr>
              <w:t>Visualización exitosa del listado completo de libros.</w:t>
            </w:r>
          </w:p>
          <w:p w14:paraId="0DBE488C" w14:textId="77777777" w:rsidR="00434592" w:rsidRDefault="0043459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434592">
              <w:rPr>
                <w:rFonts w:eastAsia="Arial"/>
              </w:rPr>
              <w:t>El usuario accede al módulo de libros y visualiza correctamente el listado.</w:t>
            </w:r>
          </w:p>
          <w:p w14:paraId="38E3FE7F" w14:textId="75530A47" w:rsidR="00434592" w:rsidRPr="008C7784" w:rsidRDefault="0043459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3338139C" w14:textId="77777777" w:rsidR="00434592" w:rsidRPr="00434592" w:rsidRDefault="00434592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usuario ha iniciado sesión correctamente.</w:t>
            </w:r>
          </w:p>
          <w:p w14:paraId="0A59B0AA" w14:textId="77777777" w:rsidR="00434592" w:rsidRPr="00434592" w:rsidRDefault="00434592">
            <w:pPr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434592">
              <w:rPr>
                <w:rFonts w:eastAsia="Arial"/>
                <w:lang w:eastAsia="es-ES"/>
              </w:rPr>
              <w:t>El sistema tiene libros registrados con disponibilidad.</w:t>
            </w:r>
          </w:p>
          <w:p w14:paraId="2F3444D3" w14:textId="739DDDFA" w:rsidR="00434592" w:rsidRPr="00AA53A5" w:rsidRDefault="00434592" w:rsidP="00434592">
            <w:pPr>
              <w:spacing w:line="276" w:lineRule="auto"/>
              <w:rPr>
                <w:rFonts w:eastAsia="Arial"/>
                <w:b/>
                <w:bCs/>
              </w:rPr>
            </w:pPr>
            <w:r w:rsidRPr="00AA53A5">
              <w:rPr>
                <w:rFonts w:eastAsia="Arial"/>
                <w:b/>
                <w:bCs/>
              </w:rPr>
              <w:t>PASOS DEL ESCENARIO:</w:t>
            </w:r>
          </w:p>
          <w:p w14:paraId="35B0CE37" w14:textId="3E765896" w:rsidR="00434592" w:rsidRPr="00434592" w:rsidRDefault="00434592">
            <w:pPr>
              <w:numPr>
                <w:ilvl w:val="0"/>
                <w:numId w:val="25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usuario accede a la opción “Libros”.</w:t>
            </w:r>
          </w:p>
          <w:p w14:paraId="48FBB430" w14:textId="7029F62E" w:rsidR="00434592" w:rsidRPr="00434592" w:rsidRDefault="00434592">
            <w:pPr>
              <w:numPr>
                <w:ilvl w:val="0"/>
                <w:numId w:val="25"/>
              </w:numPr>
              <w:spacing w:line="276" w:lineRule="auto"/>
            </w:pPr>
            <w:r w:rsidRPr="00434592">
              <w:rPr>
                <w:rFonts w:eastAsia="Arial"/>
                <w:lang w:eastAsia="es-ES"/>
              </w:rPr>
              <w:t>El sistema carga y muestra los libros disponibles.</w:t>
            </w:r>
          </w:p>
          <w:p w14:paraId="0AF0CC5C" w14:textId="22EBBE99" w:rsidR="00434592" w:rsidRPr="008C7784" w:rsidRDefault="00434592" w:rsidP="00434592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52DCA0FD" w14:textId="494BC6DD" w:rsidR="00434592" w:rsidRPr="008C7784" w:rsidRDefault="00434592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Se visualiza una tabla con la información de cada libro</w:t>
            </w:r>
          </w:p>
        </w:tc>
      </w:tr>
      <w:tr w:rsidR="00434592" w:rsidRPr="008C7784" w14:paraId="48580B68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913A6" w14:textId="55301755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AC733B">
              <w:rPr>
                <w:rFonts w:eastAsia="Arial"/>
              </w:rPr>
              <w:t>4</w:t>
            </w:r>
            <w:r w:rsidRPr="008C7784">
              <w:rPr>
                <w:rFonts w:eastAsia="Arial"/>
              </w:rPr>
              <w:t xml:space="preserve">.2     </w:t>
            </w:r>
          </w:p>
          <w:p w14:paraId="7DB3BE10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65325" w14:textId="77777777" w:rsidR="00434592" w:rsidRDefault="0043459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434592">
              <w:rPr>
                <w:rFonts w:eastAsia="Arial"/>
                <w:b/>
                <w:bCs/>
              </w:rPr>
              <w:t>Listado vacío por falta de disponibilidad.</w:t>
            </w:r>
          </w:p>
          <w:p w14:paraId="5F9D0DB8" w14:textId="5A717EC5" w:rsidR="00434592" w:rsidRDefault="0043459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434592">
              <w:rPr>
                <w:rFonts w:eastAsia="Arial"/>
              </w:rPr>
              <w:t>No se muestran libros porque no hay ninguno disponible.</w:t>
            </w:r>
          </w:p>
          <w:p w14:paraId="272437AB" w14:textId="77777777" w:rsidR="00434592" w:rsidRPr="008C7784" w:rsidRDefault="0043459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730F1ABD" w14:textId="77777777" w:rsidR="00434592" w:rsidRPr="00434592" w:rsidRDefault="00434592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434592">
              <w:rPr>
                <w:rFonts w:eastAsia="Arial"/>
                <w:lang w:eastAsia="es-ES"/>
              </w:rPr>
              <w:t>No hay libros con cantidad mayor a cero registrados en el sistema.</w:t>
            </w:r>
          </w:p>
          <w:p w14:paraId="2B9C9C09" w14:textId="62D07B17" w:rsidR="00434592" w:rsidRPr="00434592" w:rsidRDefault="00434592" w:rsidP="00434592">
            <w:pPr>
              <w:spacing w:line="276" w:lineRule="auto"/>
              <w:rPr>
                <w:rFonts w:eastAsia="Arial"/>
                <w:b/>
                <w:bCs/>
              </w:rPr>
            </w:pPr>
            <w:r w:rsidRPr="00434592">
              <w:rPr>
                <w:rFonts w:eastAsia="Arial"/>
                <w:b/>
                <w:bCs/>
              </w:rPr>
              <w:t>PASOS DEL ESCENARIO:</w:t>
            </w:r>
          </w:p>
          <w:p w14:paraId="6C208984" w14:textId="77777777" w:rsidR="00434592" w:rsidRPr="00434592" w:rsidRDefault="00434592">
            <w:pPr>
              <w:numPr>
                <w:ilvl w:val="0"/>
                <w:numId w:val="26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usuario accede a “Listado de libros”.</w:t>
            </w:r>
          </w:p>
          <w:p w14:paraId="4C2A6421" w14:textId="402192EF" w:rsidR="00434592" w:rsidRPr="008C7784" w:rsidRDefault="00434592">
            <w:pPr>
              <w:numPr>
                <w:ilvl w:val="0"/>
                <w:numId w:val="26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434592">
              <w:rPr>
                <w:rFonts w:eastAsia="Arial"/>
                <w:lang w:eastAsia="es-ES"/>
              </w:rPr>
              <w:t>El sistema intenta cargar los datos.</w:t>
            </w:r>
            <w:r w:rsidRPr="00DD4434">
              <w:rPr>
                <w:rFonts w:eastAsia="Arial"/>
                <w:lang w:eastAsia="es-ES"/>
              </w:rPr>
              <w:br/>
            </w: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11501591" w14:textId="63A2C5BD" w:rsidR="00434592" w:rsidRPr="008C7784" w:rsidRDefault="00434592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434592">
              <w:rPr>
                <w:lang w:eastAsia="es-ES"/>
              </w:rPr>
              <w:t>El sistema muestra un mensaje indicando que no hay libros disponibles actualmente.</w:t>
            </w:r>
          </w:p>
        </w:tc>
      </w:tr>
    </w:tbl>
    <w:p w14:paraId="18B1097E" w14:textId="77777777" w:rsidR="00434592" w:rsidRDefault="00434592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4F5397" w:rsidRPr="00DD4434" w14:paraId="3EC66013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2069BC0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7291D795" w14:textId="5A6E6A0F" w:rsidR="004F5397" w:rsidRPr="008C7784" w:rsidRDefault="004F5397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5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008703B" w14:textId="14A8B9F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4F5397">
              <w:rPr>
                <w:rFonts w:eastAsia="Arial"/>
                <w:color w:val="000000"/>
              </w:rPr>
              <w:t>Búsqueda de libros por título</w:t>
            </w:r>
          </w:p>
        </w:tc>
      </w:tr>
      <w:tr w:rsidR="004F5397" w:rsidRPr="008C7784" w14:paraId="4BF8CEB9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08E2B" w14:textId="5428E8C1" w:rsidR="004F5397" w:rsidRPr="008C7784" w:rsidRDefault="004F539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4F5397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AFC96" w14:textId="77777777" w:rsidR="004F5397" w:rsidRPr="008C7784" w:rsidRDefault="004F539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4F5397" w:rsidRPr="008C7784" w14:paraId="1C4D659D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F6CF2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07A33C4F" w14:textId="0DC28724" w:rsidR="004F5397" w:rsidRPr="008C7784" w:rsidRDefault="004F539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</w:tr>
      <w:tr w:rsidR="004F5397" w:rsidRPr="008C7784" w14:paraId="1068A4B0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FF360" w14:textId="6F0E90BF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4F5397">
              <w:rPr>
                <w:rFonts w:eastAsia="Arial"/>
              </w:rPr>
              <w:t>Usuario general, Bibliotecario</w:t>
            </w:r>
          </w:p>
        </w:tc>
      </w:tr>
      <w:tr w:rsidR="004F5397" w:rsidRPr="008C7784" w14:paraId="1E1D9F65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29C40" w14:textId="77777777" w:rsidR="004F5397" w:rsidRPr="00DD4434" w:rsidRDefault="004F539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42B11273" w14:textId="1A8CCD5A" w:rsidR="004F5397" w:rsidRPr="008C7784" w:rsidRDefault="004F5397" w:rsidP="00747D34">
            <w:pPr>
              <w:spacing w:line="276" w:lineRule="auto"/>
              <w:rPr>
                <w:rFonts w:eastAsia="Arial"/>
              </w:rPr>
            </w:pPr>
            <w:r w:rsidRPr="004F5397">
              <w:rPr>
                <w:rFonts w:eastAsia="Arial"/>
              </w:rPr>
              <w:t>El sistema permite buscar libros ingresando parte o el título completo en un campo de búsqueda.</w:t>
            </w:r>
          </w:p>
        </w:tc>
      </w:tr>
      <w:tr w:rsidR="004F5397" w:rsidRPr="008C7784" w14:paraId="7EC9D939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8A275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3463D87F" w14:textId="461BCDAE" w:rsidR="00AC733B" w:rsidRPr="00AC733B" w:rsidRDefault="00AC733B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El sistema realiza la búsqueda tras presionar un botón de búsqueda.</w:t>
            </w:r>
          </w:p>
          <w:p w14:paraId="3BFD4842" w14:textId="435FFFF9" w:rsidR="004F5397" w:rsidRPr="008C7784" w:rsidRDefault="00AC733B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·El resultado incluye: Título, Autor, ISBN, Género, Editorial y Cantidad disponible.</w:t>
            </w:r>
          </w:p>
        </w:tc>
      </w:tr>
      <w:tr w:rsidR="004F5397" w:rsidRPr="008C7784" w14:paraId="1C3F831F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F6A54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1F692C29" w14:textId="77777777" w:rsidR="00AC733B" w:rsidRPr="00AC733B" w:rsidRDefault="00AC733B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lastRenderedPageBreak/>
              <w:t>Se muestran resultados relevantes si hay coincidencias parciales o exactas con el título buscado.</w:t>
            </w:r>
          </w:p>
          <w:p w14:paraId="18DE1E5D" w14:textId="65A654C2" w:rsidR="004F5397" w:rsidRPr="008C7784" w:rsidRDefault="00AC733B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Se muestra un mensaje si no se encuentran coincidencias.</w:t>
            </w:r>
          </w:p>
        </w:tc>
      </w:tr>
      <w:tr w:rsidR="004F5397" w:rsidRPr="008C7784" w14:paraId="517CDE72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B95EB9E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lastRenderedPageBreak/>
              <w:t xml:space="preserve">ESCENARIOS: </w:t>
            </w:r>
          </w:p>
        </w:tc>
      </w:tr>
      <w:tr w:rsidR="004F5397" w:rsidRPr="008C7784" w14:paraId="6048E897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E9148" w14:textId="4DFBDFED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AC733B">
              <w:rPr>
                <w:rFonts w:eastAsia="Arial"/>
              </w:rPr>
              <w:t>5</w:t>
            </w:r>
            <w:r w:rsidRPr="008C7784">
              <w:rPr>
                <w:rFonts w:eastAsia="Arial"/>
              </w:rPr>
              <w:t xml:space="preserve">.1     </w:t>
            </w:r>
          </w:p>
          <w:p w14:paraId="32C85724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97FA7" w14:textId="77777777" w:rsidR="00AC733B" w:rsidRDefault="00AC733B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Búsqueda exitosa con coincidencias.</w:t>
            </w:r>
          </w:p>
          <w:p w14:paraId="54B7531F" w14:textId="799605D6" w:rsidR="004F5397" w:rsidRDefault="004F539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AC733B" w:rsidRPr="00AC733B">
              <w:rPr>
                <w:rFonts w:eastAsia="Arial"/>
              </w:rPr>
              <w:t>El usuario escribe parte del título y el sistema muestra libros coincidentes.</w:t>
            </w:r>
          </w:p>
          <w:p w14:paraId="17FCB936" w14:textId="77777777" w:rsidR="004F5397" w:rsidRPr="008C7784" w:rsidRDefault="004F539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788E9593" w14:textId="77777777" w:rsidR="00AC733B" w:rsidRPr="00AC733B" w:rsidRDefault="00AC733B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lang w:eastAsia="es-ES"/>
              </w:rPr>
              <w:t>Existen libros en el sistema cuyos títulos coinciden con la búsqueda.</w:t>
            </w:r>
          </w:p>
          <w:p w14:paraId="1852ADD1" w14:textId="0AABB6C0" w:rsidR="004F5397" w:rsidRPr="00AC733B" w:rsidRDefault="004F5397" w:rsidP="00AC733B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PASOS DEL ESCENARIO:</w:t>
            </w:r>
          </w:p>
          <w:p w14:paraId="2A7E2C6E" w14:textId="77777777" w:rsidR="00AC733B" w:rsidRPr="00AC733B" w:rsidRDefault="00AC733B">
            <w:pPr>
              <w:numPr>
                <w:ilvl w:val="0"/>
                <w:numId w:val="2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El usuario accede al campo de búsqueda de libros.</w:t>
            </w:r>
          </w:p>
          <w:p w14:paraId="457B4DC1" w14:textId="007FD85D" w:rsidR="00AC733B" w:rsidRPr="00AC733B" w:rsidRDefault="00AC733B">
            <w:pPr>
              <w:numPr>
                <w:ilvl w:val="0"/>
                <w:numId w:val="2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Escribe una palabra clave o parte del título.</w:t>
            </w:r>
          </w:p>
          <w:p w14:paraId="47AAF967" w14:textId="4CD4F331" w:rsidR="00AC733B" w:rsidRPr="00AC733B" w:rsidRDefault="00AC733B">
            <w:pPr>
              <w:numPr>
                <w:ilvl w:val="0"/>
                <w:numId w:val="27"/>
              </w:numPr>
              <w:spacing w:line="276" w:lineRule="auto"/>
            </w:pPr>
            <w:r w:rsidRPr="00AC733B">
              <w:rPr>
                <w:rFonts w:eastAsia="Arial"/>
                <w:lang w:eastAsia="es-ES"/>
              </w:rPr>
              <w:t xml:space="preserve">Presiona el </w:t>
            </w:r>
            <w:r>
              <w:rPr>
                <w:rFonts w:eastAsia="Arial"/>
                <w:lang w:eastAsia="es-ES"/>
              </w:rPr>
              <w:t>ícono de la lupa.</w:t>
            </w:r>
          </w:p>
          <w:p w14:paraId="55E83210" w14:textId="052EB711" w:rsidR="004F5397" w:rsidRPr="008C7784" w:rsidRDefault="004F5397" w:rsidP="00AC733B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47D56322" w14:textId="09935A63" w:rsidR="004F5397" w:rsidRPr="008C7784" w:rsidRDefault="00AC733B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El sistema filtra y muestra los libros que coinciden con el término ingresado.</w:t>
            </w:r>
          </w:p>
        </w:tc>
      </w:tr>
      <w:tr w:rsidR="004F5397" w:rsidRPr="008C7784" w14:paraId="07E58FE6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FCF81" w14:textId="3B234FC5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AC733B">
              <w:rPr>
                <w:rFonts w:eastAsia="Arial"/>
              </w:rPr>
              <w:t>5</w:t>
            </w:r>
            <w:r w:rsidRPr="008C7784">
              <w:rPr>
                <w:rFonts w:eastAsia="Arial"/>
              </w:rPr>
              <w:t xml:space="preserve">.2     </w:t>
            </w:r>
          </w:p>
          <w:p w14:paraId="41988239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76198" w14:textId="77777777" w:rsidR="00AC733B" w:rsidRDefault="00AC733B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Búsqueda sin resultados.</w:t>
            </w:r>
          </w:p>
          <w:p w14:paraId="3346ABC0" w14:textId="220F3F17" w:rsidR="004F5397" w:rsidRDefault="004F539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</w:t>
            </w:r>
            <w:r w:rsidR="00E36287" w:rsidRPr="008C7784">
              <w:rPr>
                <w:rFonts w:eastAsia="Arial"/>
                <w:b/>
                <w:bCs/>
              </w:rPr>
              <w:t>:</w:t>
            </w:r>
            <w:r w:rsidR="00AC733B" w:rsidRPr="00AC733B">
              <w:rPr>
                <w:rFonts w:eastAsia="Arial"/>
              </w:rPr>
              <w:t xml:space="preserve"> El usuario realiza una búsqueda sin coincidencias.</w:t>
            </w:r>
          </w:p>
          <w:p w14:paraId="3937BC1E" w14:textId="77777777" w:rsidR="004F5397" w:rsidRPr="008C7784" w:rsidRDefault="004F539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3C4BAF7A" w14:textId="77777777" w:rsidR="00AC733B" w:rsidRPr="00AC733B" w:rsidRDefault="00AC733B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lang w:eastAsia="es-ES"/>
              </w:rPr>
              <w:t>No existen libros cuyo título coincida con el término ingresado.</w:t>
            </w:r>
          </w:p>
          <w:p w14:paraId="58E4060A" w14:textId="09C0961E" w:rsidR="004F5397" w:rsidRPr="00AC733B" w:rsidRDefault="004F5397" w:rsidP="00AC733B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PASOS DEL ESCENARIO:</w:t>
            </w:r>
          </w:p>
          <w:p w14:paraId="132CD64F" w14:textId="77777777" w:rsidR="00AC733B" w:rsidRPr="00AC733B" w:rsidRDefault="00AC733B">
            <w:pPr>
              <w:numPr>
                <w:ilvl w:val="0"/>
                <w:numId w:val="2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El usuario escribe un título que no existe.</w:t>
            </w:r>
          </w:p>
          <w:p w14:paraId="3091D827" w14:textId="565DCAD4" w:rsidR="00E36287" w:rsidRPr="00E36287" w:rsidRDefault="00AC733B">
            <w:pPr>
              <w:numPr>
                <w:ilvl w:val="0"/>
                <w:numId w:val="2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C733B">
              <w:rPr>
                <w:rFonts w:eastAsia="Arial"/>
                <w:lang w:eastAsia="es-ES"/>
              </w:rPr>
              <w:t>Presiona “Buscar”.</w:t>
            </w:r>
            <w:r w:rsidR="004F5397" w:rsidRPr="00DD4434">
              <w:rPr>
                <w:rFonts w:eastAsia="Arial"/>
                <w:lang w:eastAsia="es-ES"/>
              </w:rPr>
              <w:br/>
            </w:r>
          </w:p>
          <w:p w14:paraId="3029E5CD" w14:textId="53D1BECE" w:rsidR="004F5397" w:rsidRPr="008C7784" w:rsidRDefault="004F5397" w:rsidP="00E36287">
            <w:p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5261AAE2" w14:textId="420927C4" w:rsidR="004F5397" w:rsidRPr="008C7784" w:rsidRDefault="00E36287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E36287">
              <w:rPr>
                <w:lang w:eastAsia="es-ES"/>
              </w:rPr>
              <w:t>El sistema muestra un mensaje como “No se encontraron coincidencias”.</w:t>
            </w:r>
          </w:p>
        </w:tc>
      </w:tr>
    </w:tbl>
    <w:p w14:paraId="52DE21D6" w14:textId="77777777" w:rsidR="004F5397" w:rsidRDefault="004F5397" w:rsidP="00DD4434">
      <w:pPr>
        <w:spacing w:line="276" w:lineRule="auto"/>
        <w:rPr>
          <w:lang w:val="es-MX"/>
        </w:rPr>
      </w:pPr>
    </w:p>
    <w:p w14:paraId="6238E77F" w14:textId="77777777" w:rsidR="00E36287" w:rsidRDefault="00E36287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E36287" w:rsidRPr="00DD4434" w14:paraId="2B9E4DD7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EE2BCD7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6B7355DA" w14:textId="3E6F5005" w:rsidR="00E36287" w:rsidRPr="008C7784" w:rsidRDefault="00E36287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6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2B16C8E" w14:textId="2ABDE771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E36287">
              <w:rPr>
                <w:rFonts w:eastAsia="Arial"/>
                <w:color w:val="000000"/>
              </w:rPr>
              <w:t>Visualización de detalles de libros</w:t>
            </w:r>
          </w:p>
        </w:tc>
      </w:tr>
      <w:tr w:rsidR="00E36287" w:rsidRPr="008C7784" w14:paraId="58180CA1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D0B2B" w14:textId="4E06FE90" w:rsidR="00E36287" w:rsidRPr="008C7784" w:rsidRDefault="00E3628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E36287">
              <w:rPr>
                <w:rFonts w:eastAsia="Arial"/>
              </w:rPr>
              <w:t>Baja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425733" w14:textId="42F20535" w:rsidR="00E36287" w:rsidRPr="008C7784" w:rsidRDefault="00E3628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E36287">
              <w:rPr>
                <w:rFonts w:eastAsia="Arial"/>
              </w:rPr>
              <w:t>Media</w:t>
            </w:r>
          </w:p>
        </w:tc>
      </w:tr>
      <w:tr w:rsidR="00E36287" w:rsidRPr="008C7784" w14:paraId="0243E7F8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952CF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53DA8C44" w14:textId="7D97377F" w:rsidR="00E36287" w:rsidRPr="008C7784" w:rsidRDefault="00E3628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</w:tr>
      <w:tr w:rsidR="00E36287" w:rsidRPr="008C7784" w14:paraId="26480AF0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6D1B7" w14:textId="0DB4759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4F5397">
              <w:rPr>
                <w:rFonts w:eastAsia="Arial"/>
              </w:rPr>
              <w:t>Usuario general</w:t>
            </w:r>
          </w:p>
        </w:tc>
      </w:tr>
      <w:tr w:rsidR="00E36287" w:rsidRPr="008C7784" w14:paraId="68237AC0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85F2B" w14:textId="77777777" w:rsidR="00E36287" w:rsidRPr="00DD4434" w:rsidRDefault="00E3628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6BC7B97A" w14:textId="3328D268" w:rsidR="00E36287" w:rsidRPr="008C7784" w:rsidRDefault="00E36287" w:rsidP="00747D34">
            <w:pPr>
              <w:spacing w:line="276" w:lineRule="auto"/>
              <w:rPr>
                <w:rFonts w:eastAsia="Arial"/>
              </w:rPr>
            </w:pPr>
            <w:r w:rsidRPr="00E36287">
              <w:rPr>
                <w:rFonts w:eastAsia="Arial"/>
              </w:rPr>
              <w:t>El sistema permite que el usuario general consulte los detalles completos de un libro específico sin posibilidad de modificación.</w:t>
            </w:r>
          </w:p>
        </w:tc>
      </w:tr>
      <w:tr w:rsidR="00E36287" w:rsidRPr="008C7784" w14:paraId="01E832DA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8F44A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lastRenderedPageBreak/>
              <w:t>NOTAS:</w:t>
            </w:r>
          </w:p>
          <w:p w14:paraId="08EC6D69" w14:textId="77777777" w:rsidR="00E36287" w:rsidRPr="00E36287" w:rsidRDefault="00E36287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La funcionalidad es únicamente de consulta.</w:t>
            </w:r>
          </w:p>
          <w:p w14:paraId="38E69B7F" w14:textId="0DFF2E15" w:rsidR="00E36287" w:rsidRPr="008C7784" w:rsidRDefault="00E36287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·Los detalles visibles incluyen: Título, Autor, ISBN, Género, Editorial, Cantidad disponible.</w:t>
            </w:r>
          </w:p>
        </w:tc>
      </w:tr>
      <w:tr w:rsidR="00E36287" w:rsidRPr="008C7784" w14:paraId="50006152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39542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08DE5534" w14:textId="77777777" w:rsidR="00E36287" w:rsidRPr="00E36287" w:rsidRDefault="00E3628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El usuario puede acceder a la información detallada de un libro seleccionado.</w:t>
            </w:r>
          </w:p>
          <w:p w14:paraId="2E7B6C8E" w14:textId="30B0928D" w:rsidR="00E36287" w:rsidRPr="008C7784" w:rsidRDefault="00E3628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La información se muestra de forma clara, sin opción de edición.</w:t>
            </w:r>
          </w:p>
        </w:tc>
      </w:tr>
      <w:tr w:rsidR="00E36287" w:rsidRPr="008C7784" w14:paraId="26B7E2C6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9A2698C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E36287" w:rsidRPr="008C7784" w14:paraId="7F6AAA7C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38145" w14:textId="02759DC3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6</w:t>
            </w:r>
            <w:r w:rsidRPr="008C7784">
              <w:rPr>
                <w:rFonts w:eastAsia="Arial"/>
              </w:rPr>
              <w:t xml:space="preserve">.1     </w:t>
            </w:r>
          </w:p>
          <w:p w14:paraId="0B032EE1" w14:textId="77777777" w:rsidR="00E36287" w:rsidRPr="008C7784" w:rsidRDefault="00E36287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4C83C" w14:textId="77777777" w:rsidR="00E36287" w:rsidRDefault="00E3628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E36287">
              <w:rPr>
                <w:rFonts w:eastAsia="Arial"/>
                <w:b/>
                <w:bCs/>
              </w:rPr>
              <w:t>Consulta exitosa de detalles.</w:t>
            </w:r>
          </w:p>
          <w:p w14:paraId="6D70E0D4" w14:textId="77777777" w:rsidR="00E36287" w:rsidRDefault="00E3628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E36287">
              <w:rPr>
                <w:rFonts w:eastAsia="Arial"/>
              </w:rPr>
              <w:t>El usuario general accede correctamente a la información detallada de un libro.</w:t>
            </w:r>
          </w:p>
          <w:p w14:paraId="5FC2043D" w14:textId="45446F5B" w:rsidR="00E36287" w:rsidRPr="008C7784" w:rsidRDefault="00E3628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3B032CF3" w14:textId="6123E949" w:rsidR="00E36287" w:rsidRPr="00E36287" w:rsidRDefault="00E36287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E36287">
              <w:rPr>
                <w:rFonts w:eastAsia="Arial"/>
                <w:lang w:eastAsia="es-ES"/>
              </w:rPr>
              <w:t>El usuario ha encontrado un libro de interés en la lista.</w:t>
            </w:r>
          </w:p>
          <w:p w14:paraId="1F7A0AFE" w14:textId="45ADE3A6" w:rsidR="00E36287" w:rsidRPr="00E36287" w:rsidRDefault="00E36287" w:rsidP="00E36287">
            <w:pPr>
              <w:spacing w:line="276" w:lineRule="auto"/>
              <w:rPr>
                <w:rFonts w:eastAsia="Arial"/>
                <w:b/>
                <w:bCs/>
              </w:rPr>
            </w:pPr>
            <w:r w:rsidRPr="00E36287">
              <w:rPr>
                <w:rFonts w:eastAsia="Arial"/>
                <w:b/>
                <w:bCs/>
              </w:rPr>
              <w:t>PASOS DEL ESCENARIO:</w:t>
            </w:r>
          </w:p>
          <w:p w14:paraId="24AF6DDD" w14:textId="77777777" w:rsidR="00E36287" w:rsidRPr="00E36287" w:rsidRDefault="00E36287">
            <w:pPr>
              <w:numPr>
                <w:ilvl w:val="0"/>
                <w:numId w:val="29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El usuario visualiza el listado de libros.</w:t>
            </w:r>
          </w:p>
          <w:p w14:paraId="79167CE4" w14:textId="6E8CB9A0" w:rsidR="00E36287" w:rsidRPr="00E36287" w:rsidRDefault="00E36287">
            <w:pPr>
              <w:numPr>
                <w:ilvl w:val="0"/>
                <w:numId w:val="29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Selecciona un libro específico.</w:t>
            </w:r>
          </w:p>
          <w:p w14:paraId="068F63FB" w14:textId="45FB475C" w:rsidR="00E36287" w:rsidRPr="00E36287" w:rsidRDefault="00E36287">
            <w:pPr>
              <w:numPr>
                <w:ilvl w:val="0"/>
                <w:numId w:val="29"/>
              </w:numPr>
              <w:spacing w:line="276" w:lineRule="auto"/>
            </w:pPr>
            <w:r w:rsidRPr="00E36287">
              <w:rPr>
                <w:rFonts w:eastAsia="Arial"/>
                <w:lang w:eastAsia="es-ES"/>
              </w:rPr>
              <w:t>El sistema muestra una ventana con todos los detalles del libro.</w:t>
            </w:r>
          </w:p>
          <w:p w14:paraId="47FA35EF" w14:textId="7CD15AA5" w:rsidR="00E36287" w:rsidRPr="008C7784" w:rsidRDefault="00E36287" w:rsidP="00E36287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64F3FE2B" w14:textId="603954CF" w:rsidR="00E36287" w:rsidRPr="00E36287" w:rsidRDefault="00E36287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E36287">
              <w:rPr>
                <w:rFonts w:eastAsia="Arial"/>
                <w:lang w:eastAsia="es-ES"/>
              </w:rPr>
              <w:t>Se muestran correctamente los datos del libro seleccionado sin opciones de edición.</w:t>
            </w:r>
          </w:p>
        </w:tc>
      </w:tr>
    </w:tbl>
    <w:p w14:paraId="2C8D772C" w14:textId="77777777" w:rsidR="00E36287" w:rsidRDefault="00E36287" w:rsidP="00DD4434">
      <w:pPr>
        <w:spacing w:line="276" w:lineRule="auto"/>
        <w:rPr>
          <w:lang w:val="es-MX"/>
        </w:rPr>
      </w:pPr>
    </w:p>
    <w:p w14:paraId="51B4F91B" w14:textId="77777777" w:rsidR="00B6066B" w:rsidRDefault="00B6066B" w:rsidP="00DD4434">
      <w:pPr>
        <w:spacing w:line="276" w:lineRule="auto"/>
        <w:rPr>
          <w:lang w:val="es-MX"/>
        </w:rPr>
      </w:pPr>
    </w:p>
    <w:p w14:paraId="3C014B9A" w14:textId="77777777" w:rsidR="00B6066B" w:rsidRDefault="00B6066B" w:rsidP="00DD4434">
      <w:pPr>
        <w:spacing w:line="276" w:lineRule="auto"/>
        <w:rPr>
          <w:lang w:val="es-MX"/>
        </w:rPr>
      </w:pPr>
    </w:p>
    <w:p w14:paraId="067628E0" w14:textId="77777777" w:rsidR="00D52D62" w:rsidRDefault="00D52D62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7643C5" w:rsidRPr="00DD4434" w14:paraId="69481DAB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5C489A9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3FE20F3B" w14:textId="7DEE100F" w:rsidR="007643C5" w:rsidRPr="008C7784" w:rsidRDefault="007643C5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 w:rsidR="00B6066B">
              <w:rPr>
                <w:rFonts w:eastAsia="Arial"/>
                <w:b/>
                <w:bCs/>
                <w:color w:val="000000"/>
              </w:rPr>
              <w:t>7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E6F276B" w14:textId="46FB040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="00D52D62" w:rsidRPr="00D52D62">
              <w:rPr>
                <w:rFonts w:eastAsia="Arial"/>
                <w:color w:val="000000"/>
              </w:rPr>
              <w:t>Solicitud de préstamo</w:t>
            </w:r>
          </w:p>
        </w:tc>
      </w:tr>
      <w:tr w:rsidR="007643C5" w:rsidRPr="008C7784" w14:paraId="42CC6B58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7153F" w14:textId="5289E744" w:rsidR="007643C5" w:rsidRPr="008C7784" w:rsidRDefault="007643C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="00D52D62" w:rsidRPr="00D52D62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E6C97C" w14:textId="77777777" w:rsidR="007643C5" w:rsidRPr="008C7784" w:rsidRDefault="007643C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E36287">
              <w:rPr>
                <w:rFonts w:eastAsia="Arial"/>
              </w:rPr>
              <w:t>Media</w:t>
            </w:r>
          </w:p>
        </w:tc>
      </w:tr>
      <w:tr w:rsidR="007643C5" w:rsidRPr="008C7784" w14:paraId="0ED21FEC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EEBE1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03EBF993" w14:textId="5412CF93" w:rsidR="007643C5" w:rsidRPr="008C7784" w:rsidRDefault="007643C5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 w:rsidR="00D52D62">
              <w:rPr>
                <w:rFonts w:eastAsia="Arial"/>
              </w:rPr>
              <w:t>7</w:t>
            </w:r>
          </w:p>
        </w:tc>
      </w:tr>
      <w:tr w:rsidR="007643C5" w:rsidRPr="008C7784" w14:paraId="037E26D4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F57F5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4F5397">
              <w:rPr>
                <w:rFonts w:eastAsia="Arial"/>
              </w:rPr>
              <w:t>Usuario general</w:t>
            </w:r>
          </w:p>
        </w:tc>
      </w:tr>
      <w:tr w:rsidR="007643C5" w:rsidRPr="008C7784" w14:paraId="5FF3D93B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437CF" w14:textId="77777777" w:rsidR="007643C5" w:rsidRPr="00DD4434" w:rsidRDefault="007643C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4BFDBACB" w14:textId="67F35235" w:rsidR="007643C5" w:rsidRPr="008C7784" w:rsidRDefault="00D52D62" w:rsidP="00747D34">
            <w:pPr>
              <w:spacing w:line="276" w:lineRule="auto"/>
              <w:rPr>
                <w:rFonts w:eastAsia="Arial"/>
              </w:rPr>
            </w:pPr>
            <w:r w:rsidRPr="00D52D62">
              <w:rPr>
                <w:rFonts w:eastAsia="Arial"/>
              </w:rPr>
              <w:t>El sistema permite que el usuario general solicite el préstamo de un libro que se encuentre disponible en el sistema.</w:t>
            </w:r>
          </w:p>
        </w:tc>
      </w:tr>
      <w:tr w:rsidR="007643C5" w:rsidRPr="008C7784" w14:paraId="71B72C6C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1A452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2ECC8D86" w14:textId="77777777" w:rsidR="00D52D62" w:rsidRPr="00D52D62" w:rsidRDefault="00D52D62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Los datos necesarios son: Usuario_id, Libro_id, Fecha_solicitud, Estado_id.</w:t>
            </w:r>
          </w:p>
          <w:p w14:paraId="378E85FE" w14:textId="71BD40DD" w:rsidR="007643C5" w:rsidRPr="008C7784" w:rsidRDefault="00D52D62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>
              <w:rPr>
                <w:rFonts w:eastAsia="Arial"/>
                <w:lang w:eastAsia="es-ES"/>
              </w:rPr>
              <w:t>T</w:t>
            </w:r>
            <w:r w:rsidRPr="00D52D62">
              <w:rPr>
                <w:rFonts w:eastAsia="Arial"/>
                <w:lang w:eastAsia="es-ES"/>
              </w:rPr>
              <w:t>ras una solicitud exitosa, la cantidad disponible del libro disminuye en 1 (puede ajustarse en función de un proceso de aprobación posterior si se desea).</w:t>
            </w:r>
          </w:p>
        </w:tc>
      </w:tr>
      <w:tr w:rsidR="007643C5" w:rsidRPr="008C7784" w14:paraId="233C2BD5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0328F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7EB3EFA7" w14:textId="77777777" w:rsidR="00D52D62" w:rsidRPr="00D52D62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sistema registra la solicitud solo si el libro está disponible.</w:t>
            </w:r>
          </w:p>
          <w:p w14:paraId="57FDC3FD" w14:textId="1260A3A4" w:rsidR="00D52D62" w:rsidRPr="00D52D62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lastRenderedPageBreak/>
              <w:t>La solicitud queda registrada con estado inicial (por ejemplo, “pendiente” o “en revisión”).</w:t>
            </w:r>
          </w:p>
          <w:p w14:paraId="436F632A" w14:textId="65EFD303" w:rsidR="007643C5" w:rsidRPr="008C7784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Se actualiza la cantidad disponible del libro.</w:t>
            </w:r>
          </w:p>
        </w:tc>
      </w:tr>
      <w:tr w:rsidR="007643C5" w:rsidRPr="008C7784" w14:paraId="4A2EEE8B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66A6198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lastRenderedPageBreak/>
              <w:t xml:space="preserve">ESCENARIOS: </w:t>
            </w:r>
          </w:p>
        </w:tc>
      </w:tr>
      <w:tr w:rsidR="007643C5" w:rsidRPr="008C7784" w14:paraId="4B6C7286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21AAC" w14:textId="6EFEB082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D52D62">
              <w:rPr>
                <w:rFonts w:eastAsia="Arial"/>
              </w:rPr>
              <w:t>7</w:t>
            </w:r>
            <w:r w:rsidRPr="008C7784">
              <w:rPr>
                <w:rFonts w:eastAsia="Arial"/>
              </w:rPr>
              <w:t xml:space="preserve">.1     </w:t>
            </w:r>
          </w:p>
          <w:p w14:paraId="6B45F998" w14:textId="77777777" w:rsidR="007643C5" w:rsidRPr="008C7784" w:rsidRDefault="007643C5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2727E" w14:textId="77777777" w:rsidR="00D52D62" w:rsidRDefault="00D52D6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b/>
                <w:bCs/>
              </w:rPr>
              <w:t>Solicitud exitosa.</w:t>
            </w:r>
          </w:p>
          <w:p w14:paraId="6F88B71F" w14:textId="7868317C" w:rsidR="007643C5" w:rsidRDefault="007643C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D52D62" w:rsidRPr="00D52D62">
              <w:rPr>
                <w:rFonts w:eastAsia="Arial"/>
              </w:rPr>
              <w:t>El usuario general solicita correctamente el préstamo de un libro disponible.</w:t>
            </w:r>
          </w:p>
          <w:p w14:paraId="6AE60C62" w14:textId="77777777" w:rsidR="007643C5" w:rsidRPr="008C7784" w:rsidRDefault="007643C5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480189B2" w14:textId="77777777" w:rsidR="00D52D62" w:rsidRPr="00D52D62" w:rsidRDefault="00D52D62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lang w:eastAsia="es-ES"/>
              </w:rPr>
              <w:t>El libro tiene al menos 1 ejemplar disponible.</w:t>
            </w:r>
          </w:p>
          <w:p w14:paraId="4490EA8E" w14:textId="6A548865" w:rsidR="007643C5" w:rsidRPr="00D52D62" w:rsidRDefault="007643C5" w:rsidP="00D52D62">
            <w:p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b/>
                <w:bCs/>
              </w:rPr>
              <w:t>PASOS DEL ESCENARIO:</w:t>
            </w:r>
          </w:p>
          <w:p w14:paraId="1E6464E7" w14:textId="77777777" w:rsidR="00D52D62" w:rsidRPr="00D52D62" w:rsidRDefault="00D52D62">
            <w:pPr>
              <w:numPr>
                <w:ilvl w:val="0"/>
                <w:numId w:val="30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usuario accede al detalle del libro.</w:t>
            </w:r>
          </w:p>
          <w:p w14:paraId="0C7FA1CD" w14:textId="51E4D4F9" w:rsidR="00D52D62" w:rsidRPr="00D52D62" w:rsidRDefault="00D52D62">
            <w:pPr>
              <w:numPr>
                <w:ilvl w:val="0"/>
                <w:numId w:val="30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Presiona el botón “Solicitar préstamo”.</w:t>
            </w:r>
          </w:p>
          <w:p w14:paraId="176EEB93" w14:textId="4F6B5080" w:rsidR="00D52D62" w:rsidRPr="00D52D62" w:rsidRDefault="00D52D62">
            <w:pPr>
              <w:numPr>
                <w:ilvl w:val="0"/>
                <w:numId w:val="30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sistema registra la solicitud con fecha y estado correspondiente.</w:t>
            </w:r>
          </w:p>
          <w:p w14:paraId="66DC740E" w14:textId="73E54CE6" w:rsidR="00D52D62" w:rsidRPr="00D52D62" w:rsidRDefault="00D52D62">
            <w:pPr>
              <w:numPr>
                <w:ilvl w:val="0"/>
                <w:numId w:val="30"/>
              </w:numPr>
              <w:spacing w:line="276" w:lineRule="auto"/>
            </w:pPr>
            <w:r w:rsidRPr="00D52D62">
              <w:rPr>
                <w:rFonts w:eastAsia="Arial"/>
                <w:lang w:eastAsia="es-ES"/>
              </w:rPr>
              <w:t>Se reduce la cantidad disponible del libro e</w:t>
            </w:r>
            <w:r>
              <w:rPr>
                <w:rFonts w:eastAsia="Arial"/>
                <w:lang w:eastAsia="es-ES"/>
              </w:rPr>
              <w:t>n 1</w:t>
            </w:r>
          </w:p>
          <w:p w14:paraId="3DCDD4C0" w14:textId="2768499B" w:rsidR="007643C5" w:rsidRPr="008C7784" w:rsidRDefault="007643C5" w:rsidP="00D52D62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1C678BD7" w14:textId="3D63F65A" w:rsidR="007643C5" w:rsidRPr="00E36287" w:rsidRDefault="00D52D62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sistema muestra un mensaje de éxito confirmando la solicitud.</w:t>
            </w:r>
          </w:p>
        </w:tc>
      </w:tr>
    </w:tbl>
    <w:p w14:paraId="2125C37E" w14:textId="77777777" w:rsidR="00E36287" w:rsidRDefault="00E36287" w:rsidP="00DD4434">
      <w:pPr>
        <w:spacing w:line="276" w:lineRule="auto"/>
        <w:rPr>
          <w:lang w:val="es-MX"/>
        </w:rPr>
      </w:pPr>
    </w:p>
    <w:p w14:paraId="3FC6643B" w14:textId="77777777" w:rsidR="00D52D62" w:rsidRDefault="00D52D62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D52D62" w:rsidRPr="00DD4434" w14:paraId="13D0C779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CD7B61A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6A71DB09" w14:textId="6503352F" w:rsidR="00D52D62" w:rsidRPr="008C7784" w:rsidRDefault="00D52D62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8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CECCF13" w14:textId="0E90549A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D52D62">
              <w:rPr>
                <w:rFonts w:eastAsia="Arial"/>
                <w:color w:val="000000"/>
              </w:rPr>
              <w:t>Aprobación de solicitudes de préstamo</w:t>
            </w:r>
          </w:p>
        </w:tc>
      </w:tr>
      <w:tr w:rsidR="00D52D62" w:rsidRPr="008C7784" w14:paraId="7BE99664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FF1" w14:textId="77777777" w:rsidR="00D52D62" w:rsidRPr="008C7784" w:rsidRDefault="00D52D6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D52D62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9193A" w14:textId="094A039A" w:rsidR="00D52D62" w:rsidRPr="008C7784" w:rsidRDefault="00D52D6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52D62">
              <w:rPr>
                <w:rFonts w:eastAsia="Arial"/>
              </w:rPr>
              <w:t>Alta</w:t>
            </w:r>
          </w:p>
        </w:tc>
      </w:tr>
      <w:tr w:rsidR="00D52D62" w:rsidRPr="008C7784" w14:paraId="5CDD7945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B6FBE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423A97C7" w14:textId="71F70989" w:rsidR="00D52D62" w:rsidRPr="008C7784" w:rsidRDefault="00D52D6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</w:tr>
      <w:tr w:rsidR="00D52D62" w:rsidRPr="008C7784" w14:paraId="18033ACD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22CF3" w14:textId="2D0187E3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D52D62">
              <w:rPr>
                <w:rFonts w:eastAsia="Arial"/>
              </w:rPr>
              <w:t>Bibliotecario</w:t>
            </w:r>
          </w:p>
        </w:tc>
      </w:tr>
      <w:tr w:rsidR="00D52D62" w:rsidRPr="008C7784" w14:paraId="2EE4ADCB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379C0" w14:textId="77777777" w:rsidR="00D52D62" w:rsidRPr="00DD4434" w:rsidRDefault="00D52D6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6D92AC30" w14:textId="73D9B379" w:rsidR="00D52D62" w:rsidRPr="008C7784" w:rsidRDefault="00D52D62" w:rsidP="00747D34">
            <w:pPr>
              <w:spacing w:line="276" w:lineRule="auto"/>
              <w:rPr>
                <w:rFonts w:eastAsia="Arial"/>
              </w:rPr>
            </w:pPr>
            <w:r w:rsidRPr="00D52D62">
              <w:rPr>
                <w:rFonts w:eastAsia="Arial"/>
              </w:rPr>
              <w:t>El sistema permite al bibliotecario aprobar las solicitudes de préstamo realizadas por los usuarios generales, siempre que el libro tenga unidades disponibles.</w:t>
            </w:r>
          </w:p>
        </w:tc>
      </w:tr>
      <w:tr w:rsidR="00D52D62" w:rsidRPr="008C7784" w14:paraId="61F10C87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BFE12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57D0E20A" w14:textId="2EA9BDD8" w:rsidR="00D52D62" w:rsidRPr="00D52D62" w:rsidRDefault="00D52D62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sistema filtra y muestra únicamente las solicitudes con estado "pendiente".</w:t>
            </w:r>
          </w:p>
          <w:p w14:paraId="2B57CA1A" w14:textId="251AC29A" w:rsidR="00D52D62" w:rsidRPr="008C7784" w:rsidRDefault="00D52D62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Solo los usuarios con rol de bibliotecario pueden realizar esta acción.</w:t>
            </w:r>
          </w:p>
        </w:tc>
      </w:tr>
      <w:tr w:rsidR="00D52D62" w:rsidRPr="008C7784" w14:paraId="7000FCA6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A8303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3BD8017A" w14:textId="77777777" w:rsidR="00D52D62" w:rsidRPr="00D52D62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Solo bibliotecarios pueden acceder a esta función.</w:t>
            </w:r>
          </w:p>
          <w:p w14:paraId="68BD7711" w14:textId="43D1E981" w:rsidR="00D52D62" w:rsidRPr="00D52D62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Las solicitudes pendientes pueden aprobarse si el libro tiene disponibilidad.</w:t>
            </w:r>
          </w:p>
          <w:p w14:paraId="142BD116" w14:textId="49E69011" w:rsidR="00D52D62" w:rsidRPr="008C7784" w:rsidRDefault="00D52D62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estado de la solicitud cambia a “aprobado” tras la validación exitosa.</w:t>
            </w:r>
          </w:p>
        </w:tc>
      </w:tr>
      <w:tr w:rsidR="00D52D62" w:rsidRPr="008C7784" w14:paraId="461427A0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0E96D54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D52D62" w:rsidRPr="008C7784" w14:paraId="3FAD5082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10590" w14:textId="669C4F12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>
              <w:rPr>
                <w:rFonts w:eastAsia="Arial"/>
              </w:rPr>
              <w:t>8</w:t>
            </w:r>
            <w:r w:rsidRPr="008C7784">
              <w:rPr>
                <w:rFonts w:eastAsia="Arial"/>
              </w:rPr>
              <w:t xml:space="preserve">.1     </w:t>
            </w:r>
          </w:p>
          <w:p w14:paraId="6F7F1005" w14:textId="77777777" w:rsidR="00D52D62" w:rsidRPr="008C7784" w:rsidRDefault="00D52D62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67E2F" w14:textId="2C401E87" w:rsidR="00D52D62" w:rsidRDefault="00D52D62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b/>
                <w:bCs/>
              </w:rPr>
              <w:t>Aprobación exitosa.</w:t>
            </w:r>
          </w:p>
          <w:p w14:paraId="4073C058" w14:textId="0C2B6DD7" w:rsidR="00D52D62" w:rsidRDefault="00D52D6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D52D62">
              <w:rPr>
                <w:rFonts w:eastAsia="Arial"/>
              </w:rPr>
              <w:t>El bibliotecario aprueba una solicitud con libro disponible.</w:t>
            </w:r>
          </w:p>
          <w:p w14:paraId="33A6BFC5" w14:textId="77777777" w:rsidR="00D52D62" w:rsidRPr="008C7784" w:rsidRDefault="00D52D62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1801C4AB" w14:textId="77777777" w:rsidR="00D52D62" w:rsidRPr="00D52D62" w:rsidRDefault="00D52D62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lang w:eastAsia="es-ES"/>
              </w:rPr>
              <w:t>Existe al menos una unidad disponible del libro.</w:t>
            </w:r>
          </w:p>
          <w:p w14:paraId="6A5C660D" w14:textId="0B0D4AF8" w:rsidR="00D52D62" w:rsidRPr="00D52D62" w:rsidRDefault="00D52D62" w:rsidP="00D52D62">
            <w:pPr>
              <w:spacing w:line="276" w:lineRule="auto"/>
              <w:rPr>
                <w:rFonts w:eastAsia="Arial"/>
                <w:b/>
                <w:bCs/>
              </w:rPr>
            </w:pPr>
            <w:r w:rsidRPr="00D52D62">
              <w:rPr>
                <w:rFonts w:eastAsia="Arial"/>
                <w:b/>
                <w:bCs/>
              </w:rPr>
              <w:t>PASOS DEL ESCENARIO:</w:t>
            </w:r>
          </w:p>
          <w:p w14:paraId="34F9921C" w14:textId="6CD2A576" w:rsidR="00D52D62" w:rsidRPr="00D52D62" w:rsidRDefault="00D52D62">
            <w:pPr>
              <w:numPr>
                <w:ilvl w:val="0"/>
                <w:numId w:val="3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bibliotecario accede al módulo de solicitudes</w:t>
            </w:r>
            <w:r>
              <w:rPr>
                <w:rFonts w:eastAsia="Arial"/>
                <w:lang w:eastAsia="es-ES"/>
              </w:rPr>
              <w:t>.</w:t>
            </w:r>
          </w:p>
          <w:p w14:paraId="656714E3" w14:textId="6D3480F1" w:rsidR="00D52D62" w:rsidRPr="00D52D62" w:rsidRDefault="00D52D62">
            <w:pPr>
              <w:numPr>
                <w:ilvl w:val="0"/>
                <w:numId w:val="3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Selecciona una solicitud.</w:t>
            </w:r>
          </w:p>
          <w:p w14:paraId="3E9924B4" w14:textId="01268F6F" w:rsidR="00D52D62" w:rsidRPr="00D52D62" w:rsidRDefault="00D52D62">
            <w:pPr>
              <w:numPr>
                <w:ilvl w:val="0"/>
                <w:numId w:val="3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Presiona “Aprobar”.</w:t>
            </w:r>
          </w:p>
          <w:p w14:paraId="1421D7DF" w14:textId="02E6F890" w:rsidR="00D52D62" w:rsidRPr="00D52D62" w:rsidRDefault="00D52D62">
            <w:pPr>
              <w:numPr>
                <w:ilvl w:val="0"/>
                <w:numId w:val="31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52D62">
              <w:rPr>
                <w:rFonts w:eastAsia="Arial"/>
                <w:lang w:eastAsia="es-ES"/>
              </w:rPr>
              <w:t>El sistema valida disponibilidad.</w:t>
            </w:r>
          </w:p>
          <w:p w14:paraId="798845E4" w14:textId="7BEE435F" w:rsidR="00D52D62" w:rsidRDefault="00D52D62">
            <w:pPr>
              <w:numPr>
                <w:ilvl w:val="0"/>
                <w:numId w:val="31"/>
              </w:numPr>
              <w:spacing w:line="276" w:lineRule="auto"/>
            </w:pPr>
            <w:r w:rsidRPr="00D52D62">
              <w:rPr>
                <w:rFonts w:eastAsia="Arial"/>
                <w:lang w:eastAsia="es-ES"/>
              </w:rPr>
              <w:t>Actualiza el estado de la solicitud</w:t>
            </w:r>
            <w:r>
              <w:rPr>
                <w:rFonts w:eastAsia="Arial"/>
                <w:lang w:eastAsia="es-ES"/>
              </w:rPr>
              <w:t>.</w:t>
            </w:r>
          </w:p>
          <w:p w14:paraId="417A6287" w14:textId="699E50A2" w:rsidR="00D52D62" w:rsidRPr="008C7784" w:rsidRDefault="00D52D62" w:rsidP="00D52D62">
            <w:pPr>
              <w:spacing w:line="276" w:lineRule="auto"/>
            </w:pPr>
            <w:r w:rsidRPr="00D52D62">
              <w:rPr>
                <w:rFonts w:eastAsia="Arial"/>
                <w:b/>
                <w:bCs/>
              </w:rPr>
              <w:t xml:space="preserve">RESULTADOS: </w:t>
            </w:r>
          </w:p>
          <w:p w14:paraId="0F22A8AB" w14:textId="197ADB4E" w:rsidR="00D52D62" w:rsidRPr="00E36287" w:rsidRDefault="0005116B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05116B">
              <w:rPr>
                <w:rFonts w:eastAsia="Arial"/>
                <w:lang w:eastAsia="es-ES"/>
              </w:rPr>
              <w:t>La solicitud queda con estado “aprobado” y se reduce la cantidad disponible del libro</w:t>
            </w:r>
            <w:r w:rsidR="00D52D62" w:rsidRPr="00D52D62">
              <w:rPr>
                <w:rFonts w:eastAsia="Arial"/>
                <w:lang w:eastAsia="es-ES"/>
              </w:rPr>
              <w:t>.</w:t>
            </w:r>
          </w:p>
        </w:tc>
      </w:tr>
    </w:tbl>
    <w:p w14:paraId="511EFCDE" w14:textId="77777777" w:rsidR="00D52D62" w:rsidRDefault="00D52D62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05116B" w:rsidRPr="00DD4434" w14:paraId="210A7DE2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42FE140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3BE10661" w14:textId="4DE3E22D" w:rsidR="0005116B" w:rsidRPr="008C7784" w:rsidRDefault="0005116B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9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2BE7E92" w14:textId="70C532A2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05116B">
              <w:rPr>
                <w:rFonts w:eastAsia="Arial"/>
                <w:color w:val="000000"/>
              </w:rPr>
              <w:t>Registro de devolución de préstamos</w:t>
            </w:r>
          </w:p>
        </w:tc>
      </w:tr>
      <w:tr w:rsidR="0005116B" w:rsidRPr="008C7784" w14:paraId="7197FFE2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0E96" w14:textId="77777777" w:rsidR="0005116B" w:rsidRPr="008C7784" w:rsidRDefault="0005116B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D52D62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184EE8" w14:textId="77777777" w:rsidR="0005116B" w:rsidRPr="008C7784" w:rsidRDefault="0005116B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52D62">
              <w:rPr>
                <w:rFonts w:eastAsia="Arial"/>
              </w:rPr>
              <w:t>Alta</w:t>
            </w:r>
          </w:p>
        </w:tc>
      </w:tr>
      <w:tr w:rsidR="0005116B" w:rsidRPr="008C7784" w14:paraId="743A47FC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066A0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14AE0D20" w14:textId="6CBCF075" w:rsidR="0005116B" w:rsidRPr="008C7784" w:rsidRDefault="0005116B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</w:tr>
      <w:tr w:rsidR="0005116B" w:rsidRPr="008C7784" w14:paraId="42AB7C42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873B2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D52D62">
              <w:rPr>
                <w:rFonts w:eastAsia="Arial"/>
              </w:rPr>
              <w:t>Bibliotecario</w:t>
            </w:r>
          </w:p>
        </w:tc>
      </w:tr>
      <w:tr w:rsidR="0005116B" w:rsidRPr="008C7784" w14:paraId="5DAF6F89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ACEE9" w14:textId="77777777" w:rsidR="0005116B" w:rsidRPr="00DD4434" w:rsidRDefault="0005116B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4A709FCE" w14:textId="2E13FF62" w:rsidR="0005116B" w:rsidRPr="008C7784" w:rsidRDefault="0005116B" w:rsidP="00747D34">
            <w:pPr>
              <w:spacing w:line="276" w:lineRule="auto"/>
              <w:rPr>
                <w:rFonts w:eastAsia="Arial"/>
              </w:rPr>
            </w:pPr>
            <w:r w:rsidRPr="0005116B">
              <w:rPr>
                <w:rFonts w:eastAsia="Arial"/>
              </w:rPr>
              <w:t>El sistema permite al bibliotecario registrar la devolución de libros que hayan sido prestados a los usuarios.</w:t>
            </w:r>
          </w:p>
        </w:tc>
      </w:tr>
      <w:tr w:rsidR="0005116B" w:rsidRPr="008C7784" w14:paraId="09B2982A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6C279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4E336158" w14:textId="77777777" w:rsidR="0005116B" w:rsidRPr="0005116B" w:rsidRDefault="0005116B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05116B">
              <w:rPr>
                <w:rFonts w:eastAsia="Arial"/>
                <w:lang w:eastAsia="es-ES"/>
              </w:rPr>
              <w:t>Solo los préstamos con estado “aprobado” pueden ser devueltos.</w:t>
            </w:r>
          </w:p>
          <w:p w14:paraId="38860D22" w14:textId="1D1AC2D2" w:rsidR="0005116B" w:rsidRPr="008C7784" w:rsidRDefault="0005116B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05116B">
              <w:rPr>
                <w:rFonts w:eastAsia="Arial"/>
                <w:lang w:eastAsia="es-ES"/>
              </w:rPr>
              <w:t>Cada préstamo puede ser devuelto una sola vez.</w:t>
            </w:r>
          </w:p>
        </w:tc>
      </w:tr>
      <w:tr w:rsidR="0005116B" w:rsidRPr="008C7784" w14:paraId="04540B23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42953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554666AB" w14:textId="77777777" w:rsidR="00DA2C07" w:rsidRPr="00DA2C07" w:rsidRDefault="00DA2C0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Solo los préstamos activos pueden marcarse como devueltos.</w:t>
            </w:r>
          </w:p>
          <w:p w14:paraId="08DD87F7" w14:textId="2C7B1368" w:rsidR="00DA2C07" w:rsidRPr="00DA2C07" w:rsidRDefault="00DA2C0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El sistema impide devoluciones duplicadas.</w:t>
            </w:r>
          </w:p>
          <w:p w14:paraId="711D18F9" w14:textId="217F7BC0" w:rsidR="0005116B" w:rsidRPr="008C7784" w:rsidRDefault="00DA2C0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La cantidad del libro en inventario debe incrementarse si la devolución es registrada correctamente.</w:t>
            </w:r>
          </w:p>
        </w:tc>
      </w:tr>
      <w:tr w:rsidR="0005116B" w:rsidRPr="008C7784" w14:paraId="405EC4F5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73BE8CD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05116B" w:rsidRPr="008C7784" w14:paraId="7C3459C3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6C598" w14:textId="52113E96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DA2C07">
              <w:rPr>
                <w:rFonts w:eastAsia="Arial"/>
              </w:rPr>
              <w:t>9</w:t>
            </w:r>
            <w:r w:rsidRPr="008C7784">
              <w:rPr>
                <w:rFonts w:eastAsia="Arial"/>
              </w:rPr>
              <w:t xml:space="preserve">.1     </w:t>
            </w:r>
          </w:p>
          <w:p w14:paraId="14C722DA" w14:textId="77777777" w:rsidR="0005116B" w:rsidRPr="008C7784" w:rsidRDefault="0005116B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7DED1" w14:textId="77777777" w:rsidR="00DA2C07" w:rsidRDefault="00DA2C0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A2C07">
              <w:rPr>
                <w:rFonts w:eastAsia="Arial"/>
                <w:b/>
                <w:bCs/>
              </w:rPr>
              <w:t>Devolución registrada con éxito.</w:t>
            </w:r>
          </w:p>
          <w:p w14:paraId="0E7ED46B" w14:textId="77777777" w:rsidR="00DA2C07" w:rsidRDefault="0005116B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DA2C07" w:rsidRPr="00DA2C07">
              <w:rPr>
                <w:rFonts w:eastAsia="Arial"/>
              </w:rPr>
              <w:t>Se registra correctamente la devolución de un libro prestado.</w:t>
            </w:r>
          </w:p>
          <w:p w14:paraId="360654BC" w14:textId="0A342BBE" w:rsidR="0005116B" w:rsidRPr="008C7784" w:rsidRDefault="0005116B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0D3E9E44" w14:textId="77777777" w:rsidR="00DA2C07" w:rsidRPr="00DA2C07" w:rsidRDefault="00DA2C07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DA2C07">
              <w:rPr>
                <w:rFonts w:eastAsia="Arial"/>
                <w:lang w:eastAsia="es-ES"/>
              </w:rPr>
              <w:t>El préstamo tiene estado “aprobado”.</w:t>
            </w:r>
          </w:p>
          <w:p w14:paraId="4EA342E2" w14:textId="47EDEA34" w:rsidR="0005116B" w:rsidRPr="00DA2C07" w:rsidRDefault="0005116B" w:rsidP="00DA2C07">
            <w:pPr>
              <w:spacing w:line="276" w:lineRule="auto"/>
              <w:rPr>
                <w:rFonts w:eastAsia="Arial"/>
                <w:b/>
                <w:bCs/>
              </w:rPr>
            </w:pPr>
            <w:r w:rsidRPr="00DA2C07">
              <w:rPr>
                <w:rFonts w:eastAsia="Arial"/>
                <w:b/>
                <w:bCs/>
              </w:rPr>
              <w:t>PASOS DEL ESCENARIO:</w:t>
            </w:r>
          </w:p>
          <w:p w14:paraId="3D1F1474" w14:textId="77777777" w:rsidR="00DA2C07" w:rsidRPr="00DA2C07" w:rsidRDefault="00DA2C07">
            <w:pPr>
              <w:numPr>
                <w:ilvl w:val="0"/>
                <w:numId w:val="32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El bibliotecario accede al módulo de préstamos activos.</w:t>
            </w:r>
          </w:p>
          <w:p w14:paraId="6C607A22" w14:textId="395F6B0D" w:rsidR="00DA2C07" w:rsidRPr="00DA2C07" w:rsidRDefault="00DA2C07">
            <w:pPr>
              <w:numPr>
                <w:ilvl w:val="0"/>
                <w:numId w:val="32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lastRenderedPageBreak/>
              <w:t>Selecciona un préstamo y presiona “Registrar devolución”.</w:t>
            </w:r>
          </w:p>
          <w:p w14:paraId="17D8BE50" w14:textId="1948F491" w:rsidR="00DA2C07" w:rsidRPr="00DA2C07" w:rsidRDefault="00DA2C07">
            <w:pPr>
              <w:numPr>
                <w:ilvl w:val="0"/>
                <w:numId w:val="32"/>
              </w:numPr>
              <w:spacing w:line="276" w:lineRule="auto"/>
            </w:pPr>
            <w:r w:rsidRPr="00DA2C07">
              <w:rPr>
                <w:rFonts w:eastAsia="Arial"/>
                <w:lang w:eastAsia="es-ES"/>
              </w:rPr>
              <w:t>El sistema valida que el préstamo no haya sido devuelto.</w:t>
            </w:r>
          </w:p>
          <w:p w14:paraId="7A99E0FB" w14:textId="2CE63DAC" w:rsidR="0005116B" w:rsidRPr="008C7784" w:rsidRDefault="0005116B" w:rsidP="00DA2C07">
            <w:pPr>
              <w:spacing w:line="276" w:lineRule="auto"/>
            </w:pPr>
            <w:r w:rsidRPr="00D52D62">
              <w:rPr>
                <w:rFonts w:eastAsia="Arial"/>
                <w:b/>
                <w:bCs/>
              </w:rPr>
              <w:t xml:space="preserve">RESULTADOS: </w:t>
            </w:r>
          </w:p>
          <w:p w14:paraId="02300E56" w14:textId="77777777" w:rsidR="00DA2C07" w:rsidRPr="00DA2C07" w:rsidRDefault="00DA2C07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Se actualiza el estado del préstamo a “devuelto”.</w:t>
            </w:r>
          </w:p>
          <w:p w14:paraId="08A2B0EB" w14:textId="501602D5" w:rsidR="00DA2C07" w:rsidRPr="00DA2C07" w:rsidRDefault="00DA2C07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Se incrementa la cantidad disponible del libro en 1.</w:t>
            </w:r>
          </w:p>
          <w:p w14:paraId="7C58F823" w14:textId="40FBDAA0" w:rsidR="0005116B" w:rsidRPr="00E36287" w:rsidRDefault="00DA2C07">
            <w:pPr>
              <w:pStyle w:val="Prrafodelista"/>
              <w:numPr>
                <w:ilvl w:val="0"/>
                <w:numId w:val="17"/>
              </w:numPr>
              <w:rPr>
                <w:rFonts w:eastAsia="Arial"/>
                <w:lang w:eastAsia="es-ES"/>
              </w:rPr>
            </w:pPr>
            <w:r w:rsidRPr="00DA2C07">
              <w:rPr>
                <w:rFonts w:eastAsia="Arial"/>
                <w:lang w:eastAsia="es-ES"/>
              </w:rPr>
              <w:t>Se muestra mensaje de confirmación.</w:t>
            </w:r>
          </w:p>
        </w:tc>
      </w:tr>
    </w:tbl>
    <w:p w14:paraId="163B837C" w14:textId="77777777" w:rsidR="0005116B" w:rsidRDefault="0005116B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DA2C07" w:rsidRPr="00DD4434" w14:paraId="37EBF836" w14:textId="77777777" w:rsidTr="00747D34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5DC08EA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054EBE52" w14:textId="747773AD" w:rsidR="00DA2C07" w:rsidRPr="008C7784" w:rsidRDefault="00DA2C07" w:rsidP="00747D34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10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8E803F1" w14:textId="5EBA36A2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DA2C07">
              <w:rPr>
                <w:rFonts w:eastAsia="Arial"/>
                <w:color w:val="000000"/>
              </w:rPr>
              <w:t>Visualización de estado de préstamos por parte del usuario</w:t>
            </w:r>
          </w:p>
        </w:tc>
      </w:tr>
      <w:tr w:rsidR="00DA2C07" w:rsidRPr="008C7784" w14:paraId="1536E79D" w14:textId="77777777" w:rsidTr="00747D34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E0A47" w14:textId="0D8F7EDF" w:rsidR="00DA2C07" w:rsidRPr="008C7784" w:rsidRDefault="00DA2C0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>
              <w:rPr>
                <w:rFonts w:eastAsia="Arial"/>
              </w:rPr>
              <w:t>Baja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FD3DC1" w14:textId="77777777" w:rsidR="00DA2C07" w:rsidRPr="008C7784" w:rsidRDefault="00DA2C0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DA2C07" w:rsidRPr="008C7784" w14:paraId="4AD3D292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024FC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6177C52A" w14:textId="5A799931" w:rsidR="00DA2C07" w:rsidRPr="008C7784" w:rsidRDefault="00DA2C07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</w:t>
            </w:r>
            <w:r>
              <w:rPr>
                <w:rFonts w:eastAsia="Arial"/>
              </w:rPr>
              <w:t>10</w:t>
            </w:r>
          </w:p>
        </w:tc>
      </w:tr>
      <w:tr w:rsidR="00DA2C07" w:rsidRPr="008C7784" w14:paraId="6DAB29F4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1FD9C" w14:textId="693F3478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4F5397">
              <w:rPr>
                <w:rFonts w:eastAsia="Arial"/>
              </w:rPr>
              <w:t>Usuario general</w:t>
            </w:r>
          </w:p>
        </w:tc>
      </w:tr>
      <w:tr w:rsidR="00DA2C07" w:rsidRPr="008C7784" w14:paraId="32DF3699" w14:textId="77777777" w:rsidTr="00747D34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55F23" w14:textId="77777777" w:rsidR="00DA2C07" w:rsidRPr="00DD4434" w:rsidRDefault="00DA2C0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63CFB853" w14:textId="7BC52DC9" w:rsidR="00DA2C07" w:rsidRPr="008C7784" w:rsidRDefault="00332BDF" w:rsidP="00747D34">
            <w:pPr>
              <w:spacing w:line="276" w:lineRule="auto"/>
              <w:rPr>
                <w:rFonts w:eastAsia="Arial"/>
              </w:rPr>
            </w:pPr>
            <w:r w:rsidRPr="00332BDF">
              <w:rPr>
                <w:rFonts w:eastAsia="Arial"/>
              </w:rPr>
              <w:t>El sistema permite al usuario general autenticado visualizar el estado de todos los préstamos que ha realizado.</w:t>
            </w:r>
          </w:p>
        </w:tc>
      </w:tr>
      <w:tr w:rsidR="00DA2C07" w:rsidRPr="008C7784" w14:paraId="1CB39B8B" w14:textId="77777777" w:rsidTr="00747D34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E5B62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0EF51604" w14:textId="245A767E" w:rsidR="00332BDF" w:rsidRPr="00332BDF" w:rsidRDefault="00332BDF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debe iniciar sesión para acceder a esta funcionalidad.</w:t>
            </w:r>
          </w:p>
          <w:p w14:paraId="1E6B7D53" w14:textId="5AA91A15" w:rsidR="00DA2C07" w:rsidRPr="008C7784" w:rsidRDefault="00332BDF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La visualización es solo de consulta, no editable.</w:t>
            </w:r>
          </w:p>
        </w:tc>
      </w:tr>
      <w:tr w:rsidR="00DA2C07" w:rsidRPr="008C7784" w14:paraId="70264F91" w14:textId="77777777" w:rsidTr="00747D34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D46D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30458763" w14:textId="77777777" w:rsidR="00332BDF" w:rsidRPr="00332BDF" w:rsidRDefault="00332BDF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puede ver todos sus préstamos previos con la información detallada.</w:t>
            </w:r>
          </w:p>
          <w:p w14:paraId="30921B19" w14:textId="3FE9671D" w:rsidR="00DA2C07" w:rsidRPr="008C7784" w:rsidRDefault="00332BDF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La información debe estar actualizada y corresponder al usuario autenticado.</w:t>
            </w:r>
          </w:p>
        </w:tc>
      </w:tr>
      <w:tr w:rsidR="00DA2C07" w:rsidRPr="008C7784" w14:paraId="6464F2C7" w14:textId="77777777" w:rsidTr="00747D34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8C76471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DA2C07" w:rsidRPr="008C7784" w14:paraId="416E6F7A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2B12F" w14:textId="22E4322F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332BDF">
              <w:rPr>
                <w:rFonts w:eastAsia="Arial"/>
              </w:rPr>
              <w:t>10.</w:t>
            </w:r>
            <w:r w:rsidRPr="008C7784">
              <w:rPr>
                <w:rFonts w:eastAsia="Arial"/>
              </w:rPr>
              <w:t xml:space="preserve">1     </w:t>
            </w:r>
          </w:p>
          <w:p w14:paraId="3B141956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F0613" w14:textId="77777777" w:rsidR="00332BDF" w:rsidRDefault="00332BDF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332BDF">
              <w:rPr>
                <w:rFonts w:eastAsia="Arial"/>
                <w:b/>
                <w:bCs/>
              </w:rPr>
              <w:t>Consulta exitosa de préstamos.</w:t>
            </w:r>
          </w:p>
          <w:p w14:paraId="7BD77926" w14:textId="77777777" w:rsidR="00332BDF" w:rsidRDefault="00DA2C0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332BDF" w:rsidRPr="00332BDF">
              <w:rPr>
                <w:rFonts w:eastAsia="Arial"/>
              </w:rPr>
              <w:t>El usuario ve correctamente el estado de sus préstamos.</w:t>
            </w:r>
          </w:p>
          <w:p w14:paraId="26A842AA" w14:textId="33EF3BD7" w:rsidR="00DA2C07" w:rsidRPr="008C7784" w:rsidRDefault="00DA2C0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14BCB3A7" w14:textId="77777777" w:rsidR="00332BDF" w:rsidRPr="00332BDF" w:rsidRDefault="00332BDF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ha iniciado sesión.</w:t>
            </w:r>
          </w:p>
          <w:p w14:paraId="685688E5" w14:textId="77777777" w:rsidR="00332BDF" w:rsidRPr="00332BDF" w:rsidRDefault="00332BDF">
            <w:pPr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332BDF">
              <w:rPr>
                <w:rFonts w:eastAsia="Arial"/>
                <w:lang w:eastAsia="es-ES"/>
              </w:rPr>
              <w:t>Tiene al menos un préstamo registrado.</w:t>
            </w:r>
          </w:p>
          <w:p w14:paraId="77BC4952" w14:textId="4CBC214E" w:rsidR="00DA2C07" w:rsidRPr="00AC733B" w:rsidRDefault="00DA2C07" w:rsidP="00332BDF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PASOS DEL ESCENARIO:</w:t>
            </w:r>
          </w:p>
          <w:p w14:paraId="6B3DAED6" w14:textId="77777777" w:rsidR="00332BDF" w:rsidRPr="00332BDF" w:rsidRDefault="00332BDF">
            <w:pPr>
              <w:numPr>
                <w:ilvl w:val="0"/>
                <w:numId w:val="33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inicia sesión en el sistema.</w:t>
            </w:r>
          </w:p>
          <w:p w14:paraId="38694699" w14:textId="7A360A48" w:rsidR="00332BDF" w:rsidRPr="00332BDF" w:rsidRDefault="00332BDF">
            <w:pPr>
              <w:numPr>
                <w:ilvl w:val="0"/>
                <w:numId w:val="33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Accede a la opción “</w:t>
            </w:r>
            <w:r>
              <w:rPr>
                <w:rFonts w:eastAsia="Arial"/>
                <w:lang w:eastAsia="es-ES"/>
              </w:rPr>
              <w:t>Préstamos</w:t>
            </w:r>
            <w:r w:rsidRPr="00332BDF">
              <w:rPr>
                <w:rFonts w:eastAsia="Arial"/>
                <w:lang w:eastAsia="es-ES"/>
              </w:rPr>
              <w:t>”.</w:t>
            </w:r>
          </w:p>
          <w:p w14:paraId="21DA27D5" w14:textId="77777777" w:rsidR="00332BDF" w:rsidRPr="00332BDF" w:rsidRDefault="00332BDF">
            <w:pPr>
              <w:numPr>
                <w:ilvl w:val="0"/>
                <w:numId w:val="33"/>
              </w:numPr>
              <w:spacing w:line="276" w:lineRule="auto"/>
            </w:pPr>
            <w:r w:rsidRPr="00332BDF">
              <w:rPr>
                <w:rFonts w:eastAsia="Arial"/>
                <w:lang w:eastAsia="es-ES"/>
              </w:rPr>
              <w:t>El sistema muestra un listado con los préstamos del usuario.</w:t>
            </w:r>
          </w:p>
          <w:p w14:paraId="2FD411E4" w14:textId="16F3CBB2" w:rsidR="00DA2C07" w:rsidRPr="008C7784" w:rsidRDefault="00DA2C07" w:rsidP="00332BDF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RESULTADOS: </w:t>
            </w:r>
          </w:p>
          <w:p w14:paraId="21824A28" w14:textId="77777777" w:rsidR="00332BDF" w:rsidRPr="00332BDF" w:rsidRDefault="00332BDF">
            <w:pPr>
              <w:numPr>
                <w:ilvl w:val="0"/>
                <w:numId w:val="17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Se muestran los siguientes datos por préstamo:</w:t>
            </w:r>
          </w:p>
          <w:p w14:paraId="1E639941" w14:textId="77777777" w:rsidR="00332BDF" w:rsidRPr="00332BDF" w:rsidRDefault="00332BDF" w:rsidP="00332BDF">
            <w:pPr>
              <w:suppressAutoHyphens w:val="0"/>
              <w:spacing w:line="276" w:lineRule="auto"/>
              <w:ind w:left="720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 – Título del libro</w:t>
            </w:r>
          </w:p>
          <w:p w14:paraId="6DFB1958" w14:textId="77777777" w:rsidR="00332BDF" w:rsidRPr="00332BDF" w:rsidRDefault="00332BDF" w:rsidP="00332BDF">
            <w:pPr>
              <w:suppressAutoHyphens w:val="0"/>
              <w:spacing w:line="276" w:lineRule="auto"/>
              <w:ind w:left="720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 – Fecha de solicitud</w:t>
            </w:r>
          </w:p>
          <w:p w14:paraId="550830CA" w14:textId="77777777" w:rsidR="00332BDF" w:rsidRPr="00332BDF" w:rsidRDefault="00332BDF" w:rsidP="00332BDF">
            <w:pPr>
              <w:suppressAutoHyphens w:val="0"/>
              <w:spacing w:line="276" w:lineRule="auto"/>
              <w:ind w:left="720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 – Fecha de inicio del préstamo</w:t>
            </w:r>
          </w:p>
          <w:p w14:paraId="36449DE9" w14:textId="77777777" w:rsidR="00332BDF" w:rsidRPr="00332BDF" w:rsidRDefault="00332BDF" w:rsidP="00332BDF">
            <w:pPr>
              <w:suppressAutoHyphens w:val="0"/>
              <w:spacing w:line="276" w:lineRule="auto"/>
              <w:ind w:left="720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 – Fecha de fin del préstamo</w:t>
            </w:r>
          </w:p>
          <w:p w14:paraId="75BF2800" w14:textId="016AB609" w:rsidR="00DA2C07" w:rsidRPr="008C7784" w:rsidRDefault="00332BDF" w:rsidP="00332BDF">
            <w:pPr>
              <w:suppressAutoHyphens w:val="0"/>
              <w:spacing w:line="276" w:lineRule="auto"/>
              <w:ind w:left="720"/>
              <w:contextualSpacing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lastRenderedPageBreak/>
              <w:t> – Estado actual del préstamo</w:t>
            </w:r>
          </w:p>
        </w:tc>
      </w:tr>
      <w:tr w:rsidR="00DA2C07" w:rsidRPr="008C7784" w14:paraId="13BF06E4" w14:textId="77777777" w:rsidTr="00747D34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76F51" w14:textId="72B21B18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 w:rsidR="00332BDF">
              <w:rPr>
                <w:rFonts w:eastAsia="Arial"/>
              </w:rPr>
              <w:t>10</w:t>
            </w:r>
            <w:r w:rsidRPr="008C7784">
              <w:rPr>
                <w:rFonts w:eastAsia="Arial"/>
              </w:rPr>
              <w:t xml:space="preserve">.2     </w:t>
            </w:r>
          </w:p>
          <w:p w14:paraId="4C3641A7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02DE7" w14:textId="77777777" w:rsidR="00332BDF" w:rsidRDefault="00332BDF" w:rsidP="00747D34">
            <w:pPr>
              <w:spacing w:line="276" w:lineRule="auto"/>
              <w:rPr>
                <w:rFonts w:eastAsia="Arial"/>
                <w:b/>
                <w:bCs/>
              </w:rPr>
            </w:pPr>
            <w:r w:rsidRPr="00332BDF">
              <w:rPr>
                <w:rFonts w:eastAsia="Arial"/>
                <w:b/>
                <w:bCs/>
              </w:rPr>
              <w:t>Usuario sin préstamos registrados.</w:t>
            </w:r>
          </w:p>
          <w:p w14:paraId="7CD51D95" w14:textId="780D93A0" w:rsidR="00DA2C07" w:rsidRDefault="00DA2C07" w:rsidP="00747D34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AC733B">
              <w:rPr>
                <w:rFonts w:eastAsia="Arial"/>
              </w:rPr>
              <w:t xml:space="preserve"> </w:t>
            </w:r>
            <w:r w:rsidR="00332BDF" w:rsidRPr="00332BDF">
              <w:rPr>
                <w:rFonts w:eastAsia="Arial"/>
              </w:rPr>
              <w:t>El usuario no tiene préstamos aún</w:t>
            </w:r>
            <w:r w:rsidRPr="00AC733B">
              <w:rPr>
                <w:rFonts w:eastAsia="Arial"/>
              </w:rPr>
              <w:t>.</w:t>
            </w:r>
          </w:p>
          <w:p w14:paraId="16DCD564" w14:textId="77777777" w:rsidR="00DA2C07" w:rsidRPr="008C7784" w:rsidRDefault="00DA2C07" w:rsidP="00747D34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08722E1A" w14:textId="77777777" w:rsidR="00332BDF" w:rsidRPr="00332BDF" w:rsidRDefault="00332BDF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ha iniciado sesión.</w:t>
            </w:r>
          </w:p>
          <w:p w14:paraId="79C62842" w14:textId="77777777" w:rsidR="00332BDF" w:rsidRPr="00332BDF" w:rsidRDefault="00332BDF">
            <w:pPr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332BDF">
              <w:rPr>
                <w:rFonts w:eastAsia="Arial"/>
                <w:lang w:eastAsia="es-ES"/>
              </w:rPr>
              <w:t>No existen registros de préstamos asociados a su cuenta.</w:t>
            </w:r>
          </w:p>
          <w:p w14:paraId="7AEC1D12" w14:textId="791A1C8C" w:rsidR="00DA2C07" w:rsidRPr="00AC733B" w:rsidRDefault="00DA2C07" w:rsidP="00332BDF">
            <w:pPr>
              <w:spacing w:line="276" w:lineRule="auto"/>
              <w:rPr>
                <w:rFonts w:eastAsia="Arial"/>
                <w:b/>
                <w:bCs/>
              </w:rPr>
            </w:pPr>
            <w:r w:rsidRPr="00AC733B">
              <w:rPr>
                <w:rFonts w:eastAsia="Arial"/>
                <w:b/>
                <w:bCs/>
              </w:rPr>
              <w:t>PASOS DEL ESCENARIO:</w:t>
            </w:r>
          </w:p>
          <w:p w14:paraId="161C6FCC" w14:textId="32518E43" w:rsidR="00332BDF" w:rsidRDefault="00332BDF">
            <w:pPr>
              <w:pStyle w:val="Prrafodelista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lang w:eastAsia="es-ES"/>
              </w:rPr>
              <w:t>El usuario inicia sesión y accede a “</w:t>
            </w:r>
            <w:r>
              <w:rPr>
                <w:rFonts w:eastAsia="Arial"/>
                <w:lang w:eastAsia="es-ES"/>
              </w:rPr>
              <w:t>Préstamos</w:t>
            </w:r>
            <w:r w:rsidRPr="00332BDF">
              <w:rPr>
                <w:rFonts w:eastAsia="Arial"/>
                <w:lang w:eastAsia="es-ES"/>
              </w:rPr>
              <w:t>”.</w:t>
            </w:r>
          </w:p>
          <w:p w14:paraId="4B714BDA" w14:textId="1FEB049B" w:rsidR="00DA2C07" w:rsidRPr="00332BDF" w:rsidRDefault="00DA2C07" w:rsidP="00332BDF">
            <w:p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b/>
                <w:bCs/>
              </w:rPr>
              <w:t xml:space="preserve">RESULTADOS: </w:t>
            </w:r>
          </w:p>
          <w:p w14:paraId="5477D1F8" w14:textId="2271020B" w:rsidR="00DA2C07" w:rsidRPr="008C7784" w:rsidRDefault="00332BDF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332BDF">
              <w:rPr>
                <w:lang w:eastAsia="es-ES"/>
              </w:rPr>
              <w:t>El sistema muestra un mensaje indicando que no se encontraron préstamos registrados.</w:t>
            </w:r>
          </w:p>
        </w:tc>
      </w:tr>
    </w:tbl>
    <w:p w14:paraId="091EF738" w14:textId="77777777" w:rsidR="00DA2C07" w:rsidRDefault="00DA2C07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AD4875" w:rsidRPr="00DD4434" w14:paraId="6562A942" w14:textId="77777777" w:rsidTr="00FB529A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DD320CD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379E45CB" w14:textId="5F3BFAFE" w:rsidR="00AD4875" w:rsidRPr="008C7784" w:rsidRDefault="00AD4875" w:rsidP="00FB529A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>
              <w:rPr>
                <w:rFonts w:eastAsia="Arial"/>
                <w:b/>
                <w:bCs/>
                <w:color w:val="000000"/>
              </w:rPr>
              <w:t>11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DE8571C" w14:textId="08B1DCE5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AD4875">
              <w:rPr>
                <w:rFonts w:eastAsia="Arial"/>
                <w:color w:val="000000"/>
              </w:rPr>
              <w:t>Gestión de préstamo de libros (estado, disponibilidad)</w:t>
            </w:r>
          </w:p>
        </w:tc>
      </w:tr>
      <w:tr w:rsidR="00AD4875" w:rsidRPr="008C7784" w14:paraId="11FF3CBF" w14:textId="77777777" w:rsidTr="00FB529A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42BE3" w14:textId="477EB26D" w:rsidR="00AD4875" w:rsidRPr="008C7784" w:rsidRDefault="00AD4875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AD4875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144DF3" w14:textId="77777777" w:rsidR="00AD4875" w:rsidRPr="008C7784" w:rsidRDefault="00AD4875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AD4875" w:rsidRPr="008C7784" w14:paraId="4F254C2C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A1A38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6F5C9DF9" w14:textId="417627CD" w:rsidR="00AD4875" w:rsidRPr="008C7784" w:rsidRDefault="00AD4875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</w:tr>
      <w:tr w:rsidR="00AD4875" w:rsidRPr="008C7784" w14:paraId="35F1231E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8116B" w14:textId="5017C369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AD4875">
              <w:rPr>
                <w:rFonts w:eastAsia="Arial"/>
              </w:rPr>
              <w:t>Bibliotecario</w:t>
            </w:r>
          </w:p>
        </w:tc>
      </w:tr>
      <w:tr w:rsidR="00AD4875" w:rsidRPr="008C7784" w14:paraId="095FDEAD" w14:textId="77777777" w:rsidTr="00FB529A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D094A" w14:textId="77777777" w:rsidR="00AD4875" w:rsidRPr="00DD4434" w:rsidRDefault="00AD4875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00BA6275" w14:textId="633538C0" w:rsidR="00AD4875" w:rsidRPr="008C7784" w:rsidRDefault="00AD4875" w:rsidP="00FB529A">
            <w:pPr>
              <w:spacing w:line="276" w:lineRule="auto"/>
              <w:rPr>
                <w:rFonts w:eastAsia="Arial"/>
              </w:rPr>
            </w:pPr>
            <w:r w:rsidRPr="00AD4875">
              <w:rPr>
                <w:rFonts w:eastAsia="Arial"/>
              </w:rPr>
              <w:t>El sistema permite al bibliotecario gestionar el inventario de libros disponibles, incluyendo la búsqueda de cantidad disponible por cada libro.</w:t>
            </w:r>
          </w:p>
        </w:tc>
      </w:tr>
      <w:tr w:rsidR="00AD4875" w:rsidRPr="008C7784" w14:paraId="3BA58292" w14:textId="77777777" w:rsidTr="00FB529A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E40DB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06671537" w14:textId="03A141BD" w:rsidR="00AD4875" w:rsidRPr="008C7784" w:rsidRDefault="00AD4875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D4875">
              <w:rPr>
                <w:rFonts w:eastAsia="Arial"/>
                <w:lang w:eastAsia="es-ES"/>
              </w:rPr>
              <w:t>La cantidad de libros nunca debe ser negativa.</w:t>
            </w:r>
          </w:p>
        </w:tc>
      </w:tr>
      <w:tr w:rsidR="00AD4875" w:rsidRPr="008C7784" w14:paraId="745B98FD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EFF97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131AD402" w14:textId="77777777" w:rsidR="00AD4875" w:rsidRPr="00AD4875" w:rsidRDefault="00AD4875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D4875">
              <w:rPr>
                <w:rFonts w:eastAsia="Arial"/>
                <w:lang w:eastAsia="es-ES"/>
              </w:rPr>
              <w:t>El bibliotecario puede visualizar el listado completo de libros con sus cantidades disponibles.</w:t>
            </w:r>
          </w:p>
          <w:p w14:paraId="521114E6" w14:textId="6A0921C3" w:rsidR="00AD4875" w:rsidRPr="008C7784" w:rsidRDefault="00AD4875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AD4875">
              <w:rPr>
                <w:rFonts w:eastAsia="Arial"/>
                <w:lang w:eastAsia="es-ES"/>
              </w:rPr>
              <w:t>Puede buscar libros por título.</w:t>
            </w:r>
          </w:p>
        </w:tc>
      </w:tr>
      <w:tr w:rsidR="00AD4875" w:rsidRPr="008C7784" w14:paraId="6B974513" w14:textId="77777777" w:rsidTr="00FB529A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9090F27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AD4875" w:rsidRPr="008C7784" w14:paraId="0810DC02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1D820" w14:textId="3DEBE4DB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1</w:t>
            </w:r>
            <w:r w:rsidR="00985E04">
              <w:rPr>
                <w:rFonts w:eastAsia="Arial"/>
              </w:rPr>
              <w:t>1</w:t>
            </w:r>
            <w:r>
              <w:rPr>
                <w:rFonts w:eastAsia="Arial"/>
              </w:rPr>
              <w:t>.</w:t>
            </w:r>
            <w:r w:rsidRPr="008C7784">
              <w:rPr>
                <w:rFonts w:eastAsia="Arial"/>
              </w:rPr>
              <w:t xml:space="preserve">1     </w:t>
            </w:r>
          </w:p>
          <w:p w14:paraId="6A0CFE97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44A08" w14:textId="77777777" w:rsidR="00985E04" w:rsidRDefault="00985E04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985E04">
              <w:rPr>
                <w:rFonts w:eastAsia="Arial"/>
                <w:b/>
                <w:bCs/>
              </w:rPr>
              <w:t>Visualización exitosa del inventario.</w:t>
            </w:r>
          </w:p>
          <w:p w14:paraId="1E581F5B" w14:textId="4B32032A" w:rsidR="00AD4875" w:rsidRDefault="00AD4875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985E04" w:rsidRPr="00985E04">
              <w:rPr>
                <w:rFonts w:eastAsia="Arial"/>
              </w:rPr>
              <w:t>El bibliotecario accede al inventario y visualiza el listado completo de libros.</w:t>
            </w:r>
          </w:p>
          <w:p w14:paraId="35B7B363" w14:textId="77777777" w:rsidR="00AD4875" w:rsidRPr="008C7784" w:rsidRDefault="00AD4875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26EE76E5" w14:textId="77777777" w:rsidR="00985E04" w:rsidRPr="00985E04" w:rsidRDefault="00985E04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985E04">
              <w:rPr>
                <w:rFonts w:eastAsia="Arial"/>
                <w:lang w:eastAsia="es-ES"/>
              </w:rPr>
              <w:t>El usuario autenticado es un bibliotecario.</w:t>
            </w:r>
          </w:p>
          <w:p w14:paraId="3C79593B" w14:textId="1AF793D1" w:rsidR="00AD4875" w:rsidRPr="00985E04" w:rsidRDefault="00AD4875" w:rsidP="00985E04">
            <w:pPr>
              <w:spacing w:line="276" w:lineRule="auto"/>
              <w:rPr>
                <w:rFonts w:eastAsia="Arial"/>
                <w:b/>
                <w:bCs/>
              </w:rPr>
            </w:pPr>
            <w:r w:rsidRPr="00985E04">
              <w:rPr>
                <w:rFonts w:eastAsia="Arial"/>
                <w:b/>
                <w:bCs/>
              </w:rPr>
              <w:t>PASOS DEL ESCENARIO:</w:t>
            </w:r>
          </w:p>
          <w:p w14:paraId="621C2C9B" w14:textId="566EBD43" w:rsidR="009126FD" w:rsidRPr="009126FD" w:rsidRDefault="009126FD">
            <w:pPr>
              <w:pStyle w:val="Prrafodelista"/>
              <w:numPr>
                <w:ilvl w:val="0"/>
                <w:numId w:val="35"/>
              </w:numPr>
              <w:spacing w:line="276" w:lineRule="auto"/>
            </w:pPr>
            <w:r w:rsidRPr="009126FD">
              <w:rPr>
                <w:rFonts w:eastAsia="Arial"/>
                <w:lang w:eastAsia="es-ES"/>
              </w:rPr>
              <w:t>Selecciona “libros”.</w:t>
            </w:r>
          </w:p>
          <w:p w14:paraId="4801171D" w14:textId="05ECA254" w:rsidR="00AD4875" w:rsidRPr="008C7784" w:rsidRDefault="00AD4875" w:rsidP="009126FD">
            <w:pPr>
              <w:spacing w:line="276" w:lineRule="auto"/>
            </w:pPr>
            <w:r w:rsidRPr="009126FD">
              <w:rPr>
                <w:rFonts w:eastAsia="Arial"/>
                <w:b/>
                <w:bCs/>
              </w:rPr>
              <w:lastRenderedPageBreak/>
              <w:t xml:space="preserve">RESULTADOS: </w:t>
            </w:r>
          </w:p>
          <w:p w14:paraId="0EFC81EB" w14:textId="45379DE0" w:rsidR="00AD4875" w:rsidRPr="009126FD" w:rsidRDefault="009126FD">
            <w:pPr>
              <w:pStyle w:val="Prrafode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9126FD">
              <w:rPr>
                <w:rFonts w:eastAsia="Arial"/>
                <w:lang w:eastAsia="es-ES"/>
              </w:rPr>
              <w:t>El sistema muestra el listado con: título, autor, ISBN, género, editorial y cantidad disponible.</w:t>
            </w:r>
          </w:p>
        </w:tc>
      </w:tr>
      <w:tr w:rsidR="00AD4875" w:rsidRPr="008C7784" w14:paraId="126365C3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4DEB8" w14:textId="6289C695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</w:rPr>
              <w:lastRenderedPageBreak/>
              <w:t>ES-</w:t>
            </w:r>
            <w:r>
              <w:rPr>
                <w:rFonts w:eastAsia="Arial"/>
              </w:rPr>
              <w:t>1</w:t>
            </w:r>
            <w:r w:rsidR="009126FD">
              <w:rPr>
                <w:rFonts w:eastAsia="Arial"/>
              </w:rPr>
              <w:t>1</w:t>
            </w:r>
            <w:r w:rsidRPr="008C7784">
              <w:rPr>
                <w:rFonts w:eastAsia="Arial"/>
              </w:rPr>
              <w:t xml:space="preserve">.2     </w:t>
            </w:r>
          </w:p>
          <w:p w14:paraId="4670EFD7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6F6CB" w14:textId="77777777" w:rsidR="009126FD" w:rsidRDefault="009126FD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9126FD">
              <w:rPr>
                <w:rFonts w:eastAsia="Arial"/>
                <w:b/>
                <w:bCs/>
              </w:rPr>
              <w:t>Búsqueda de libros por título.</w:t>
            </w:r>
          </w:p>
          <w:p w14:paraId="2D12141F" w14:textId="7F0F2AF7" w:rsidR="00AD4875" w:rsidRDefault="00AD4875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AC733B">
              <w:rPr>
                <w:rFonts w:eastAsia="Arial"/>
              </w:rPr>
              <w:t xml:space="preserve"> </w:t>
            </w:r>
            <w:r w:rsidR="009126FD" w:rsidRPr="009126FD">
              <w:rPr>
                <w:rFonts w:eastAsia="Arial"/>
              </w:rPr>
              <w:t>El bibliotecario busca libros escribiendo parte o todo el título.</w:t>
            </w:r>
          </w:p>
          <w:p w14:paraId="299AA2BC" w14:textId="77777777" w:rsidR="00AD4875" w:rsidRPr="008C7784" w:rsidRDefault="00AD4875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0E2D4FD8" w14:textId="77777777" w:rsidR="009126FD" w:rsidRPr="009126FD" w:rsidRDefault="009126FD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9126FD">
              <w:rPr>
                <w:rFonts w:eastAsia="Arial"/>
                <w:lang w:eastAsia="es-ES"/>
              </w:rPr>
              <w:t>Hay libros registrados en el sistema.</w:t>
            </w:r>
          </w:p>
          <w:p w14:paraId="04460384" w14:textId="7C02B02B" w:rsidR="00AD4875" w:rsidRPr="009126FD" w:rsidRDefault="00AD4875" w:rsidP="009126FD">
            <w:pPr>
              <w:spacing w:line="276" w:lineRule="auto"/>
              <w:rPr>
                <w:rFonts w:eastAsia="Arial"/>
                <w:b/>
                <w:bCs/>
              </w:rPr>
            </w:pPr>
            <w:r w:rsidRPr="009126FD">
              <w:rPr>
                <w:rFonts w:eastAsia="Arial"/>
                <w:b/>
                <w:bCs/>
              </w:rPr>
              <w:t>PASOS DEL ESCENARIO:</w:t>
            </w:r>
          </w:p>
          <w:p w14:paraId="531FC952" w14:textId="2B84867C" w:rsidR="009126FD" w:rsidRPr="009126FD" w:rsidRDefault="009126FD">
            <w:pPr>
              <w:pStyle w:val="Prrafodelista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>
              <w:rPr>
                <w:rFonts w:eastAsia="Arial"/>
                <w:lang w:eastAsia="es-ES"/>
              </w:rPr>
              <w:t>I</w:t>
            </w:r>
            <w:r w:rsidRPr="009126FD">
              <w:rPr>
                <w:rFonts w:eastAsia="Arial"/>
                <w:lang w:eastAsia="es-ES"/>
              </w:rPr>
              <w:t>ngresa texto en el campo de búsqueda.</w:t>
            </w:r>
          </w:p>
          <w:p w14:paraId="19C9BA95" w14:textId="235A7A6F" w:rsidR="009126FD" w:rsidRDefault="009126FD">
            <w:pPr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9126FD">
              <w:rPr>
                <w:rFonts w:eastAsia="Arial"/>
                <w:lang w:eastAsia="es-ES"/>
              </w:rPr>
              <w:t>Presiona</w:t>
            </w:r>
            <w:r>
              <w:rPr>
                <w:rFonts w:eastAsia="Arial"/>
                <w:lang w:eastAsia="es-ES"/>
              </w:rPr>
              <w:t xml:space="preserve"> en el icono de buscar</w:t>
            </w:r>
            <w:r w:rsidRPr="009126FD">
              <w:rPr>
                <w:rFonts w:eastAsia="Arial"/>
                <w:lang w:eastAsia="es-ES"/>
              </w:rPr>
              <w:t>.</w:t>
            </w:r>
          </w:p>
          <w:p w14:paraId="1204C47F" w14:textId="16280EBA" w:rsidR="00AD4875" w:rsidRPr="00332BDF" w:rsidRDefault="00AD4875">
            <w:pPr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b/>
                <w:bCs/>
              </w:rPr>
              <w:t xml:space="preserve">RESULTADOS: </w:t>
            </w:r>
          </w:p>
          <w:p w14:paraId="0DFD3731" w14:textId="77777777" w:rsidR="009126FD" w:rsidRDefault="009126FD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>
              <w:rPr>
                <w:lang w:eastAsia="es-ES"/>
              </w:rPr>
              <w:t>El sistema muestra los libros coincidentes.</w:t>
            </w:r>
          </w:p>
          <w:p w14:paraId="5BF2F30F" w14:textId="3B230D28" w:rsidR="00AD4875" w:rsidRPr="008C7784" w:rsidRDefault="009126FD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>
              <w:rPr>
                <w:lang w:eastAsia="es-ES"/>
              </w:rPr>
              <w:t>Si no hay coincidencias, muestra un mensaje indicándolo.</w:t>
            </w:r>
          </w:p>
        </w:tc>
      </w:tr>
    </w:tbl>
    <w:p w14:paraId="6F849EF5" w14:textId="77777777" w:rsidR="00AD4875" w:rsidRDefault="00AD4875" w:rsidP="00DD4434">
      <w:pPr>
        <w:spacing w:line="276" w:lineRule="auto"/>
        <w:rPr>
          <w:lang w:val="es-MX"/>
        </w:rPr>
      </w:pPr>
    </w:p>
    <w:p w14:paraId="57005A98" w14:textId="347032E7" w:rsidR="000D1EC0" w:rsidRPr="00022620" w:rsidRDefault="00022620" w:rsidP="00022620">
      <w:pPr>
        <w:ind w:left="1080"/>
        <w:rPr>
          <w:b/>
          <w:bCs/>
          <w:lang w:val="es-MX"/>
        </w:rPr>
      </w:pPr>
      <w:r>
        <w:rPr>
          <w:b/>
          <w:bCs/>
          <w:lang w:val="es-MX"/>
        </w:rPr>
        <w:t xml:space="preserve">5.3.2 </w:t>
      </w:r>
      <w:r w:rsidR="000D1EC0" w:rsidRPr="00022620">
        <w:rPr>
          <w:b/>
          <w:bCs/>
          <w:lang w:val="es-MX"/>
        </w:rPr>
        <w:t>Identificador de requerimientos no funcionales</w:t>
      </w:r>
    </w:p>
    <w:p w14:paraId="5D785B4F" w14:textId="77777777" w:rsidR="00E91D39" w:rsidRDefault="00E91D39" w:rsidP="00DD4434">
      <w:pPr>
        <w:spacing w:line="276" w:lineRule="auto"/>
        <w:rPr>
          <w:lang w:val="es-MX"/>
        </w:rPr>
      </w:pPr>
    </w:p>
    <w:p w14:paraId="52AB9A74" w14:textId="77777777" w:rsidR="00022620" w:rsidRDefault="00022620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E91D39" w:rsidRPr="00DD4434" w14:paraId="3BD1AC59" w14:textId="77777777" w:rsidTr="00FB529A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52783A0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17F179E1" w14:textId="0FA927E8" w:rsidR="00E91D39" w:rsidRPr="008C7784" w:rsidRDefault="00E91D39" w:rsidP="00FB529A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 w:rsidRPr="000D1EC0">
              <w:rPr>
                <w:rFonts w:eastAsia="Arial"/>
                <w:b/>
                <w:bCs/>
                <w:color w:val="000000"/>
              </w:rPr>
              <w:t>NF0</w:t>
            </w:r>
            <w:r>
              <w:rPr>
                <w:rFonts w:eastAsia="Arial"/>
                <w:b/>
                <w:bCs/>
                <w:color w:val="000000"/>
              </w:rPr>
              <w:t>1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5DD74AC" w14:textId="6731955A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E91D39">
              <w:rPr>
                <w:rFonts w:eastAsia="Arial"/>
                <w:color w:val="000000"/>
              </w:rPr>
              <w:t>Restricción de acceso a funcionalidades de préstamos</w:t>
            </w:r>
          </w:p>
        </w:tc>
      </w:tr>
      <w:tr w:rsidR="00E91D39" w:rsidRPr="008C7784" w14:paraId="77ABA868" w14:textId="77777777" w:rsidTr="00FB529A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D9F35" w14:textId="44251B27" w:rsidR="00E91D39" w:rsidRPr="008C7784" w:rsidRDefault="00E91D39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E91D39">
              <w:rPr>
                <w:rFonts w:eastAsia="Arial"/>
              </w:rPr>
              <w:t>Baja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619C07" w14:textId="77777777" w:rsidR="00E91D39" w:rsidRPr="008C7784" w:rsidRDefault="00E91D39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E91D39" w:rsidRPr="008C7784" w14:paraId="2D970CE4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8A554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3C9B519F" w14:textId="4294388E" w:rsidR="00E91D39" w:rsidRPr="008C7784" w:rsidRDefault="00E91D39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</w:t>
            </w:r>
            <w:r>
              <w:rPr>
                <w:rFonts w:eastAsia="Arial"/>
              </w:rPr>
              <w:t>NF01</w:t>
            </w:r>
          </w:p>
        </w:tc>
      </w:tr>
      <w:tr w:rsidR="00E91D39" w:rsidRPr="008C7784" w14:paraId="36AC6FCC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64F49" w14:textId="18DA325E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E91D39">
              <w:rPr>
                <w:rFonts w:eastAsia="Arial"/>
              </w:rPr>
              <w:t>Usuario general, Bibliotecario</w:t>
            </w:r>
          </w:p>
        </w:tc>
      </w:tr>
      <w:tr w:rsidR="00E91D39" w:rsidRPr="008C7784" w14:paraId="775AD9B1" w14:textId="77777777" w:rsidTr="00FB529A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9BB81" w14:textId="77777777" w:rsidR="00E91D39" w:rsidRPr="00DD4434" w:rsidRDefault="00E91D39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77AB07E5" w14:textId="0826B396" w:rsidR="00E91D39" w:rsidRPr="008C7784" w:rsidRDefault="00E91D39" w:rsidP="00FB529A">
            <w:pPr>
              <w:spacing w:line="276" w:lineRule="auto"/>
              <w:rPr>
                <w:rFonts w:eastAsia="Arial"/>
              </w:rPr>
            </w:pPr>
            <w:r w:rsidRPr="00E91D39">
              <w:rPr>
                <w:rFonts w:eastAsia="Arial"/>
              </w:rPr>
              <w:t>El sistema restringe el acceso a las funcionalidades de solicitud y de préstamos</w:t>
            </w:r>
            <w:r>
              <w:rPr>
                <w:rFonts w:eastAsia="Arial"/>
              </w:rPr>
              <w:t xml:space="preserve">, solo podrán los </w:t>
            </w:r>
            <w:r w:rsidRPr="00E91D39">
              <w:rPr>
                <w:rFonts w:eastAsia="Arial"/>
              </w:rPr>
              <w:t>usuarios registrados que hayan iniciado sesión en el sistema web. La verificación se hace mediante control de roles.</w:t>
            </w:r>
          </w:p>
        </w:tc>
      </w:tr>
      <w:tr w:rsidR="00E91D39" w:rsidRPr="008C7784" w14:paraId="5A4630D5" w14:textId="77777777" w:rsidTr="00FB529A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E6517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03820DA2" w14:textId="77777777" w:rsidR="00E91D39" w:rsidRPr="00E91D39" w:rsidRDefault="00E91D39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Todas las acciones relacionadas con préstamos deben estar protegidas con autenticación previa.</w:t>
            </w:r>
          </w:p>
          <w:p w14:paraId="01EF741D" w14:textId="3E0B5DD4" w:rsidR="00E91D39" w:rsidRPr="008C7784" w:rsidRDefault="00E91D39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El acceso a rutas críticas no será posible sin sesión activa.</w:t>
            </w:r>
          </w:p>
        </w:tc>
      </w:tr>
      <w:tr w:rsidR="00E91D39" w:rsidRPr="008C7784" w14:paraId="622CF3A3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C5357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51D02C05" w14:textId="77777777" w:rsidR="00E91D39" w:rsidRPr="00E91D39" w:rsidRDefault="00E91D39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Solo usuarios autenticados pueden acceder a páginas de solicitud o gestión de préstamos.</w:t>
            </w:r>
          </w:p>
          <w:p w14:paraId="3A359714" w14:textId="4E465BBC" w:rsidR="00E91D39" w:rsidRPr="00E91D39" w:rsidRDefault="00E91D39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El sistema redirige a la página de inicio de sesión si no hay una sesión activa.</w:t>
            </w:r>
          </w:p>
          <w:p w14:paraId="4D416E30" w14:textId="5AA5D8C2" w:rsidR="00E91D39" w:rsidRPr="008C7784" w:rsidRDefault="00E91D39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 xml:space="preserve">Las acciones se validan también del lado del servidor para prevenir accesos no autorizados por manipulación de </w:t>
            </w:r>
            <w:proofErr w:type="spellStart"/>
            <w:r w:rsidRPr="00E91D39">
              <w:rPr>
                <w:rFonts w:eastAsia="Arial"/>
                <w:lang w:eastAsia="es-ES"/>
              </w:rPr>
              <w:t>URLs</w:t>
            </w:r>
            <w:proofErr w:type="spellEnd"/>
            <w:r w:rsidRPr="00E91D39">
              <w:rPr>
                <w:rFonts w:eastAsia="Arial"/>
                <w:lang w:eastAsia="es-ES"/>
              </w:rPr>
              <w:t>.</w:t>
            </w:r>
          </w:p>
        </w:tc>
      </w:tr>
      <w:tr w:rsidR="00E91D39" w:rsidRPr="008C7784" w14:paraId="1605B086" w14:textId="77777777" w:rsidTr="00FB529A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18BAA00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lastRenderedPageBreak/>
              <w:t xml:space="preserve">ESCENARIOS: </w:t>
            </w:r>
          </w:p>
        </w:tc>
      </w:tr>
      <w:tr w:rsidR="00E91D39" w:rsidRPr="008C7784" w14:paraId="3CE63CAD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1B528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NF02-1</w:t>
            </w:r>
            <w:r w:rsidRPr="008C7784">
              <w:rPr>
                <w:rFonts w:eastAsia="Arial"/>
              </w:rPr>
              <w:t xml:space="preserve">    </w:t>
            </w:r>
          </w:p>
          <w:p w14:paraId="209FAD61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B5B2B" w14:textId="77777777" w:rsidR="00E91D39" w:rsidRDefault="00E91D39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b/>
                <w:bCs/>
              </w:rPr>
              <w:t>Intento de acceso a módulo de préstamos sin iniciar sesión.</w:t>
            </w:r>
          </w:p>
          <w:p w14:paraId="13B64C04" w14:textId="30760D01" w:rsidR="00E91D39" w:rsidRDefault="00E91D39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E91D39">
              <w:rPr>
                <w:rFonts w:eastAsia="Arial"/>
              </w:rPr>
              <w:t>Un usuario no autenticado intenta acceder al módulo de préstamos directamente.</w:t>
            </w:r>
          </w:p>
          <w:p w14:paraId="538EEC60" w14:textId="77777777" w:rsidR="00E91D39" w:rsidRPr="008C7784" w:rsidRDefault="00E91D39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30B0B1B1" w14:textId="77777777" w:rsidR="00E91D39" w:rsidRPr="00E91D39" w:rsidRDefault="00E91D39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lang w:eastAsia="es-ES"/>
              </w:rPr>
              <w:t>El usuario no tiene una sesión activa.</w:t>
            </w:r>
          </w:p>
          <w:p w14:paraId="333A2CB6" w14:textId="61B67B9A" w:rsidR="00E91D39" w:rsidRPr="00E91D39" w:rsidRDefault="00E91D39" w:rsidP="00E91D39">
            <w:pPr>
              <w:spacing w:line="276" w:lineRule="auto"/>
              <w:ind w:left="360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b/>
                <w:bCs/>
              </w:rPr>
              <w:t>PASOS DEL ESCENARIO:</w:t>
            </w:r>
          </w:p>
          <w:p w14:paraId="0C521E35" w14:textId="77777777" w:rsidR="00E91D39" w:rsidRPr="00E91D39" w:rsidRDefault="00E91D39">
            <w:pPr>
              <w:pStyle w:val="Prrafodelista"/>
              <w:numPr>
                <w:ilvl w:val="0"/>
                <w:numId w:val="38"/>
              </w:numPr>
              <w:spacing w:line="276" w:lineRule="auto"/>
            </w:pPr>
            <w:r w:rsidRPr="00E91D39">
              <w:rPr>
                <w:rFonts w:eastAsia="Arial"/>
                <w:lang w:eastAsia="es-ES"/>
              </w:rPr>
              <w:t>El usuario introduce manualmente la URL del módulo de préstamos.</w:t>
            </w:r>
          </w:p>
          <w:p w14:paraId="6DDC6709" w14:textId="7CB379BC" w:rsidR="00E91D39" w:rsidRPr="008C7784" w:rsidRDefault="00E91D39" w:rsidP="00E91D39">
            <w:pPr>
              <w:spacing w:line="276" w:lineRule="auto"/>
            </w:pPr>
            <w:r w:rsidRPr="00E91D39">
              <w:rPr>
                <w:rFonts w:eastAsia="Arial"/>
                <w:b/>
                <w:bCs/>
              </w:rPr>
              <w:t xml:space="preserve">RESULTADOS: </w:t>
            </w:r>
          </w:p>
          <w:p w14:paraId="605BCD77" w14:textId="543CDFE6" w:rsidR="00E91D39" w:rsidRPr="009126FD" w:rsidRDefault="00E91D39">
            <w:pPr>
              <w:pStyle w:val="Prrafode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El sistema lo redirige automáticamente a la página de inicio de sesión.</w:t>
            </w:r>
          </w:p>
        </w:tc>
      </w:tr>
      <w:tr w:rsidR="00E91D39" w:rsidRPr="008C7784" w14:paraId="20552DDA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288A5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NF02-</w:t>
            </w:r>
            <w:r w:rsidRPr="008C7784">
              <w:rPr>
                <w:rFonts w:eastAsia="Arial"/>
              </w:rPr>
              <w:t xml:space="preserve">2     </w:t>
            </w:r>
          </w:p>
          <w:p w14:paraId="47310CF0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B7E17" w14:textId="77777777" w:rsidR="00E91D39" w:rsidRDefault="00E91D39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b/>
                <w:bCs/>
              </w:rPr>
              <w:t>Acceso válido por usuario autenticado.</w:t>
            </w:r>
          </w:p>
          <w:p w14:paraId="4C619DDE" w14:textId="3AC9BCDB" w:rsidR="00E91D39" w:rsidRDefault="00E91D39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AC733B">
              <w:rPr>
                <w:rFonts w:eastAsia="Arial"/>
              </w:rPr>
              <w:t xml:space="preserve"> </w:t>
            </w:r>
            <w:r w:rsidRPr="00E91D39">
              <w:rPr>
                <w:rFonts w:eastAsia="Arial"/>
              </w:rPr>
              <w:t>Un usuario registrado accede correctamente a las funcionalidades de préstamos.</w:t>
            </w:r>
          </w:p>
          <w:p w14:paraId="57F224F0" w14:textId="77777777" w:rsidR="00E91D39" w:rsidRPr="008C7784" w:rsidRDefault="00E91D39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46A04C29" w14:textId="77777777" w:rsidR="00E91D39" w:rsidRPr="00E91D39" w:rsidRDefault="00E91D39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lang w:eastAsia="es-ES"/>
              </w:rPr>
              <w:t>El usuario ha iniciado sesión.</w:t>
            </w:r>
          </w:p>
          <w:p w14:paraId="6C05C6BC" w14:textId="4E3AF39A" w:rsidR="00E91D39" w:rsidRPr="00E91D39" w:rsidRDefault="00E91D39" w:rsidP="00E91D39">
            <w:pPr>
              <w:spacing w:line="276" w:lineRule="auto"/>
              <w:rPr>
                <w:rFonts w:eastAsia="Arial"/>
                <w:b/>
                <w:bCs/>
              </w:rPr>
            </w:pPr>
            <w:r w:rsidRPr="00E91D39">
              <w:rPr>
                <w:rFonts w:eastAsia="Arial"/>
                <w:b/>
                <w:bCs/>
              </w:rPr>
              <w:t>PASOS DEL ESCENARIO:</w:t>
            </w:r>
          </w:p>
          <w:p w14:paraId="53DAD747" w14:textId="77777777" w:rsidR="00E91D39" w:rsidRPr="00E91D39" w:rsidRDefault="00E91D39">
            <w:pPr>
              <w:pStyle w:val="Prrafodelista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El usuario inicia sesión exitosamente.</w:t>
            </w:r>
          </w:p>
          <w:p w14:paraId="233017AA" w14:textId="41711377" w:rsidR="00E91D39" w:rsidRDefault="00E91D39">
            <w:pPr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E91D39">
              <w:rPr>
                <w:rFonts w:eastAsia="Arial"/>
                <w:lang w:eastAsia="es-ES"/>
              </w:rPr>
              <w:t>Accede al módulo de préstamos.</w:t>
            </w:r>
          </w:p>
          <w:p w14:paraId="0234B6AC" w14:textId="40088DAE" w:rsidR="00E91D39" w:rsidRPr="00332BDF" w:rsidRDefault="00E91D39" w:rsidP="00E91D39">
            <w:p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b/>
                <w:bCs/>
              </w:rPr>
              <w:t xml:space="preserve">RESULTADOS: </w:t>
            </w:r>
          </w:p>
          <w:p w14:paraId="3B50A84C" w14:textId="6462DC79" w:rsidR="00E91D39" w:rsidRPr="008C7784" w:rsidRDefault="00E91D39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E91D39">
              <w:rPr>
                <w:lang w:eastAsia="es-ES"/>
              </w:rPr>
              <w:t xml:space="preserve">El sistema permite el acceso </w:t>
            </w:r>
            <w:proofErr w:type="gramStart"/>
            <w:r w:rsidRPr="00E91D39">
              <w:rPr>
                <w:lang w:eastAsia="es-ES"/>
              </w:rPr>
              <w:t>de acuerdo a</w:t>
            </w:r>
            <w:proofErr w:type="gramEnd"/>
            <w:r w:rsidRPr="00E91D39">
              <w:rPr>
                <w:lang w:eastAsia="es-ES"/>
              </w:rPr>
              <w:t xml:space="preserve"> su rol (usuario general o bibliotecario).</w:t>
            </w:r>
          </w:p>
        </w:tc>
      </w:tr>
    </w:tbl>
    <w:p w14:paraId="0335E1E3" w14:textId="77777777" w:rsidR="00E91D39" w:rsidRDefault="00E91D39" w:rsidP="00DD4434">
      <w:pPr>
        <w:spacing w:line="276" w:lineRule="auto"/>
        <w:rPr>
          <w:lang w:val="es-MX"/>
        </w:rPr>
      </w:pPr>
    </w:p>
    <w:p w14:paraId="35AE6D99" w14:textId="77777777" w:rsidR="00E91D39" w:rsidRDefault="00E91D39" w:rsidP="00DD4434">
      <w:pPr>
        <w:spacing w:line="276" w:lineRule="auto"/>
        <w:rPr>
          <w:lang w:val="es-MX"/>
        </w:rPr>
      </w:pPr>
    </w:p>
    <w:p w14:paraId="5586877C" w14:textId="77777777" w:rsidR="00022620" w:rsidRDefault="00022620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0D1EC0" w:rsidRPr="00DD4434" w14:paraId="421D92D6" w14:textId="77777777" w:rsidTr="00FB529A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957C600" w14:textId="440C8141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6753EA0B" w14:textId="3F4A737A" w:rsidR="000D1EC0" w:rsidRPr="008C7784" w:rsidRDefault="000D1EC0" w:rsidP="00FB529A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 w:rsidRPr="000D1EC0">
              <w:rPr>
                <w:rFonts w:eastAsia="Arial"/>
                <w:b/>
                <w:bCs/>
                <w:color w:val="000000"/>
              </w:rPr>
              <w:t>NF0</w:t>
            </w:r>
            <w:r w:rsidR="00846645">
              <w:rPr>
                <w:rFonts w:eastAsia="Arial"/>
                <w:b/>
                <w:bCs/>
                <w:color w:val="000000"/>
              </w:rPr>
              <w:t>2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194689B5" w14:textId="63670686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="00846645" w:rsidRPr="00846645">
              <w:rPr>
                <w:rFonts w:eastAsia="Arial"/>
                <w:color w:val="000000"/>
              </w:rPr>
              <w:t>Almacenamiento y consulta segura de datos</w:t>
            </w:r>
          </w:p>
        </w:tc>
      </w:tr>
      <w:tr w:rsidR="000D1EC0" w:rsidRPr="008C7784" w14:paraId="0ED9BE28" w14:textId="77777777" w:rsidTr="00FB529A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6EA6C" w14:textId="4C1ADF81" w:rsidR="000D1EC0" w:rsidRPr="008C7784" w:rsidRDefault="000D1EC0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="00846645" w:rsidRPr="00846645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ABDA12" w14:textId="77777777" w:rsidR="000D1EC0" w:rsidRPr="008C7784" w:rsidRDefault="000D1EC0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DD4434">
              <w:rPr>
                <w:rFonts w:eastAsia="Arial"/>
              </w:rPr>
              <w:t>Alta</w:t>
            </w:r>
          </w:p>
        </w:tc>
      </w:tr>
      <w:tr w:rsidR="000D1EC0" w:rsidRPr="008C7784" w14:paraId="2937CAE3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0C14C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64E4665C" w14:textId="347722ED" w:rsidR="000D1EC0" w:rsidRPr="008C7784" w:rsidRDefault="000D1EC0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</w:t>
            </w:r>
            <w:r>
              <w:rPr>
                <w:rFonts w:eastAsia="Arial"/>
              </w:rPr>
              <w:t>NF0</w:t>
            </w:r>
            <w:r w:rsidR="00846645">
              <w:rPr>
                <w:rFonts w:eastAsia="Arial"/>
              </w:rPr>
              <w:t>2</w:t>
            </w:r>
          </w:p>
        </w:tc>
      </w:tr>
      <w:tr w:rsidR="000D1EC0" w:rsidRPr="008C7784" w14:paraId="327BA816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F3CC8" w14:textId="1562A509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="00846645" w:rsidRPr="00846645">
              <w:rPr>
                <w:rFonts w:eastAsia="Arial"/>
              </w:rPr>
              <w:t>Sistema</w:t>
            </w:r>
          </w:p>
        </w:tc>
      </w:tr>
      <w:tr w:rsidR="000D1EC0" w:rsidRPr="008C7784" w14:paraId="233FA609" w14:textId="77777777" w:rsidTr="00FB529A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2F41" w14:textId="77777777" w:rsidR="000D1EC0" w:rsidRPr="00DD4434" w:rsidRDefault="000D1EC0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1BDDB399" w14:textId="707480DC" w:rsidR="000D1EC0" w:rsidRPr="008C7784" w:rsidRDefault="00846645" w:rsidP="00FB529A">
            <w:pPr>
              <w:spacing w:line="276" w:lineRule="auto"/>
              <w:rPr>
                <w:rFonts w:eastAsia="Arial"/>
              </w:rPr>
            </w:pPr>
            <w:r w:rsidRPr="00846645">
              <w:rPr>
                <w:rFonts w:eastAsia="Arial"/>
              </w:rPr>
              <w:t>El sistema debe garantizar que la</w:t>
            </w:r>
            <w:r>
              <w:rPr>
                <w:rFonts w:eastAsia="Arial"/>
              </w:rPr>
              <w:t xml:space="preserve"> contraseña</w:t>
            </w:r>
            <w:r w:rsidRPr="00846645">
              <w:rPr>
                <w:rFonts w:eastAsia="Arial"/>
              </w:rPr>
              <w:t xml:space="preserve"> sea almacenada y consultada de forma segura. Esto implica el uso de mecanismos criptográficos adecuados y el cumplimiento de buenas prácticas de seguridad de </w:t>
            </w:r>
            <w:proofErr w:type="gramStart"/>
            <w:r w:rsidRPr="00846645">
              <w:rPr>
                <w:rFonts w:eastAsia="Arial"/>
              </w:rPr>
              <w:t>datos.</w:t>
            </w:r>
            <w:r w:rsidR="000D1EC0" w:rsidRPr="000D1EC0">
              <w:rPr>
                <w:rFonts w:eastAsia="Arial"/>
              </w:rPr>
              <w:t>.</w:t>
            </w:r>
            <w:proofErr w:type="gramEnd"/>
          </w:p>
        </w:tc>
      </w:tr>
      <w:tr w:rsidR="000D1EC0" w:rsidRPr="008C7784" w14:paraId="2107C66C" w14:textId="77777777" w:rsidTr="00FB529A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17C9D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NOTAS:</w:t>
            </w:r>
          </w:p>
          <w:p w14:paraId="58DBC4FF" w14:textId="77777777" w:rsidR="00BA4A5C" w:rsidRPr="00BA4A5C" w:rsidRDefault="00BA4A5C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La seguridad aplica tanto al almacenamiento como a la recuperación de datos desde la base de datos.</w:t>
            </w:r>
          </w:p>
          <w:p w14:paraId="0EA6689B" w14:textId="239E4ED1" w:rsidR="000D1EC0" w:rsidRPr="008C7784" w:rsidRDefault="00BA4A5C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No se deben almacenar contraseñas en texto plano.</w:t>
            </w:r>
          </w:p>
        </w:tc>
      </w:tr>
      <w:tr w:rsidR="000D1EC0" w:rsidRPr="008C7784" w14:paraId="66DE5AB6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D4FB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lastRenderedPageBreak/>
              <w:t xml:space="preserve">CRITERIOS DE ACEPTACIÓN: </w:t>
            </w:r>
          </w:p>
          <w:p w14:paraId="702E9667" w14:textId="60F894E2" w:rsidR="00846645" w:rsidRDefault="00BA4A5C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>
              <w:rPr>
                <w:rFonts w:eastAsia="Arial"/>
                <w:lang w:eastAsia="es-ES"/>
              </w:rPr>
              <w:t>L</w:t>
            </w:r>
            <w:r w:rsidRPr="00BA4A5C">
              <w:rPr>
                <w:rFonts w:eastAsia="Arial"/>
                <w:lang w:eastAsia="es-ES"/>
              </w:rPr>
              <w:t>as contraseñas están cifradas con algoritmos de hash seguros</w:t>
            </w:r>
            <w:r>
              <w:rPr>
                <w:rFonts w:eastAsia="Arial"/>
                <w:lang w:eastAsia="es-ES"/>
              </w:rPr>
              <w:t>.</w:t>
            </w:r>
          </w:p>
          <w:p w14:paraId="1E315D8B" w14:textId="3C09D9E2" w:rsidR="00BA4A5C" w:rsidRPr="008C7784" w:rsidRDefault="00BA4A5C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El sistema impide el acceso a datos sensibles sin autenticación</w:t>
            </w:r>
            <w:r>
              <w:rPr>
                <w:rFonts w:eastAsia="Arial"/>
                <w:lang w:eastAsia="es-ES"/>
              </w:rPr>
              <w:t>.</w:t>
            </w:r>
          </w:p>
        </w:tc>
      </w:tr>
      <w:tr w:rsidR="000D1EC0" w:rsidRPr="008C7784" w14:paraId="02B2BB2B" w14:textId="77777777" w:rsidTr="00FB529A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B4AE150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0D1EC0" w:rsidRPr="008C7784" w14:paraId="4FC447ED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312E7" w14:textId="7EFFFB81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846645">
              <w:rPr>
                <w:rFonts w:eastAsia="Arial"/>
              </w:rPr>
              <w:t>NF0</w:t>
            </w:r>
            <w:r w:rsidR="00BA4A5C">
              <w:rPr>
                <w:rFonts w:eastAsia="Arial"/>
              </w:rPr>
              <w:t>2</w:t>
            </w:r>
            <w:r w:rsidR="00846645">
              <w:rPr>
                <w:rFonts w:eastAsia="Arial"/>
              </w:rPr>
              <w:t>-1</w:t>
            </w:r>
            <w:r w:rsidRPr="008C7784">
              <w:rPr>
                <w:rFonts w:eastAsia="Arial"/>
              </w:rPr>
              <w:t xml:space="preserve">    </w:t>
            </w:r>
          </w:p>
          <w:p w14:paraId="5FB8D6D3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3C909" w14:textId="77777777" w:rsidR="00BA4A5C" w:rsidRDefault="00BA4A5C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BA4A5C">
              <w:rPr>
                <w:rFonts w:eastAsia="Arial"/>
                <w:b/>
                <w:bCs/>
              </w:rPr>
              <w:t>Registro de nuevo usuario con almacenamiento seguro.</w:t>
            </w:r>
          </w:p>
          <w:p w14:paraId="5DF89D24" w14:textId="32BDFF27" w:rsidR="000D1EC0" w:rsidRDefault="000D1EC0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="00BA4A5C" w:rsidRPr="00BA4A5C">
              <w:rPr>
                <w:rFonts w:eastAsia="Arial"/>
              </w:rPr>
              <w:t>Un nuevo usuario se registra en el sistema.</w:t>
            </w:r>
          </w:p>
          <w:p w14:paraId="25B14CA4" w14:textId="77777777" w:rsidR="000D1EC0" w:rsidRPr="008C7784" w:rsidRDefault="000D1EC0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461CC6BB" w14:textId="77777777" w:rsidR="00BA4A5C" w:rsidRPr="00BA4A5C" w:rsidRDefault="00BA4A5C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BA4A5C">
              <w:rPr>
                <w:rFonts w:eastAsia="Arial"/>
                <w:lang w:eastAsia="es-ES"/>
              </w:rPr>
              <w:t>El sistema implementa hashing de contraseñas.</w:t>
            </w:r>
          </w:p>
          <w:p w14:paraId="32C79280" w14:textId="0C196AA4" w:rsidR="000D1EC0" w:rsidRPr="00BA4A5C" w:rsidRDefault="000D1EC0" w:rsidP="00BA4A5C">
            <w:pPr>
              <w:spacing w:line="276" w:lineRule="auto"/>
              <w:rPr>
                <w:rFonts w:eastAsia="Arial"/>
                <w:b/>
                <w:bCs/>
              </w:rPr>
            </w:pPr>
            <w:r w:rsidRPr="00BA4A5C">
              <w:rPr>
                <w:rFonts w:eastAsia="Arial"/>
                <w:b/>
                <w:bCs/>
              </w:rPr>
              <w:t>PASOS DEL ESCENARIO:</w:t>
            </w:r>
          </w:p>
          <w:p w14:paraId="7F6E690B" w14:textId="77777777" w:rsidR="00BA4A5C" w:rsidRPr="00BA4A5C" w:rsidRDefault="00BA4A5C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El usuario ingresa su contraseña en el formulario de registro.</w:t>
            </w:r>
          </w:p>
          <w:p w14:paraId="66D7AF2F" w14:textId="77777777" w:rsidR="00BA4A5C" w:rsidRPr="00BA4A5C" w:rsidRDefault="00BA4A5C">
            <w:pPr>
              <w:numPr>
                <w:ilvl w:val="0"/>
                <w:numId w:val="38"/>
              </w:numPr>
              <w:spacing w:line="276" w:lineRule="auto"/>
            </w:pPr>
            <w:r w:rsidRPr="00BA4A5C">
              <w:rPr>
                <w:rFonts w:eastAsia="Arial"/>
                <w:lang w:eastAsia="es-ES"/>
              </w:rPr>
              <w:t>El sistema aplica hashing antes de almacenar la contraseña.</w:t>
            </w:r>
          </w:p>
          <w:p w14:paraId="567492CD" w14:textId="126C7BD7" w:rsidR="000D1EC0" w:rsidRPr="008C7784" w:rsidRDefault="000D1EC0" w:rsidP="00BA4A5C">
            <w:pPr>
              <w:spacing w:line="276" w:lineRule="auto"/>
            </w:pPr>
            <w:r w:rsidRPr="00846645">
              <w:rPr>
                <w:rFonts w:eastAsia="Arial"/>
                <w:b/>
                <w:bCs/>
              </w:rPr>
              <w:t xml:space="preserve">RESULTADOS: </w:t>
            </w:r>
          </w:p>
          <w:p w14:paraId="64F2E9D9" w14:textId="77777777" w:rsidR="00BA4A5C" w:rsidRPr="00BA4A5C" w:rsidRDefault="00BA4A5C">
            <w:pPr>
              <w:pStyle w:val="Prrafode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La contraseña no se guarda en texto plano en la base de datos.</w:t>
            </w:r>
          </w:p>
          <w:p w14:paraId="513094AB" w14:textId="571F5A87" w:rsidR="000D1EC0" w:rsidRPr="009126FD" w:rsidRDefault="00BA4A5C">
            <w:pPr>
              <w:pStyle w:val="Prrafode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A4A5C">
              <w:rPr>
                <w:rFonts w:eastAsia="Arial"/>
                <w:lang w:eastAsia="es-ES"/>
              </w:rPr>
              <w:t>Incluso si la base de datos es comprometida, las contraseñas no pueden ser leídas directamente.</w:t>
            </w:r>
          </w:p>
        </w:tc>
      </w:tr>
      <w:tr w:rsidR="000D1EC0" w:rsidRPr="008C7784" w14:paraId="14C0DAC9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826D7" w14:textId="2ACB2DC3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 w:rsidR="00846645">
              <w:rPr>
                <w:rFonts w:eastAsia="Arial"/>
              </w:rPr>
              <w:t>NF0</w:t>
            </w:r>
            <w:r w:rsidR="00C05D62">
              <w:rPr>
                <w:rFonts w:eastAsia="Arial"/>
              </w:rPr>
              <w:t>2</w:t>
            </w:r>
            <w:r w:rsidR="00846645">
              <w:rPr>
                <w:rFonts w:eastAsia="Arial"/>
              </w:rPr>
              <w:t>-</w:t>
            </w:r>
            <w:r w:rsidRPr="008C7784">
              <w:rPr>
                <w:rFonts w:eastAsia="Arial"/>
              </w:rPr>
              <w:t xml:space="preserve">2     </w:t>
            </w:r>
          </w:p>
          <w:p w14:paraId="2BC6D47B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9D7C0" w14:textId="77777777" w:rsidR="00C05D62" w:rsidRDefault="00C05D62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C05D62">
              <w:rPr>
                <w:rFonts w:eastAsia="Arial"/>
                <w:b/>
                <w:bCs/>
              </w:rPr>
              <w:t>Inicio de sesión con verificación segura.</w:t>
            </w:r>
          </w:p>
          <w:p w14:paraId="6FC8C29C" w14:textId="487D05B6" w:rsidR="000D1EC0" w:rsidRDefault="000D1EC0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AC733B">
              <w:rPr>
                <w:rFonts w:eastAsia="Arial"/>
              </w:rPr>
              <w:t xml:space="preserve"> </w:t>
            </w:r>
            <w:r w:rsidR="00C05D62" w:rsidRPr="00C05D62">
              <w:rPr>
                <w:rFonts w:eastAsia="Arial"/>
              </w:rPr>
              <w:t>El sistema verifica la identidad del usuario sin exponer su contraseña.</w:t>
            </w:r>
          </w:p>
          <w:p w14:paraId="03DEBC4F" w14:textId="77777777" w:rsidR="000D1EC0" w:rsidRPr="008C7784" w:rsidRDefault="000D1EC0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1064D0AE" w14:textId="77777777" w:rsidR="00C05D62" w:rsidRPr="00C05D62" w:rsidRDefault="00C05D62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C05D62">
              <w:rPr>
                <w:rFonts w:eastAsia="Arial"/>
                <w:lang w:eastAsia="es-ES"/>
              </w:rPr>
              <w:t>La contraseña almacenada está hasheada.</w:t>
            </w:r>
          </w:p>
          <w:p w14:paraId="544FE33A" w14:textId="6F8D077A" w:rsidR="000D1EC0" w:rsidRPr="00C05D62" w:rsidRDefault="000D1EC0" w:rsidP="00C05D62">
            <w:pPr>
              <w:spacing w:line="276" w:lineRule="auto"/>
              <w:rPr>
                <w:rFonts w:eastAsia="Arial"/>
                <w:b/>
                <w:bCs/>
              </w:rPr>
            </w:pPr>
            <w:r w:rsidRPr="00C05D62">
              <w:rPr>
                <w:rFonts w:eastAsia="Arial"/>
                <w:b/>
                <w:bCs/>
              </w:rPr>
              <w:t>PASOS DEL ESCENARIO:</w:t>
            </w:r>
          </w:p>
          <w:p w14:paraId="29BE6BEA" w14:textId="77777777" w:rsidR="00C05D62" w:rsidRPr="00C05D62" w:rsidRDefault="00C05D62">
            <w:pPr>
              <w:pStyle w:val="Prrafodelista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C05D62">
              <w:rPr>
                <w:rFonts w:eastAsia="Arial"/>
                <w:lang w:eastAsia="es-ES"/>
              </w:rPr>
              <w:t>El usuario ingresa su contraseña en el formulario de inicio de sesión.</w:t>
            </w:r>
          </w:p>
          <w:p w14:paraId="2200A050" w14:textId="77777777" w:rsidR="00C05D62" w:rsidRDefault="00C05D62">
            <w:pPr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C05D62">
              <w:rPr>
                <w:rFonts w:eastAsia="Arial"/>
                <w:lang w:eastAsia="es-ES"/>
              </w:rPr>
              <w:t>El sistema compara el hash generado con el almacenado.</w:t>
            </w:r>
          </w:p>
          <w:p w14:paraId="634F4BEB" w14:textId="601BB521" w:rsidR="000D1EC0" w:rsidRPr="00332BDF" w:rsidRDefault="000D1EC0" w:rsidP="00C05D62">
            <w:p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b/>
                <w:bCs/>
              </w:rPr>
              <w:t xml:space="preserve">RESULTADOS: </w:t>
            </w:r>
          </w:p>
          <w:p w14:paraId="1ADC6950" w14:textId="1FA5407C" w:rsidR="000D1EC0" w:rsidRPr="008C7784" w:rsidRDefault="00C05D62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C05D62">
              <w:rPr>
                <w:lang w:eastAsia="es-ES"/>
              </w:rPr>
              <w:t>El usuario se autentica sin que la contraseña se revele o compare directamente.</w:t>
            </w:r>
          </w:p>
        </w:tc>
      </w:tr>
    </w:tbl>
    <w:p w14:paraId="667AB669" w14:textId="77777777" w:rsidR="000D1EC0" w:rsidRDefault="000D1EC0" w:rsidP="00DD4434">
      <w:pPr>
        <w:spacing w:line="276" w:lineRule="auto"/>
        <w:rPr>
          <w:lang w:val="es-MX"/>
        </w:rPr>
      </w:pPr>
    </w:p>
    <w:p w14:paraId="30C1CAD0" w14:textId="77777777" w:rsidR="00B63367" w:rsidRDefault="00B63367" w:rsidP="00DD4434">
      <w:pPr>
        <w:spacing w:line="276" w:lineRule="auto"/>
        <w:rPr>
          <w:lang w:val="es-MX"/>
        </w:rPr>
      </w:pPr>
    </w:p>
    <w:p w14:paraId="721E5F30" w14:textId="77777777" w:rsidR="00022620" w:rsidRDefault="00022620" w:rsidP="00DD4434">
      <w:pPr>
        <w:spacing w:line="276" w:lineRule="auto"/>
        <w:rPr>
          <w:lang w:val="es-MX"/>
        </w:rPr>
      </w:pP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1136"/>
        <w:gridCol w:w="3163"/>
        <w:gridCol w:w="1252"/>
        <w:gridCol w:w="2843"/>
      </w:tblGrid>
      <w:tr w:rsidR="00B63367" w:rsidRPr="00DD4434" w14:paraId="73E83906" w14:textId="77777777" w:rsidTr="00FB529A">
        <w:tc>
          <w:tcPr>
            <w:tcW w:w="4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1B815B84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IDENTIFICADOR CASO DE USO:</w:t>
            </w:r>
          </w:p>
          <w:p w14:paraId="4CA0942B" w14:textId="0562BC7B" w:rsidR="00B63367" w:rsidRPr="008C7784" w:rsidRDefault="00B63367" w:rsidP="00FB529A">
            <w:pPr>
              <w:spacing w:line="276" w:lineRule="auto"/>
              <w:rPr>
                <w:rFonts w:eastAsia="Arial"/>
                <w:b/>
                <w:bCs/>
                <w:color w:val="000000"/>
              </w:rPr>
            </w:pPr>
            <w:r w:rsidRPr="008C7784">
              <w:rPr>
                <w:rFonts w:eastAsia="Arial"/>
                <w:b/>
                <w:bCs/>
                <w:color w:val="000000"/>
              </w:rPr>
              <w:t>CU</w:t>
            </w:r>
            <w:r w:rsidRPr="00DD4434">
              <w:rPr>
                <w:rFonts w:eastAsia="Arial"/>
                <w:b/>
                <w:bCs/>
                <w:color w:val="000000"/>
              </w:rPr>
              <w:t>-</w:t>
            </w:r>
            <w:r w:rsidRPr="000D1EC0">
              <w:rPr>
                <w:rFonts w:eastAsia="Arial"/>
                <w:b/>
                <w:bCs/>
                <w:color w:val="000000"/>
              </w:rPr>
              <w:t>NF0</w:t>
            </w:r>
            <w:r>
              <w:rPr>
                <w:rFonts w:eastAsia="Arial"/>
                <w:b/>
                <w:bCs/>
                <w:color w:val="000000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47611ED2" w14:textId="0F18C5FB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>NOMBRE:</w:t>
            </w:r>
            <w:r w:rsidRPr="008C7784">
              <w:rPr>
                <w:rFonts w:eastAsia="Arial"/>
                <w:color w:val="000000"/>
              </w:rPr>
              <w:t xml:space="preserve"> </w:t>
            </w:r>
            <w:r w:rsidRPr="00B63367">
              <w:rPr>
                <w:rFonts w:eastAsia="Arial"/>
                <w:color w:val="000000"/>
              </w:rPr>
              <w:t>Interfaz clara y fácil de usar</w:t>
            </w:r>
          </w:p>
        </w:tc>
      </w:tr>
      <w:tr w:rsidR="00B63367" w:rsidRPr="008C7784" w14:paraId="7C5C9E6A" w14:textId="77777777" w:rsidTr="00FB529A">
        <w:tc>
          <w:tcPr>
            <w:tcW w:w="55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09A1C" w14:textId="77777777" w:rsidR="00B63367" w:rsidRPr="008C7784" w:rsidRDefault="00B63367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8C7784">
              <w:rPr>
                <w:rFonts w:eastAsia="Arial"/>
                <w:b/>
                <w:bCs/>
              </w:rPr>
              <w:t xml:space="preserve">COMPLEJIDAD: </w:t>
            </w:r>
            <w:r w:rsidRPr="00846645">
              <w:rPr>
                <w:rFonts w:eastAsia="Arial"/>
              </w:rPr>
              <w:t>Media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84F29E" w14:textId="04FF115C" w:rsidR="00B63367" w:rsidRPr="008C7784" w:rsidRDefault="00B63367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PRIORIDAD: </w:t>
            </w:r>
            <w:r w:rsidRPr="00B63367">
              <w:rPr>
                <w:rFonts w:eastAsia="Arial"/>
              </w:rPr>
              <w:t>Media</w:t>
            </w:r>
          </w:p>
        </w:tc>
      </w:tr>
      <w:tr w:rsidR="00B63367" w:rsidRPr="008C7784" w14:paraId="4F0AB7B6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65501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REQUERIMIENTO FUNCIONAL ASOCIADO:</w:t>
            </w:r>
          </w:p>
          <w:p w14:paraId="2767AAA8" w14:textId="4BA05E64" w:rsidR="00B63367" w:rsidRPr="008C7784" w:rsidRDefault="00B63367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DD4434">
              <w:rPr>
                <w:rFonts w:eastAsia="Arial"/>
              </w:rPr>
              <w:t>R</w:t>
            </w:r>
            <w:r>
              <w:rPr>
                <w:rFonts w:eastAsia="Arial"/>
              </w:rPr>
              <w:t>NF03</w:t>
            </w:r>
          </w:p>
        </w:tc>
      </w:tr>
      <w:tr w:rsidR="00B63367" w:rsidRPr="008C7784" w14:paraId="6FFD2E00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6A24C" w14:textId="02D54333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ACTORES:</w:t>
            </w:r>
            <w:r w:rsidRPr="008C7784">
              <w:rPr>
                <w:rFonts w:eastAsia="Arial"/>
              </w:rPr>
              <w:t xml:space="preserve">  </w:t>
            </w:r>
            <w:r w:rsidRPr="00B63367">
              <w:rPr>
                <w:rFonts w:eastAsia="Arial"/>
              </w:rPr>
              <w:t>Usuario general, Bibliotecario</w:t>
            </w:r>
          </w:p>
        </w:tc>
      </w:tr>
      <w:tr w:rsidR="00B63367" w:rsidRPr="008C7784" w14:paraId="58F6B5C0" w14:textId="77777777" w:rsidTr="00FB529A">
        <w:trPr>
          <w:trHeight w:val="90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AA185" w14:textId="77777777" w:rsidR="00B63367" w:rsidRPr="00DD4434" w:rsidRDefault="00B63367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8C7784">
              <w:rPr>
                <w:rFonts w:eastAsia="Arial"/>
              </w:rPr>
              <w:t xml:space="preserve"> </w:t>
            </w:r>
          </w:p>
          <w:p w14:paraId="04735E56" w14:textId="1E3316E7" w:rsidR="00B63367" w:rsidRPr="008C7784" w:rsidRDefault="00B63367" w:rsidP="00FB529A">
            <w:pPr>
              <w:spacing w:line="276" w:lineRule="auto"/>
              <w:rPr>
                <w:rFonts w:eastAsia="Arial"/>
              </w:rPr>
            </w:pPr>
            <w:r w:rsidRPr="00B63367">
              <w:rPr>
                <w:rFonts w:eastAsia="Arial"/>
              </w:rPr>
              <w:t xml:space="preserve">El sistema debe ofrecer una interfaz intuitiva y accesible, que permita a los usuarios interactuar con facilidad, sin necesidad de conocimientos técnicos. El diseño debe </w:t>
            </w:r>
            <w:r w:rsidRPr="00B63367">
              <w:rPr>
                <w:rFonts w:eastAsia="Arial"/>
              </w:rPr>
              <w:lastRenderedPageBreak/>
              <w:t>ser compatible con los navegadores modernos y facilitar la navegación fluida por todas las funcionalidades.</w:t>
            </w:r>
          </w:p>
        </w:tc>
      </w:tr>
      <w:tr w:rsidR="00B63367" w:rsidRPr="008C7784" w14:paraId="52442B99" w14:textId="77777777" w:rsidTr="00FB529A">
        <w:trPr>
          <w:trHeight w:val="1020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75C8C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lastRenderedPageBreak/>
              <w:t>NOTAS:</w:t>
            </w:r>
          </w:p>
          <w:p w14:paraId="6DA5AF08" w14:textId="77777777" w:rsidR="00B63367" w:rsidRPr="00B63367" w:rsidRDefault="00B63367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Debe evitarse la sobrecarga visual y mantener una jerarquía clara de la información.</w:t>
            </w:r>
          </w:p>
          <w:p w14:paraId="4F5D8856" w14:textId="764629C6" w:rsidR="00B63367" w:rsidRPr="008C7784" w:rsidRDefault="00B63367">
            <w:pPr>
              <w:numPr>
                <w:ilvl w:val="0"/>
                <w:numId w:val="14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 xml:space="preserve">Se prioriza </w:t>
            </w:r>
            <w:r>
              <w:rPr>
                <w:rFonts w:eastAsia="Arial"/>
                <w:lang w:eastAsia="es-ES"/>
              </w:rPr>
              <w:t>la intuición</w:t>
            </w:r>
            <w:r w:rsidRPr="00B63367">
              <w:rPr>
                <w:rFonts w:eastAsia="Arial"/>
                <w:lang w:eastAsia="es-ES"/>
              </w:rPr>
              <w:t xml:space="preserve"> sobre la estética excesivamente compleja.</w:t>
            </w:r>
          </w:p>
        </w:tc>
      </w:tr>
      <w:tr w:rsidR="00B63367" w:rsidRPr="008C7784" w14:paraId="1AAB38F3" w14:textId="77777777" w:rsidTr="00FB529A"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97D0D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 xml:space="preserve">CRITERIOS DE ACEPTACIÓN: </w:t>
            </w:r>
          </w:p>
          <w:p w14:paraId="54951987" w14:textId="77777777" w:rsidR="00B63367" w:rsidRPr="00B63367" w:rsidRDefault="00B6336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El usuario puede navegar entre las funcionalidades sin requerir ayuda externa.</w:t>
            </w:r>
          </w:p>
          <w:p w14:paraId="59B89EA6" w14:textId="532213CA" w:rsidR="00B63367" w:rsidRPr="008C7784" w:rsidRDefault="00B63367">
            <w:pPr>
              <w:numPr>
                <w:ilvl w:val="0"/>
                <w:numId w:val="18"/>
              </w:numPr>
              <w:suppressAutoHyphens w:val="0"/>
              <w:spacing w:line="276" w:lineRule="auto"/>
              <w:contextualSpacing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Los botones, menús y formularios están claramente etiquetados y agrupados.</w:t>
            </w:r>
          </w:p>
        </w:tc>
      </w:tr>
      <w:tr w:rsidR="00B63367" w:rsidRPr="008C7784" w14:paraId="669204BB" w14:textId="77777777" w:rsidTr="00FB529A">
        <w:trPr>
          <w:trHeight w:val="345"/>
        </w:trPr>
        <w:tc>
          <w:tcPr>
            <w:tcW w:w="8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5B4724F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  <w:color w:val="000000"/>
              </w:rPr>
              <w:t xml:space="preserve">ESCENARIOS: </w:t>
            </w:r>
          </w:p>
        </w:tc>
      </w:tr>
      <w:tr w:rsidR="00B63367" w:rsidRPr="008C7784" w14:paraId="1A54941A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C7771" w14:textId="51EA7EAF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NF03-1</w:t>
            </w:r>
            <w:r w:rsidRPr="008C7784">
              <w:rPr>
                <w:rFonts w:eastAsia="Arial"/>
              </w:rPr>
              <w:t xml:space="preserve">    </w:t>
            </w:r>
          </w:p>
          <w:p w14:paraId="610EE70A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807BF" w14:textId="77777777" w:rsidR="00B63367" w:rsidRDefault="00B63367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b/>
                <w:bCs/>
              </w:rPr>
              <w:t>Acceso intuitivo a funcionalidades por el usuario general.</w:t>
            </w:r>
          </w:p>
          <w:p w14:paraId="23B4AEFC" w14:textId="1177697D" w:rsidR="00B63367" w:rsidRDefault="00B63367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 xml:space="preserve">DESCRIPCIÓN: </w:t>
            </w:r>
            <w:r w:rsidRPr="00B63367">
              <w:rPr>
                <w:rFonts w:eastAsia="Arial"/>
              </w:rPr>
              <w:t>El usuario general accede fácilmente a funciones como búsqueda de libros y estado de préstamos.</w:t>
            </w:r>
          </w:p>
          <w:p w14:paraId="65A9D0FC" w14:textId="77777777" w:rsidR="00B63367" w:rsidRPr="008C7784" w:rsidRDefault="00B63367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3CC0FD1D" w14:textId="77777777" w:rsidR="00B63367" w:rsidRPr="00B63367" w:rsidRDefault="00B63367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lang w:eastAsia="es-ES"/>
              </w:rPr>
              <w:t>El usuario no tiene formación técnica.</w:t>
            </w:r>
          </w:p>
          <w:p w14:paraId="664B601A" w14:textId="79152F35" w:rsidR="00B63367" w:rsidRPr="00B63367" w:rsidRDefault="00B63367" w:rsidP="00B63367">
            <w:p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b/>
                <w:bCs/>
              </w:rPr>
              <w:t>PASOS DEL ESCENARIO:</w:t>
            </w:r>
          </w:p>
          <w:p w14:paraId="76171789" w14:textId="77777777" w:rsidR="00B63367" w:rsidRPr="00B63367" w:rsidRDefault="00B63367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El usuario inicia sesión en el sistema.</w:t>
            </w:r>
          </w:p>
          <w:p w14:paraId="6EEEC7FF" w14:textId="0B1AB8FB" w:rsidR="00B63367" w:rsidRPr="00B63367" w:rsidRDefault="00B63367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Navega hacia la sección de libros desde el menú principal.</w:t>
            </w:r>
          </w:p>
          <w:p w14:paraId="6F6E4F4F" w14:textId="77777777" w:rsidR="00B63367" w:rsidRPr="00B63367" w:rsidRDefault="00B63367">
            <w:pPr>
              <w:numPr>
                <w:ilvl w:val="0"/>
                <w:numId w:val="39"/>
              </w:numPr>
              <w:spacing w:line="276" w:lineRule="auto"/>
            </w:pPr>
            <w:r w:rsidRPr="00B63367">
              <w:rPr>
                <w:rFonts w:eastAsia="Arial"/>
                <w:lang w:eastAsia="es-ES"/>
              </w:rPr>
              <w:t>Realiza una búsqueda por título sin dificultad.</w:t>
            </w:r>
          </w:p>
          <w:p w14:paraId="7652FEB9" w14:textId="35B80396" w:rsidR="00B63367" w:rsidRPr="008C7784" w:rsidRDefault="00B63367" w:rsidP="00B63367">
            <w:pPr>
              <w:spacing w:line="276" w:lineRule="auto"/>
            </w:pPr>
            <w:r w:rsidRPr="00846645">
              <w:rPr>
                <w:rFonts w:eastAsia="Arial"/>
                <w:b/>
                <w:bCs/>
              </w:rPr>
              <w:t xml:space="preserve">RESULTADOS: </w:t>
            </w:r>
          </w:p>
          <w:p w14:paraId="31EADE08" w14:textId="03095CE2" w:rsidR="00B63367" w:rsidRPr="009126FD" w:rsidRDefault="00B63367">
            <w:pPr>
              <w:pStyle w:val="Prrafodelista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La interfaz le permite completar la tarea sin confusión ni errores.</w:t>
            </w:r>
          </w:p>
        </w:tc>
      </w:tr>
      <w:tr w:rsidR="00B63367" w:rsidRPr="008C7784" w14:paraId="7FF419D7" w14:textId="77777777" w:rsidTr="00FB529A">
        <w:trPr>
          <w:trHeight w:val="168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6FF4" w14:textId="37A264EA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</w:rPr>
              <w:t>ES-</w:t>
            </w:r>
            <w:r>
              <w:rPr>
                <w:rFonts w:eastAsia="Arial"/>
              </w:rPr>
              <w:t>NF03-</w:t>
            </w:r>
            <w:r w:rsidRPr="008C7784">
              <w:rPr>
                <w:rFonts w:eastAsia="Arial"/>
              </w:rPr>
              <w:t xml:space="preserve">2     </w:t>
            </w:r>
          </w:p>
          <w:p w14:paraId="734DBA8E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</w:rPr>
              <w:t xml:space="preserve"> </w:t>
            </w:r>
          </w:p>
        </w:tc>
        <w:tc>
          <w:tcPr>
            <w:tcW w:w="72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C73CE" w14:textId="77777777" w:rsidR="00B63367" w:rsidRDefault="00B63367" w:rsidP="00FB529A">
            <w:p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b/>
                <w:bCs/>
              </w:rPr>
              <w:t>Gestión eficiente para bibliotecarios sin formación técnica.</w:t>
            </w:r>
          </w:p>
          <w:p w14:paraId="3BCCFFCA" w14:textId="089C328A" w:rsidR="00B63367" w:rsidRDefault="00B63367" w:rsidP="00FB529A">
            <w:pPr>
              <w:spacing w:line="276" w:lineRule="auto"/>
              <w:rPr>
                <w:rFonts w:eastAsia="Arial"/>
              </w:rPr>
            </w:pPr>
            <w:r w:rsidRPr="008C7784">
              <w:rPr>
                <w:rFonts w:eastAsia="Arial"/>
                <w:b/>
                <w:bCs/>
              </w:rPr>
              <w:t>DESCRIPCIÓN:</w:t>
            </w:r>
            <w:r w:rsidRPr="00AC733B">
              <w:rPr>
                <w:rFonts w:eastAsia="Arial"/>
              </w:rPr>
              <w:t xml:space="preserve"> </w:t>
            </w:r>
            <w:r w:rsidRPr="00B63367">
              <w:rPr>
                <w:rFonts w:eastAsia="Arial"/>
              </w:rPr>
              <w:t>El bibliotecario accede al módulo para aprobar préstamos y verificar disponibilidad.</w:t>
            </w:r>
          </w:p>
          <w:p w14:paraId="427DAEF7" w14:textId="77777777" w:rsidR="00B63367" w:rsidRPr="008C7784" w:rsidRDefault="00B63367" w:rsidP="00FB529A">
            <w:pPr>
              <w:spacing w:line="276" w:lineRule="auto"/>
            </w:pPr>
            <w:r w:rsidRPr="008C7784">
              <w:rPr>
                <w:rFonts w:eastAsia="Arial"/>
                <w:b/>
                <w:bCs/>
              </w:rPr>
              <w:t>SUPOSICIONES/ASUNCIONES:</w:t>
            </w:r>
          </w:p>
          <w:p w14:paraId="651F082A" w14:textId="77777777" w:rsidR="00B63367" w:rsidRPr="00B63367" w:rsidRDefault="00B6336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lang w:eastAsia="es-ES"/>
              </w:rPr>
              <w:t>El bibliotecario usa navegadores actuales.</w:t>
            </w:r>
          </w:p>
          <w:p w14:paraId="33CCD2BA" w14:textId="44860949" w:rsidR="00B63367" w:rsidRPr="00B63367" w:rsidRDefault="00B63367" w:rsidP="00B63367">
            <w:pPr>
              <w:spacing w:line="276" w:lineRule="auto"/>
              <w:rPr>
                <w:rFonts w:eastAsia="Arial"/>
                <w:b/>
                <w:bCs/>
              </w:rPr>
            </w:pPr>
            <w:r w:rsidRPr="00B63367">
              <w:rPr>
                <w:rFonts w:eastAsia="Arial"/>
                <w:b/>
                <w:bCs/>
              </w:rPr>
              <w:t>PASOS DEL ESCENARIO:</w:t>
            </w:r>
          </w:p>
          <w:p w14:paraId="0A614FB8" w14:textId="77777777" w:rsidR="00B63367" w:rsidRPr="00B63367" w:rsidRDefault="00B63367">
            <w:pPr>
              <w:pStyle w:val="Prrafodelista"/>
              <w:numPr>
                <w:ilvl w:val="0"/>
                <w:numId w:val="40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El bibliotecario inicia sesión.</w:t>
            </w:r>
          </w:p>
          <w:p w14:paraId="523C02E9" w14:textId="042619DE" w:rsidR="00B63367" w:rsidRPr="00B63367" w:rsidRDefault="00B63367">
            <w:pPr>
              <w:pStyle w:val="Prrafodelista"/>
              <w:numPr>
                <w:ilvl w:val="0"/>
                <w:numId w:val="40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Accede desde un menú claro a la sección de Solicitudes.</w:t>
            </w:r>
          </w:p>
          <w:p w14:paraId="04ECD032" w14:textId="6CE77F89" w:rsidR="00B63367" w:rsidRDefault="00B63367">
            <w:pPr>
              <w:numPr>
                <w:ilvl w:val="0"/>
                <w:numId w:val="40"/>
              </w:num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B63367">
              <w:rPr>
                <w:rFonts w:eastAsia="Arial"/>
                <w:lang w:eastAsia="es-ES"/>
              </w:rPr>
              <w:t>Aprueba una solicitud sin complicaciones.</w:t>
            </w:r>
          </w:p>
          <w:p w14:paraId="137F74D2" w14:textId="5996B00D" w:rsidR="00B63367" w:rsidRPr="00332BDF" w:rsidRDefault="00B63367" w:rsidP="00B63367">
            <w:pPr>
              <w:suppressAutoHyphens w:val="0"/>
              <w:spacing w:line="276" w:lineRule="auto"/>
              <w:rPr>
                <w:rFonts w:eastAsia="Arial"/>
                <w:lang w:eastAsia="es-ES"/>
              </w:rPr>
            </w:pPr>
            <w:r w:rsidRPr="00332BDF">
              <w:rPr>
                <w:rFonts w:eastAsia="Arial"/>
                <w:b/>
                <w:bCs/>
              </w:rPr>
              <w:t xml:space="preserve">RESULTADOS: </w:t>
            </w:r>
          </w:p>
          <w:p w14:paraId="1BB1681E" w14:textId="4614B358" w:rsidR="00B63367" w:rsidRPr="008C7784" w:rsidRDefault="00B63367">
            <w:pPr>
              <w:pStyle w:val="Prrafodelista"/>
              <w:numPr>
                <w:ilvl w:val="0"/>
                <w:numId w:val="15"/>
              </w:numPr>
              <w:rPr>
                <w:lang w:eastAsia="es-ES"/>
              </w:rPr>
            </w:pPr>
            <w:r w:rsidRPr="00B63367">
              <w:rPr>
                <w:lang w:eastAsia="es-ES"/>
              </w:rPr>
              <w:t>Todas las acciones se ejecutan sin necesidad de instrucciones adicionales.</w:t>
            </w:r>
          </w:p>
        </w:tc>
      </w:tr>
    </w:tbl>
    <w:p w14:paraId="13C584B9" w14:textId="77777777" w:rsidR="00B63367" w:rsidRDefault="00B63367" w:rsidP="00DD4434">
      <w:pPr>
        <w:spacing w:line="276" w:lineRule="auto"/>
        <w:rPr>
          <w:lang w:val="es-MX"/>
        </w:rPr>
      </w:pPr>
    </w:p>
    <w:p w14:paraId="56893716" w14:textId="77777777" w:rsidR="00022620" w:rsidRDefault="00022620" w:rsidP="00DD4434">
      <w:pPr>
        <w:spacing w:line="276" w:lineRule="auto"/>
        <w:rPr>
          <w:lang w:val="es-MX"/>
        </w:rPr>
      </w:pPr>
    </w:p>
    <w:p w14:paraId="20A55D1C" w14:textId="77777777" w:rsidR="00022620" w:rsidRDefault="00022620" w:rsidP="00DD4434">
      <w:pPr>
        <w:spacing w:line="276" w:lineRule="auto"/>
        <w:rPr>
          <w:lang w:val="es-MX"/>
        </w:rPr>
      </w:pPr>
    </w:p>
    <w:p w14:paraId="0F63A9D9" w14:textId="77777777" w:rsidR="00022620" w:rsidRDefault="00022620" w:rsidP="00DD4434">
      <w:pPr>
        <w:spacing w:line="276" w:lineRule="auto"/>
        <w:rPr>
          <w:lang w:val="es-MX"/>
        </w:rPr>
      </w:pPr>
    </w:p>
    <w:p w14:paraId="709E6B16" w14:textId="77777777" w:rsidR="00022620" w:rsidRDefault="00022620" w:rsidP="00DD4434">
      <w:pPr>
        <w:spacing w:line="276" w:lineRule="auto"/>
        <w:rPr>
          <w:lang w:val="es-MX"/>
        </w:rPr>
      </w:pPr>
    </w:p>
    <w:p w14:paraId="4578E8E1" w14:textId="77777777" w:rsidR="00A10802" w:rsidRDefault="00A10802" w:rsidP="00DD4434">
      <w:pPr>
        <w:spacing w:line="276" w:lineRule="auto"/>
        <w:rPr>
          <w:lang w:val="es-MX"/>
        </w:rPr>
      </w:pPr>
    </w:p>
    <w:p w14:paraId="4D36E403" w14:textId="5A606026" w:rsidR="00A10802" w:rsidRPr="00BE0EB1" w:rsidRDefault="00A10802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46" w:name="_Toc197479880"/>
      <w:r w:rsidRPr="00BE0EB1">
        <w:rPr>
          <w:rFonts w:eastAsia="MS Mincho"/>
        </w:rPr>
        <w:lastRenderedPageBreak/>
        <w:t>Paquete de Diseño Arquitectónicamente Significativos</w:t>
      </w:r>
      <w:bookmarkEnd w:id="46"/>
    </w:p>
    <w:p w14:paraId="4A826BC2" w14:textId="3F4A637E" w:rsidR="00A10802" w:rsidRDefault="00A10802" w:rsidP="00BE0EB1">
      <w:pPr>
        <w:spacing w:line="276" w:lineRule="auto"/>
        <w:ind w:hanging="567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CDF7E5" wp14:editId="3AD75132">
            <wp:extent cx="6247609" cy="4178596"/>
            <wp:effectExtent l="0" t="0" r="1270" b="0"/>
            <wp:docPr id="7656198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05" cy="419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ED28A" w14:textId="77777777" w:rsidR="00BE0EB1" w:rsidRDefault="00BE0EB1" w:rsidP="00DD4434">
      <w:pPr>
        <w:spacing w:line="276" w:lineRule="auto"/>
        <w:rPr>
          <w:lang w:val="es-MX"/>
        </w:rPr>
      </w:pPr>
    </w:p>
    <w:p w14:paraId="2CB6E53E" w14:textId="77777777" w:rsidR="00A10802" w:rsidRDefault="00A10802" w:rsidP="00DD4434">
      <w:pPr>
        <w:spacing w:line="276" w:lineRule="auto"/>
        <w:rPr>
          <w:lang w:val="es-MX"/>
        </w:rPr>
      </w:pPr>
    </w:p>
    <w:p w14:paraId="10A663C7" w14:textId="3D9F05DF" w:rsidR="00593A95" w:rsidRPr="00BE0EB1" w:rsidRDefault="00593A95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47" w:name="_Toc197479881"/>
      <w:r w:rsidRPr="00BE0EB1">
        <w:rPr>
          <w:rFonts w:eastAsia="MS Mincho"/>
        </w:rPr>
        <w:t xml:space="preserve">Vista </w:t>
      </w:r>
      <w:r w:rsidR="00973F03" w:rsidRPr="00BE0EB1">
        <w:rPr>
          <w:rFonts w:eastAsia="MS Mincho"/>
        </w:rPr>
        <w:t>Componente del Sistema</w:t>
      </w:r>
      <w:r w:rsidRPr="00BE0EB1">
        <w:rPr>
          <w:rFonts w:eastAsia="MS Mincho"/>
        </w:rPr>
        <w:t xml:space="preserve"> con Modelo MVC (Modelo-Vista-Controlador)</w:t>
      </w:r>
      <w:bookmarkEnd w:id="47"/>
    </w:p>
    <w:p w14:paraId="0D88030C" w14:textId="77777777" w:rsidR="00593A95" w:rsidRPr="00DD4434" w:rsidRDefault="00593A95" w:rsidP="00DD4434">
      <w:pPr>
        <w:spacing w:line="276" w:lineRule="auto"/>
        <w:rPr>
          <w:lang w:val="es-MX"/>
        </w:rPr>
      </w:pPr>
    </w:p>
    <w:p w14:paraId="2EC8E203" w14:textId="14701610" w:rsidR="00693A0D" w:rsidRPr="00DD4434" w:rsidRDefault="00973F03" w:rsidP="00DD4434">
      <w:pPr>
        <w:spacing w:line="276" w:lineRule="auto"/>
        <w:ind w:hanging="1276"/>
        <w:rPr>
          <w:lang w:val="es-MX"/>
        </w:rPr>
      </w:pPr>
      <w:r w:rsidRPr="00DD4434">
        <w:rPr>
          <w:noProof/>
          <w:lang w:val="es-MX"/>
        </w:rPr>
        <w:drawing>
          <wp:inline distT="0" distB="0" distL="0" distR="0" wp14:anchorId="26944CBC" wp14:editId="1E719CB6">
            <wp:extent cx="7153006" cy="2881423"/>
            <wp:effectExtent l="0" t="0" r="0" b="0"/>
            <wp:docPr id="6216649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669" cy="288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32D5" w14:textId="77777777" w:rsidR="00973F03" w:rsidRPr="00DD4434" w:rsidRDefault="00973F03" w:rsidP="00DD4434">
      <w:pPr>
        <w:spacing w:line="276" w:lineRule="auto"/>
        <w:ind w:hanging="1276"/>
        <w:rPr>
          <w:lang w:val="es-MX"/>
        </w:rPr>
      </w:pPr>
    </w:p>
    <w:p w14:paraId="2F0CEBE5" w14:textId="655CA209" w:rsidR="00BE2518" w:rsidRPr="00BE0EB1" w:rsidRDefault="00BE2518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48" w:name="_Toc197479882"/>
      <w:r w:rsidRPr="00BE0EB1">
        <w:rPr>
          <w:rFonts w:eastAsia="MS Mincho"/>
        </w:rPr>
        <w:t>Vista de Despliegue</w:t>
      </w:r>
      <w:bookmarkEnd w:id="48"/>
    </w:p>
    <w:p w14:paraId="622F1C32" w14:textId="549B4807" w:rsidR="00BE2518" w:rsidRPr="00DD4434" w:rsidRDefault="00BE2518" w:rsidP="00BE0EB1">
      <w:pPr>
        <w:spacing w:line="276" w:lineRule="auto"/>
        <w:ind w:hanging="851"/>
        <w:rPr>
          <w:lang w:val="es-MX"/>
        </w:rPr>
      </w:pPr>
      <w:r w:rsidRPr="00DD4434">
        <w:rPr>
          <w:noProof/>
          <w:lang w:val="es-MX"/>
        </w:rPr>
        <w:drawing>
          <wp:inline distT="0" distB="0" distL="0" distR="0" wp14:anchorId="56362D81" wp14:editId="7A4D8F75">
            <wp:extent cx="6400800" cy="5200824"/>
            <wp:effectExtent l="0" t="0" r="0" b="0"/>
            <wp:docPr id="5743750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503" cy="52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9DBA" w14:textId="77777777" w:rsidR="00BE0EB1" w:rsidRDefault="00BE0EB1">
      <w:pPr>
        <w:suppressAutoHyphens w:val="0"/>
        <w:rPr>
          <w:lang w:val="es-MX"/>
        </w:rPr>
      </w:pPr>
      <w:r>
        <w:rPr>
          <w:lang w:val="es-MX"/>
        </w:rPr>
        <w:br w:type="page"/>
      </w:r>
    </w:p>
    <w:p w14:paraId="6124422E" w14:textId="2AA0C72C" w:rsidR="00D554C9" w:rsidRPr="00BE0EB1" w:rsidRDefault="00D554C9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49" w:name="_Toc197479883"/>
      <w:r w:rsidRPr="00BE0EB1">
        <w:rPr>
          <w:rFonts w:eastAsia="MS Mincho"/>
        </w:rPr>
        <w:lastRenderedPageBreak/>
        <w:t xml:space="preserve">Vista de Datos de </w:t>
      </w:r>
      <w:r w:rsidR="00C865DD" w:rsidRPr="00BE0EB1">
        <w:rPr>
          <w:rFonts w:eastAsia="MS Mincho"/>
        </w:rPr>
        <w:t>Entidad Relación</w:t>
      </w:r>
      <w:bookmarkEnd w:id="49"/>
    </w:p>
    <w:p w14:paraId="3BC1EE29" w14:textId="77777777" w:rsidR="00BE2518" w:rsidRPr="00DD4434" w:rsidRDefault="00BE2518" w:rsidP="00DD4434">
      <w:pPr>
        <w:spacing w:line="276" w:lineRule="auto"/>
        <w:ind w:hanging="1276"/>
        <w:rPr>
          <w:lang w:val="es-MX"/>
        </w:rPr>
      </w:pPr>
    </w:p>
    <w:p w14:paraId="0472CAAA" w14:textId="7566D1D2" w:rsidR="00C865DD" w:rsidRPr="00DD4434" w:rsidRDefault="00C865DD" w:rsidP="00DD4434">
      <w:pPr>
        <w:spacing w:line="276" w:lineRule="auto"/>
        <w:ind w:hanging="1276"/>
        <w:rPr>
          <w:lang w:val="es-MX"/>
        </w:rPr>
      </w:pPr>
      <w:r w:rsidRPr="00DD4434">
        <w:rPr>
          <w:noProof/>
        </w:rPr>
        <w:drawing>
          <wp:inline distT="0" distB="0" distL="0" distR="0" wp14:anchorId="5C11247A" wp14:editId="14F10E42">
            <wp:extent cx="7066629" cy="4097548"/>
            <wp:effectExtent l="0" t="0" r="1270" b="0"/>
            <wp:docPr id="4080088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48" cy="40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3378" w14:textId="71EC0AD5" w:rsidR="00E871CA" w:rsidRPr="00DD4434" w:rsidRDefault="00E871CA" w:rsidP="00DD4434">
      <w:pPr>
        <w:spacing w:line="276" w:lineRule="auto"/>
        <w:ind w:hanging="1276"/>
        <w:rPr>
          <w:lang w:val="es-MX"/>
        </w:rPr>
      </w:pPr>
    </w:p>
    <w:p w14:paraId="4D6EC885" w14:textId="62F080C5" w:rsidR="00E871CA" w:rsidRPr="00BE0EB1" w:rsidRDefault="00E871CA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50" w:name="_Toc197479884"/>
      <w:r w:rsidRPr="00BE0EB1">
        <w:rPr>
          <w:rFonts w:eastAsia="MS Mincho"/>
        </w:rPr>
        <w:t>Definiciones</w:t>
      </w:r>
      <w:bookmarkEnd w:id="50"/>
    </w:p>
    <w:p w14:paraId="0450A388" w14:textId="634F8774" w:rsidR="00E871CA" w:rsidRPr="00DD4434" w:rsidRDefault="00026D77" w:rsidP="00026D77">
      <w:pPr>
        <w:pStyle w:val="Ttulo2"/>
        <w:spacing w:line="276" w:lineRule="auto"/>
        <w:ind w:firstLine="708"/>
        <w:rPr>
          <w:lang w:val="es-MX"/>
        </w:rPr>
      </w:pPr>
      <w:bookmarkStart w:id="51" w:name="_Toc197479885"/>
      <w:r>
        <w:rPr>
          <w:rFonts w:ascii="Times New Roman" w:hAnsi="Times New Roman"/>
          <w:color w:val="auto"/>
          <w:sz w:val="24"/>
          <w:szCs w:val="24"/>
        </w:rPr>
        <w:t xml:space="preserve">10.1 </w:t>
      </w:r>
      <w:r w:rsidR="00E871CA" w:rsidRPr="00026D77">
        <w:rPr>
          <w:rFonts w:ascii="Times New Roman" w:hAnsi="Times New Roman"/>
          <w:color w:val="auto"/>
          <w:sz w:val="24"/>
          <w:szCs w:val="24"/>
        </w:rPr>
        <w:t>Tabla usuarios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3"/>
        <w:gridCol w:w="2699"/>
        <w:gridCol w:w="1493"/>
        <w:gridCol w:w="1783"/>
        <w:gridCol w:w="1876"/>
      </w:tblGrid>
      <w:tr w:rsidR="00E871CA" w:rsidRPr="00DD4434" w14:paraId="2933C952" w14:textId="77777777" w:rsidTr="00E871CA">
        <w:tc>
          <w:tcPr>
            <w:tcW w:w="643" w:type="dxa"/>
          </w:tcPr>
          <w:p w14:paraId="1ED09A74" w14:textId="521F3B5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PK</w:t>
            </w:r>
          </w:p>
        </w:tc>
        <w:tc>
          <w:tcPr>
            <w:tcW w:w="2699" w:type="dxa"/>
          </w:tcPr>
          <w:p w14:paraId="43C20781" w14:textId="13AB5BA6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493" w:type="dxa"/>
          </w:tcPr>
          <w:p w14:paraId="2DDD12B6" w14:textId="61273BEE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Tipo</w:t>
            </w:r>
          </w:p>
        </w:tc>
        <w:tc>
          <w:tcPr>
            <w:tcW w:w="1783" w:type="dxa"/>
          </w:tcPr>
          <w:p w14:paraId="05A6BA45" w14:textId="157E6B0A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Longitud</w:t>
            </w:r>
          </w:p>
        </w:tc>
        <w:tc>
          <w:tcPr>
            <w:tcW w:w="1876" w:type="dxa"/>
          </w:tcPr>
          <w:p w14:paraId="68448F21" w14:textId="6F8CD5D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Descripción</w:t>
            </w:r>
          </w:p>
        </w:tc>
      </w:tr>
      <w:tr w:rsidR="00E871CA" w:rsidRPr="00DD4434" w14:paraId="226BE62D" w14:textId="77777777" w:rsidTr="00E871CA">
        <w:tc>
          <w:tcPr>
            <w:tcW w:w="643" w:type="dxa"/>
          </w:tcPr>
          <w:p w14:paraId="42BF0A95" w14:textId="08F574A0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X</w:t>
            </w:r>
          </w:p>
        </w:tc>
        <w:tc>
          <w:tcPr>
            <w:tcW w:w="2699" w:type="dxa"/>
          </w:tcPr>
          <w:p w14:paraId="3605CE05" w14:textId="371BB49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</w:t>
            </w:r>
          </w:p>
        </w:tc>
        <w:tc>
          <w:tcPr>
            <w:tcW w:w="1493" w:type="dxa"/>
          </w:tcPr>
          <w:p w14:paraId="0FDDBFFD" w14:textId="331A4E9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783" w:type="dxa"/>
          </w:tcPr>
          <w:p w14:paraId="17BD7221" w14:textId="15238CD0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1876" w:type="dxa"/>
          </w:tcPr>
          <w:p w14:paraId="59D02D6F" w14:textId="4F3219A3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Clave primaria</w:t>
            </w:r>
          </w:p>
        </w:tc>
      </w:tr>
      <w:tr w:rsidR="00E871CA" w:rsidRPr="00DD4434" w14:paraId="2AF478A7" w14:textId="77777777" w:rsidTr="00E871CA">
        <w:tc>
          <w:tcPr>
            <w:tcW w:w="643" w:type="dxa"/>
          </w:tcPr>
          <w:p w14:paraId="206A0093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1DA4D209" w14:textId="105BEA1B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cedula</w:t>
            </w:r>
          </w:p>
        </w:tc>
        <w:tc>
          <w:tcPr>
            <w:tcW w:w="1493" w:type="dxa"/>
          </w:tcPr>
          <w:p w14:paraId="2AA01683" w14:textId="79E2C049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571A5373" w14:textId="491AF7C5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20</w:t>
            </w:r>
          </w:p>
        </w:tc>
        <w:tc>
          <w:tcPr>
            <w:tcW w:w="1876" w:type="dxa"/>
          </w:tcPr>
          <w:p w14:paraId="280034C0" w14:textId="3BCFDB82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Cedula del usuario</w:t>
            </w:r>
          </w:p>
        </w:tc>
      </w:tr>
      <w:tr w:rsidR="00E871CA" w:rsidRPr="00DD4434" w14:paraId="1DF2ED5A" w14:textId="77777777" w:rsidTr="00E871CA">
        <w:tc>
          <w:tcPr>
            <w:tcW w:w="643" w:type="dxa"/>
          </w:tcPr>
          <w:p w14:paraId="7FC55C68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5176F565" w14:textId="3FA78D36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493" w:type="dxa"/>
          </w:tcPr>
          <w:p w14:paraId="56528E37" w14:textId="17D59076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5BB10805" w14:textId="5A8C602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50</w:t>
            </w:r>
          </w:p>
        </w:tc>
        <w:tc>
          <w:tcPr>
            <w:tcW w:w="1876" w:type="dxa"/>
          </w:tcPr>
          <w:p w14:paraId="318D89F9" w14:textId="4C6A858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 del usuario</w:t>
            </w:r>
          </w:p>
        </w:tc>
      </w:tr>
      <w:tr w:rsidR="00E871CA" w:rsidRPr="00DD4434" w14:paraId="164482CD" w14:textId="77777777" w:rsidTr="00E871CA">
        <w:tc>
          <w:tcPr>
            <w:tcW w:w="643" w:type="dxa"/>
          </w:tcPr>
          <w:p w14:paraId="0B884BA6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06CACA64" w14:textId="47340788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apellido</w:t>
            </w:r>
          </w:p>
        </w:tc>
        <w:tc>
          <w:tcPr>
            <w:tcW w:w="1493" w:type="dxa"/>
          </w:tcPr>
          <w:p w14:paraId="3FFDF66B" w14:textId="497626BA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2CC322D0" w14:textId="3826B51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50</w:t>
            </w:r>
          </w:p>
        </w:tc>
        <w:tc>
          <w:tcPr>
            <w:tcW w:w="1876" w:type="dxa"/>
          </w:tcPr>
          <w:p w14:paraId="551B6026" w14:textId="5A8F1F79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Apellido del usuario</w:t>
            </w:r>
          </w:p>
        </w:tc>
      </w:tr>
      <w:tr w:rsidR="00E871CA" w:rsidRPr="00DD4434" w14:paraId="2C586AB9" w14:textId="77777777" w:rsidTr="00E871CA">
        <w:tc>
          <w:tcPr>
            <w:tcW w:w="643" w:type="dxa"/>
          </w:tcPr>
          <w:p w14:paraId="5D5AA2A6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791EB2A3" w14:textId="21F3E90D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email</w:t>
            </w:r>
          </w:p>
        </w:tc>
        <w:tc>
          <w:tcPr>
            <w:tcW w:w="1493" w:type="dxa"/>
          </w:tcPr>
          <w:p w14:paraId="02BB1460" w14:textId="54B888AF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29B80C7B" w14:textId="0CE33028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100</w:t>
            </w:r>
          </w:p>
        </w:tc>
        <w:tc>
          <w:tcPr>
            <w:tcW w:w="1876" w:type="dxa"/>
          </w:tcPr>
          <w:p w14:paraId="14C38881" w14:textId="62EF5D75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Email del usuario</w:t>
            </w:r>
          </w:p>
        </w:tc>
      </w:tr>
      <w:tr w:rsidR="00E871CA" w:rsidRPr="00DD4434" w14:paraId="702F0750" w14:textId="77777777" w:rsidTr="00E871CA">
        <w:tc>
          <w:tcPr>
            <w:tcW w:w="643" w:type="dxa"/>
          </w:tcPr>
          <w:p w14:paraId="77EEDFD6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220E1A91" w14:textId="5C3D2E68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password</w:t>
            </w:r>
          </w:p>
        </w:tc>
        <w:tc>
          <w:tcPr>
            <w:tcW w:w="1493" w:type="dxa"/>
          </w:tcPr>
          <w:p w14:paraId="264C7259" w14:textId="322A2566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121DF00A" w14:textId="0C8950C8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255</w:t>
            </w:r>
          </w:p>
        </w:tc>
        <w:tc>
          <w:tcPr>
            <w:tcW w:w="1876" w:type="dxa"/>
          </w:tcPr>
          <w:p w14:paraId="218E6E6D" w14:textId="044C3D40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Contraseña del usuario</w:t>
            </w:r>
          </w:p>
        </w:tc>
      </w:tr>
      <w:tr w:rsidR="00E871CA" w:rsidRPr="00DD4434" w14:paraId="44070540" w14:textId="77777777" w:rsidTr="00E871CA">
        <w:tc>
          <w:tcPr>
            <w:tcW w:w="643" w:type="dxa"/>
          </w:tcPr>
          <w:p w14:paraId="0A0ACD4E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5B72F217" w14:textId="19303307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direccion</w:t>
            </w:r>
          </w:p>
        </w:tc>
        <w:tc>
          <w:tcPr>
            <w:tcW w:w="1493" w:type="dxa"/>
          </w:tcPr>
          <w:p w14:paraId="64233B78" w14:textId="69225374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783" w:type="dxa"/>
          </w:tcPr>
          <w:p w14:paraId="63BE4481" w14:textId="13EF885C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255</w:t>
            </w:r>
          </w:p>
        </w:tc>
        <w:tc>
          <w:tcPr>
            <w:tcW w:w="1876" w:type="dxa"/>
          </w:tcPr>
          <w:p w14:paraId="1556F523" w14:textId="2A6F300C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Direccion del usuario</w:t>
            </w:r>
          </w:p>
        </w:tc>
      </w:tr>
      <w:tr w:rsidR="00E871CA" w:rsidRPr="00DD4434" w14:paraId="08AEAA2E" w14:textId="77777777" w:rsidTr="00E871CA">
        <w:tc>
          <w:tcPr>
            <w:tcW w:w="643" w:type="dxa"/>
          </w:tcPr>
          <w:p w14:paraId="56F611D2" w14:textId="77777777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699" w:type="dxa"/>
          </w:tcPr>
          <w:p w14:paraId="39167D41" w14:textId="45D02AD8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rol-id</w:t>
            </w:r>
          </w:p>
        </w:tc>
        <w:tc>
          <w:tcPr>
            <w:tcW w:w="1493" w:type="dxa"/>
          </w:tcPr>
          <w:p w14:paraId="32888C95" w14:textId="1ABD2DAA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783" w:type="dxa"/>
          </w:tcPr>
          <w:p w14:paraId="2ED009E5" w14:textId="36AD5452" w:rsidR="00E871CA" w:rsidRPr="00DD4434" w:rsidRDefault="00E871CA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1876" w:type="dxa"/>
          </w:tcPr>
          <w:p w14:paraId="7E186384" w14:textId="314BD8D8" w:rsidR="00E871CA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Clave foránea de roles</w:t>
            </w:r>
          </w:p>
        </w:tc>
      </w:tr>
    </w:tbl>
    <w:p w14:paraId="16FC686A" w14:textId="77777777" w:rsidR="00E871CA" w:rsidRPr="00DD4434" w:rsidRDefault="00E871CA" w:rsidP="00DD4434">
      <w:pPr>
        <w:spacing w:line="276" w:lineRule="auto"/>
        <w:ind w:hanging="1276"/>
        <w:rPr>
          <w:lang w:val="es-MX"/>
        </w:rPr>
      </w:pPr>
    </w:p>
    <w:p w14:paraId="10DF28A7" w14:textId="7418E45D" w:rsidR="00BE2518" w:rsidRPr="00026D77" w:rsidRDefault="00026D77" w:rsidP="00026D77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52" w:name="_Toc197479886"/>
      <w:r>
        <w:rPr>
          <w:rFonts w:ascii="Times New Roman" w:hAnsi="Times New Roman"/>
          <w:color w:val="auto"/>
          <w:sz w:val="24"/>
          <w:szCs w:val="24"/>
        </w:rPr>
        <w:t xml:space="preserve">10.2 </w:t>
      </w:r>
      <w:r w:rsidR="00BE2518" w:rsidRPr="00026D77">
        <w:rPr>
          <w:rFonts w:ascii="Times New Roman" w:hAnsi="Times New Roman"/>
          <w:color w:val="auto"/>
          <w:sz w:val="24"/>
          <w:szCs w:val="24"/>
        </w:rPr>
        <w:t>Tabla roles</w:t>
      </w:r>
      <w:bookmarkEnd w:id="52"/>
    </w:p>
    <w:p w14:paraId="12B1ECEA" w14:textId="77777777" w:rsidR="00BE2518" w:rsidRPr="00DD4434" w:rsidRDefault="00BE2518" w:rsidP="00DD4434">
      <w:pPr>
        <w:spacing w:line="276" w:lineRule="auto"/>
        <w:ind w:hanging="1276"/>
        <w:rPr>
          <w:lang w:val="es-MX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1559"/>
        <w:gridCol w:w="2410"/>
      </w:tblGrid>
      <w:tr w:rsidR="00BE2518" w:rsidRPr="00DD4434" w14:paraId="408F182B" w14:textId="77777777" w:rsidTr="00BE2518">
        <w:tc>
          <w:tcPr>
            <w:tcW w:w="846" w:type="dxa"/>
          </w:tcPr>
          <w:p w14:paraId="628797B1" w14:textId="1467F7C2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PK</w:t>
            </w:r>
          </w:p>
        </w:tc>
        <w:tc>
          <w:tcPr>
            <w:tcW w:w="2551" w:type="dxa"/>
          </w:tcPr>
          <w:p w14:paraId="06D345EF" w14:textId="73987F2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722E9320" w14:textId="3C52E56B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Tipo</w:t>
            </w:r>
          </w:p>
        </w:tc>
        <w:tc>
          <w:tcPr>
            <w:tcW w:w="1559" w:type="dxa"/>
          </w:tcPr>
          <w:p w14:paraId="7FCF2064" w14:textId="5338033A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Longitud</w:t>
            </w:r>
          </w:p>
        </w:tc>
        <w:tc>
          <w:tcPr>
            <w:tcW w:w="2410" w:type="dxa"/>
          </w:tcPr>
          <w:p w14:paraId="481AA094" w14:textId="26E09B3E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Descripción</w:t>
            </w:r>
          </w:p>
        </w:tc>
      </w:tr>
      <w:tr w:rsidR="00BE2518" w:rsidRPr="00DD4434" w14:paraId="56D03690" w14:textId="77777777" w:rsidTr="00BE2518">
        <w:tc>
          <w:tcPr>
            <w:tcW w:w="846" w:type="dxa"/>
          </w:tcPr>
          <w:p w14:paraId="4C9F119F" w14:textId="66F53EC0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X</w:t>
            </w:r>
          </w:p>
        </w:tc>
        <w:tc>
          <w:tcPr>
            <w:tcW w:w="2551" w:type="dxa"/>
          </w:tcPr>
          <w:p w14:paraId="0D73DF1A" w14:textId="3718E18C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</w:t>
            </w:r>
          </w:p>
        </w:tc>
        <w:tc>
          <w:tcPr>
            <w:tcW w:w="1276" w:type="dxa"/>
          </w:tcPr>
          <w:p w14:paraId="31428FDC" w14:textId="5C09B309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6195B33A" w14:textId="7B265A53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47099CC6" w14:textId="74DFAC3F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 de los roles</w:t>
            </w:r>
          </w:p>
        </w:tc>
      </w:tr>
      <w:tr w:rsidR="00BE2518" w:rsidRPr="00DD4434" w14:paraId="6B20FE84" w14:textId="77777777" w:rsidTr="00BE2518">
        <w:tc>
          <w:tcPr>
            <w:tcW w:w="846" w:type="dxa"/>
          </w:tcPr>
          <w:p w14:paraId="0CCA1BF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409F8A8D" w14:textId="5853E35C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4393296D" w14:textId="5AF97E75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7FA90B24" w14:textId="1C17ACEF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50</w:t>
            </w:r>
          </w:p>
        </w:tc>
        <w:tc>
          <w:tcPr>
            <w:tcW w:w="2410" w:type="dxa"/>
          </w:tcPr>
          <w:p w14:paraId="131D6E66" w14:textId="73DDF4F1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 de identificación de roles (usuario y bibliotecario)</w:t>
            </w:r>
          </w:p>
        </w:tc>
      </w:tr>
    </w:tbl>
    <w:p w14:paraId="1109AFA5" w14:textId="77777777" w:rsidR="00BE2518" w:rsidRPr="00DD4434" w:rsidRDefault="00BE2518" w:rsidP="00DD4434">
      <w:pPr>
        <w:spacing w:line="276" w:lineRule="auto"/>
        <w:rPr>
          <w:lang w:val="es-MX"/>
        </w:rPr>
      </w:pPr>
    </w:p>
    <w:p w14:paraId="3808C8EC" w14:textId="3E5ED017" w:rsidR="00BE2518" w:rsidRPr="00026D77" w:rsidRDefault="00026D77" w:rsidP="00026D77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53" w:name="_Toc197479887"/>
      <w:r>
        <w:rPr>
          <w:rFonts w:ascii="Times New Roman" w:hAnsi="Times New Roman"/>
          <w:color w:val="auto"/>
          <w:sz w:val="24"/>
          <w:szCs w:val="24"/>
        </w:rPr>
        <w:t xml:space="preserve">10.3 </w:t>
      </w:r>
      <w:r w:rsidR="00BE2518" w:rsidRPr="00026D77">
        <w:rPr>
          <w:rFonts w:ascii="Times New Roman" w:hAnsi="Times New Roman"/>
          <w:color w:val="auto"/>
          <w:sz w:val="24"/>
          <w:szCs w:val="24"/>
        </w:rPr>
        <w:t>Tabla libros</w:t>
      </w:r>
      <w:bookmarkEnd w:id="53"/>
    </w:p>
    <w:p w14:paraId="0C4BF092" w14:textId="77777777" w:rsidR="00BE2518" w:rsidRPr="00DD4434" w:rsidRDefault="00BE2518" w:rsidP="00DD4434">
      <w:pPr>
        <w:spacing w:line="276" w:lineRule="auto"/>
        <w:ind w:hanging="1276"/>
        <w:rPr>
          <w:lang w:val="es-MX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1559"/>
        <w:gridCol w:w="2410"/>
      </w:tblGrid>
      <w:tr w:rsidR="00BE2518" w:rsidRPr="00DD4434" w14:paraId="1CDFABE2" w14:textId="77777777" w:rsidTr="00747D34">
        <w:tc>
          <w:tcPr>
            <w:tcW w:w="846" w:type="dxa"/>
          </w:tcPr>
          <w:p w14:paraId="1F0125B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PK</w:t>
            </w:r>
          </w:p>
        </w:tc>
        <w:tc>
          <w:tcPr>
            <w:tcW w:w="2551" w:type="dxa"/>
          </w:tcPr>
          <w:p w14:paraId="0A10984E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39AF8C01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Tipo</w:t>
            </w:r>
          </w:p>
        </w:tc>
        <w:tc>
          <w:tcPr>
            <w:tcW w:w="1559" w:type="dxa"/>
          </w:tcPr>
          <w:p w14:paraId="1E9AC786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Longitud</w:t>
            </w:r>
          </w:p>
        </w:tc>
        <w:tc>
          <w:tcPr>
            <w:tcW w:w="2410" w:type="dxa"/>
          </w:tcPr>
          <w:p w14:paraId="32E52C42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Descripción</w:t>
            </w:r>
          </w:p>
        </w:tc>
      </w:tr>
      <w:tr w:rsidR="00BE2518" w:rsidRPr="00DD4434" w14:paraId="6D2760ED" w14:textId="77777777" w:rsidTr="00747D34">
        <w:tc>
          <w:tcPr>
            <w:tcW w:w="846" w:type="dxa"/>
          </w:tcPr>
          <w:p w14:paraId="4BD1B0A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X</w:t>
            </w:r>
          </w:p>
        </w:tc>
        <w:tc>
          <w:tcPr>
            <w:tcW w:w="2551" w:type="dxa"/>
          </w:tcPr>
          <w:p w14:paraId="4672CF4F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</w:t>
            </w:r>
          </w:p>
        </w:tc>
        <w:tc>
          <w:tcPr>
            <w:tcW w:w="1276" w:type="dxa"/>
          </w:tcPr>
          <w:p w14:paraId="3D87DEF8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20819EB2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27B1DAE6" w14:textId="596F3B4B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 del libro</w:t>
            </w:r>
          </w:p>
        </w:tc>
      </w:tr>
      <w:tr w:rsidR="00BE2518" w:rsidRPr="00DD4434" w14:paraId="12E534AC" w14:textId="77777777" w:rsidTr="00747D34">
        <w:tc>
          <w:tcPr>
            <w:tcW w:w="846" w:type="dxa"/>
          </w:tcPr>
          <w:p w14:paraId="1ABE46DB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10B1029F" w14:textId="71CD400D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titulo</w:t>
            </w:r>
          </w:p>
        </w:tc>
        <w:tc>
          <w:tcPr>
            <w:tcW w:w="1276" w:type="dxa"/>
          </w:tcPr>
          <w:p w14:paraId="71BE570A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2E1E0D33" w14:textId="6A1F2CEE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150</w:t>
            </w:r>
          </w:p>
        </w:tc>
        <w:tc>
          <w:tcPr>
            <w:tcW w:w="2410" w:type="dxa"/>
          </w:tcPr>
          <w:p w14:paraId="51ED2D07" w14:textId="65BF41E4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Título del libro</w:t>
            </w:r>
          </w:p>
        </w:tc>
      </w:tr>
      <w:tr w:rsidR="00BE2518" w:rsidRPr="00DD4434" w14:paraId="34899EB0" w14:textId="77777777" w:rsidTr="00747D34">
        <w:tc>
          <w:tcPr>
            <w:tcW w:w="846" w:type="dxa"/>
          </w:tcPr>
          <w:p w14:paraId="66D97593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3F807054" w14:textId="5AADF25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autor</w:t>
            </w:r>
          </w:p>
        </w:tc>
        <w:tc>
          <w:tcPr>
            <w:tcW w:w="1276" w:type="dxa"/>
          </w:tcPr>
          <w:p w14:paraId="3D621DE2" w14:textId="725ADA81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782138FF" w14:textId="050637DC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100</w:t>
            </w:r>
          </w:p>
        </w:tc>
        <w:tc>
          <w:tcPr>
            <w:tcW w:w="2410" w:type="dxa"/>
          </w:tcPr>
          <w:p w14:paraId="2D947CEF" w14:textId="34AF4A3D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Autor del libro</w:t>
            </w:r>
          </w:p>
        </w:tc>
      </w:tr>
      <w:tr w:rsidR="00BE2518" w:rsidRPr="00DD4434" w14:paraId="646569C3" w14:textId="77777777" w:rsidTr="00747D34">
        <w:tc>
          <w:tcPr>
            <w:tcW w:w="846" w:type="dxa"/>
          </w:tcPr>
          <w:p w14:paraId="3611CD6C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64027808" w14:textId="69E8FE81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isbn</w:t>
            </w:r>
          </w:p>
        </w:tc>
        <w:tc>
          <w:tcPr>
            <w:tcW w:w="1276" w:type="dxa"/>
          </w:tcPr>
          <w:p w14:paraId="4DC3B5E7" w14:textId="49AA8D70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68264771" w14:textId="556E9342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20</w:t>
            </w:r>
          </w:p>
        </w:tc>
        <w:tc>
          <w:tcPr>
            <w:tcW w:w="2410" w:type="dxa"/>
          </w:tcPr>
          <w:p w14:paraId="1F8FA2CE" w14:textId="173A93AA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ISBN del libro</w:t>
            </w:r>
          </w:p>
        </w:tc>
      </w:tr>
      <w:tr w:rsidR="00BE2518" w:rsidRPr="00DD4434" w14:paraId="0C9B1E21" w14:textId="77777777" w:rsidTr="00747D34">
        <w:tc>
          <w:tcPr>
            <w:tcW w:w="846" w:type="dxa"/>
          </w:tcPr>
          <w:p w14:paraId="0E8A16CF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6299C895" w14:textId="3B26756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genero</w:t>
            </w:r>
          </w:p>
        </w:tc>
        <w:tc>
          <w:tcPr>
            <w:tcW w:w="1276" w:type="dxa"/>
          </w:tcPr>
          <w:p w14:paraId="40B0DD9C" w14:textId="6092A15C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5C328F93" w14:textId="36BB2D41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50</w:t>
            </w:r>
          </w:p>
        </w:tc>
        <w:tc>
          <w:tcPr>
            <w:tcW w:w="2410" w:type="dxa"/>
          </w:tcPr>
          <w:p w14:paraId="1ABAD571" w14:textId="71A17B08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Genero del libro</w:t>
            </w:r>
          </w:p>
        </w:tc>
      </w:tr>
      <w:tr w:rsidR="00BE2518" w:rsidRPr="00DD4434" w14:paraId="70C34700" w14:textId="77777777" w:rsidTr="00747D34">
        <w:tc>
          <w:tcPr>
            <w:tcW w:w="846" w:type="dxa"/>
          </w:tcPr>
          <w:p w14:paraId="35DF95CE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5D82D40E" w14:textId="23CCD1A8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editorial</w:t>
            </w:r>
          </w:p>
        </w:tc>
        <w:tc>
          <w:tcPr>
            <w:tcW w:w="1276" w:type="dxa"/>
          </w:tcPr>
          <w:p w14:paraId="7F0DFD37" w14:textId="63FB189D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56B828E8" w14:textId="6679C1D8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100</w:t>
            </w:r>
          </w:p>
        </w:tc>
        <w:tc>
          <w:tcPr>
            <w:tcW w:w="2410" w:type="dxa"/>
          </w:tcPr>
          <w:p w14:paraId="720624EB" w14:textId="06603948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Editorial del libro</w:t>
            </w:r>
          </w:p>
        </w:tc>
      </w:tr>
      <w:tr w:rsidR="00BE2518" w:rsidRPr="00DD4434" w14:paraId="054456BC" w14:textId="77777777" w:rsidTr="00747D34">
        <w:tc>
          <w:tcPr>
            <w:tcW w:w="846" w:type="dxa"/>
          </w:tcPr>
          <w:p w14:paraId="07276D5D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0E9B4C60" w14:textId="1A258230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cantidad</w:t>
            </w:r>
          </w:p>
        </w:tc>
        <w:tc>
          <w:tcPr>
            <w:tcW w:w="1276" w:type="dxa"/>
          </w:tcPr>
          <w:p w14:paraId="76CDAC34" w14:textId="30AE3D1F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4B5442F9" w14:textId="680E6F02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7A9A1C80" w14:textId="1F703ECE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Cantidad disponible del libro</w:t>
            </w:r>
          </w:p>
        </w:tc>
      </w:tr>
    </w:tbl>
    <w:p w14:paraId="1FD5E1D8" w14:textId="77777777" w:rsidR="00BE2518" w:rsidRPr="00DD4434" w:rsidRDefault="00BE2518" w:rsidP="00DD4434">
      <w:pPr>
        <w:spacing w:line="276" w:lineRule="auto"/>
        <w:rPr>
          <w:lang w:val="es-MX"/>
        </w:rPr>
      </w:pPr>
    </w:p>
    <w:p w14:paraId="0D9EB25E" w14:textId="18BDA61B" w:rsidR="00BE2518" w:rsidRPr="00026D77" w:rsidRDefault="00026D77" w:rsidP="00026D77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54" w:name="_Toc197479888"/>
      <w:r>
        <w:rPr>
          <w:rFonts w:ascii="Times New Roman" w:hAnsi="Times New Roman"/>
          <w:color w:val="auto"/>
          <w:sz w:val="24"/>
          <w:szCs w:val="24"/>
        </w:rPr>
        <w:t xml:space="preserve">10.4 </w:t>
      </w:r>
      <w:r w:rsidR="00BE2518" w:rsidRPr="00026D77">
        <w:rPr>
          <w:rFonts w:ascii="Times New Roman" w:hAnsi="Times New Roman"/>
          <w:color w:val="auto"/>
          <w:sz w:val="24"/>
          <w:szCs w:val="24"/>
        </w:rPr>
        <w:t>Tabla prestamos</w:t>
      </w:r>
      <w:bookmarkEnd w:id="54"/>
    </w:p>
    <w:p w14:paraId="03F60E7F" w14:textId="77777777" w:rsidR="00BE2518" w:rsidRPr="00DD4434" w:rsidRDefault="00BE2518" w:rsidP="00DD4434">
      <w:pPr>
        <w:spacing w:line="276" w:lineRule="auto"/>
        <w:ind w:hanging="1276"/>
        <w:rPr>
          <w:lang w:val="es-MX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1559"/>
        <w:gridCol w:w="2410"/>
      </w:tblGrid>
      <w:tr w:rsidR="00BE2518" w:rsidRPr="00DD4434" w14:paraId="4082AD3B" w14:textId="77777777" w:rsidTr="00747D34">
        <w:tc>
          <w:tcPr>
            <w:tcW w:w="846" w:type="dxa"/>
          </w:tcPr>
          <w:p w14:paraId="3DA6E1A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PK</w:t>
            </w:r>
          </w:p>
        </w:tc>
        <w:tc>
          <w:tcPr>
            <w:tcW w:w="2551" w:type="dxa"/>
          </w:tcPr>
          <w:p w14:paraId="462B93D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10D38696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Tipo</w:t>
            </w:r>
          </w:p>
        </w:tc>
        <w:tc>
          <w:tcPr>
            <w:tcW w:w="1559" w:type="dxa"/>
          </w:tcPr>
          <w:p w14:paraId="1DDED60D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Longitud</w:t>
            </w:r>
          </w:p>
        </w:tc>
        <w:tc>
          <w:tcPr>
            <w:tcW w:w="2410" w:type="dxa"/>
          </w:tcPr>
          <w:p w14:paraId="08C674FC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Descripción</w:t>
            </w:r>
          </w:p>
        </w:tc>
      </w:tr>
      <w:tr w:rsidR="00BE2518" w:rsidRPr="00DD4434" w14:paraId="3D59715D" w14:textId="77777777" w:rsidTr="00747D34">
        <w:tc>
          <w:tcPr>
            <w:tcW w:w="846" w:type="dxa"/>
          </w:tcPr>
          <w:p w14:paraId="703C876C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X</w:t>
            </w:r>
          </w:p>
        </w:tc>
        <w:tc>
          <w:tcPr>
            <w:tcW w:w="2551" w:type="dxa"/>
          </w:tcPr>
          <w:p w14:paraId="5D243604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</w:t>
            </w:r>
          </w:p>
        </w:tc>
        <w:tc>
          <w:tcPr>
            <w:tcW w:w="1276" w:type="dxa"/>
          </w:tcPr>
          <w:p w14:paraId="513913FD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15C0B744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1D4363D4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 del libro</w:t>
            </w:r>
          </w:p>
        </w:tc>
      </w:tr>
      <w:tr w:rsidR="00BE2518" w:rsidRPr="00DD4434" w14:paraId="1BE8794E" w14:textId="77777777" w:rsidTr="00747D34">
        <w:tc>
          <w:tcPr>
            <w:tcW w:w="846" w:type="dxa"/>
          </w:tcPr>
          <w:p w14:paraId="2B5EE33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723F7411" w14:textId="1DFBEC82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usuario_id</w:t>
            </w:r>
          </w:p>
        </w:tc>
        <w:tc>
          <w:tcPr>
            <w:tcW w:w="1276" w:type="dxa"/>
          </w:tcPr>
          <w:p w14:paraId="0754AE22" w14:textId="5FA490C5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56A90EDD" w14:textId="1EBA3F80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2EAC1D30" w14:textId="56186037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Clave foránea de la tabla usuario</w:t>
            </w:r>
          </w:p>
        </w:tc>
      </w:tr>
      <w:tr w:rsidR="00BE2518" w:rsidRPr="00DD4434" w14:paraId="65BADB85" w14:textId="77777777" w:rsidTr="00747D34">
        <w:tc>
          <w:tcPr>
            <w:tcW w:w="846" w:type="dxa"/>
          </w:tcPr>
          <w:p w14:paraId="40826806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65DD7AFB" w14:textId="03ACF414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libro_id</w:t>
            </w:r>
          </w:p>
        </w:tc>
        <w:tc>
          <w:tcPr>
            <w:tcW w:w="1276" w:type="dxa"/>
          </w:tcPr>
          <w:p w14:paraId="7CC3CFFD" w14:textId="762948D7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7F0F10D2" w14:textId="2E111D2F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0005487F" w14:textId="5AFAF292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Clave foránea de la tabla libros</w:t>
            </w:r>
          </w:p>
        </w:tc>
      </w:tr>
      <w:tr w:rsidR="00BE2518" w:rsidRPr="00DD4434" w14:paraId="2E0E6529" w14:textId="77777777" w:rsidTr="00747D34">
        <w:tc>
          <w:tcPr>
            <w:tcW w:w="846" w:type="dxa"/>
          </w:tcPr>
          <w:p w14:paraId="4C845DAD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0D0A8DD1" w14:textId="55C76EE1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fecha_solicitud</w:t>
            </w:r>
          </w:p>
        </w:tc>
        <w:tc>
          <w:tcPr>
            <w:tcW w:w="1276" w:type="dxa"/>
          </w:tcPr>
          <w:p w14:paraId="68EF47D7" w14:textId="767814B4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date</w:t>
            </w:r>
          </w:p>
        </w:tc>
        <w:tc>
          <w:tcPr>
            <w:tcW w:w="1559" w:type="dxa"/>
          </w:tcPr>
          <w:p w14:paraId="3EA3F6CC" w14:textId="083A5F1A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333FB4F8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ISBN del libro</w:t>
            </w:r>
          </w:p>
        </w:tc>
      </w:tr>
      <w:tr w:rsidR="00BE2518" w:rsidRPr="00DD4434" w14:paraId="08D898F3" w14:textId="77777777" w:rsidTr="00747D34">
        <w:tc>
          <w:tcPr>
            <w:tcW w:w="846" w:type="dxa"/>
          </w:tcPr>
          <w:p w14:paraId="794BB247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68034C92" w14:textId="450DA7C2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fecha_inicio</w:t>
            </w:r>
          </w:p>
        </w:tc>
        <w:tc>
          <w:tcPr>
            <w:tcW w:w="1276" w:type="dxa"/>
          </w:tcPr>
          <w:p w14:paraId="619D63C4" w14:textId="7E14BA86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date</w:t>
            </w:r>
          </w:p>
        </w:tc>
        <w:tc>
          <w:tcPr>
            <w:tcW w:w="1559" w:type="dxa"/>
          </w:tcPr>
          <w:p w14:paraId="6E09312A" w14:textId="776231A1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71B005BA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Genero del libro</w:t>
            </w:r>
          </w:p>
        </w:tc>
      </w:tr>
      <w:tr w:rsidR="00BE2518" w:rsidRPr="00DD4434" w14:paraId="1C1ABD60" w14:textId="77777777" w:rsidTr="00747D34">
        <w:tc>
          <w:tcPr>
            <w:tcW w:w="846" w:type="dxa"/>
          </w:tcPr>
          <w:p w14:paraId="787056CD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08BEDCFA" w14:textId="24125491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fecha_fin</w:t>
            </w:r>
          </w:p>
        </w:tc>
        <w:tc>
          <w:tcPr>
            <w:tcW w:w="1276" w:type="dxa"/>
          </w:tcPr>
          <w:p w14:paraId="1D3028E1" w14:textId="3F902DAD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date</w:t>
            </w:r>
          </w:p>
        </w:tc>
        <w:tc>
          <w:tcPr>
            <w:tcW w:w="1559" w:type="dxa"/>
          </w:tcPr>
          <w:p w14:paraId="5B9D1335" w14:textId="24A6CA9D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33F6BF6E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Editorial del libro</w:t>
            </w:r>
          </w:p>
        </w:tc>
      </w:tr>
      <w:tr w:rsidR="00BE2518" w:rsidRPr="00DD4434" w14:paraId="53086DB0" w14:textId="77777777" w:rsidTr="00747D34">
        <w:tc>
          <w:tcPr>
            <w:tcW w:w="846" w:type="dxa"/>
          </w:tcPr>
          <w:p w14:paraId="48DFBA41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49F93A29" w14:textId="3A8BD714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Estado_id</w:t>
            </w:r>
          </w:p>
        </w:tc>
        <w:tc>
          <w:tcPr>
            <w:tcW w:w="1276" w:type="dxa"/>
          </w:tcPr>
          <w:p w14:paraId="79391BF8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1EF2FA92" w14:textId="77777777" w:rsidR="00BE2518" w:rsidRPr="00DD4434" w:rsidRDefault="00BE2518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6A838815" w14:textId="37E31A2D" w:rsidR="00BE2518" w:rsidRPr="00DD4434" w:rsidRDefault="00856071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Clave foránea de la tabla estados-prestamos</w:t>
            </w:r>
          </w:p>
        </w:tc>
      </w:tr>
    </w:tbl>
    <w:p w14:paraId="529D3D32" w14:textId="4292B8D8" w:rsidR="00BE2518" w:rsidRPr="00DD4434" w:rsidRDefault="00BE2518" w:rsidP="00DD4434">
      <w:pPr>
        <w:spacing w:line="276" w:lineRule="auto"/>
        <w:rPr>
          <w:lang w:val="es-MX"/>
        </w:rPr>
      </w:pPr>
    </w:p>
    <w:p w14:paraId="7E9B0C88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3E963798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53B7E587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3973A2B7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011F2A67" w14:textId="528BDF39" w:rsidR="00C865DD" w:rsidRPr="00026D77" w:rsidRDefault="00026D77" w:rsidP="00026D77">
      <w:pPr>
        <w:pStyle w:val="Ttulo2"/>
        <w:spacing w:line="276" w:lineRule="auto"/>
        <w:ind w:firstLine="708"/>
        <w:rPr>
          <w:rFonts w:ascii="Times New Roman" w:hAnsi="Times New Roman"/>
          <w:color w:val="auto"/>
          <w:sz w:val="24"/>
          <w:szCs w:val="24"/>
        </w:rPr>
      </w:pPr>
      <w:bookmarkStart w:id="55" w:name="_Toc197479889"/>
      <w:r>
        <w:rPr>
          <w:rFonts w:ascii="Times New Roman" w:hAnsi="Times New Roman"/>
          <w:color w:val="auto"/>
          <w:sz w:val="24"/>
          <w:szCs w:val="24"/>
        </w:rPr>
        <w:t xml:space="preserve">10.5 </w:t>
      </w:r>
      <w:r w:rsidR="00856071" w:rsidRPr="00026D77">
        <w:rPr>
          <w:rFonts w:ascii="Times New Roman" w:hAnsi="Times New Roman"/>
          <w:color w:val="auto"/>
          <w:sz w:val="24"/>
          <w:szCs w:val="24"/>
        </w:rPr>
        <w:t>Tabla estados_prestamos</w:t>
      </w:r>
      <w:bookmarkEnd w:id="55"/>
    </w:p>
    <w:p w14:paraId="2933CA52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1559"/>
        <w:gridCol w:w="2410"/>
      </w:tblGrid>
      <w:tr w:rsidR="00C865DD" w:rsidRPr="00DD4434" w14:paraId="419D78D2" w14:textId="77777777" w:rsidTr="00747D34">
        <w:tc>
          <w:tcPr>
            <w:tcW w:w="846" w:type="dxa"/>
          </w:tcPr>
          <w:p w14:paraId="2E7251A9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PK</w:t>
            </w:r>
          </w:p>
        </w:tc>
        <w:tc>
          <w:tcPr>
            <w:tcW w:w="2551" w:type="dxa"/>
          </w:tcPr>
          <w:p w14:paraId="72B37CA2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6AC1548D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Tipo</w:t>
            </w:r>
          </w:p>
        </w:tc>
        <w:tc>
          <w:tcPr>
            <w:tcW w:w="1559" w:type="dxa"/>
          </w:tcPr>
          <w:p w14:paraId="15D58F40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Longitud</w:t>
            </w:r>
          </w:p>
        </w:tc>
        <w:tc>
          <w:tcPr>
            <w:tcW w:w="2410" w:type="dxa"/>
          </w:tcPr>
          <w:p w14:paraId="3CE53E8D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Descripción</w:t>
            </w:r>
          </w:p>
        </w:tc>
      </w:tr>
      <w:tr w:rsidR="00C865DD" w:rsidRPr="00DD4434" w14:paraId="777711D1" w14:textId="77777777" w:rsidTr="00747D34">
        <w:tc>
          <w:tcPr>
            <w:tcW w:w="846" w:type="dxa"/>
          </w:tcPr>
          <w:p w14:paraId="5130E2B6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X</w:t>
            </w:r>
          </w:p>
        </w:tc>
        <w:tc>
          <w:tcPr>
            <w:tcW w:w="2551" w:type="dxa"/>
          </w:tcPr>
          <w:p w14:paraId="5B763276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id</w:t>
            </w:r>
          </w:p>
        </w:tc>
        <w:tc>
          <w:tcPr>
            <w:tcW w:w="1276" w:type="dxa"/>
          </w:tcPr>
          <w:p w14:paraId="607ACA9B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int</w:t>
            </w:r>
          </w:p>
        </w:tc>
        <w:tc>
          <w:tcPr>
            <w:tcW w:w="1559" w:type="dxa"/>
          </w:tcPr>
          <w:p w14:paraId="61BB922B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-</w:t>
            </w:r>
          </w:p>
        </w:tc>
        <w:tc>
          <w:tcPr>
            <w:tcW w:w="2410" w:type="dxa"/>
          </w:tcPr>
          <w:p w14:paraId="73E3711B" w14:textId="363F406A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 xml:space="preserve">Id de los estados del prestamos </w:t>
            </w:r>
          </w:p>
        </w:tc>
      </w:tr>
      <w:tr w:rsidR="00C865DD" w:rsidRPr="00DD4434" w14:paraId="0121C8EC" w14:textId="77777777" w:rsidTr="00747D34">
        <w:tc>
          <w:tcPr>
            <w:tcW w:w="846" w:type="dxa"/>
          </w:tcPr>
          <w:p w14:paraId="2DF36641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</w:p>
        </w:tc>
        <w:tc>
          <w:tcPr>
            <w:tcW w:w="2551" w:type="dxa"/>
          </w:tcPr>
          <w:p w14:paraId="6DA691AB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</w:t>
            </w:r>
          </w:p>
        </w:tc>
        <w:tc>
          <w:tcPr>
            <w:tcW w:w="1276" w:type="dxa"/>
          </w:tcPr>
          <w:p w14:paraId="2A2F46F5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varchar</w:t>
            </w:r>
          </w:p>
        </w:tc>
        <w:tc>
          <w:tcPr>
            <w:tcW w:w="1559" w:type="dxa"/>
          </w:tcPr>
          <w:p w14:paraId="72C1E5F7" w14:textId="77777777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50</w:t>
            </w:r>
          </w:p>
        </w:tc>
        <w:tc>
          <w:tcPr>
            <w:tcW w:w="2410" w:type="dxa"/>
          </w:tcPr>
          <w:p w14:paraId="13A02114" w14:textId="7E0FDEEC" w:rsidR="00C865DD" w:rsidRPr="00DD4434" w:rsidRDefault="00C865DD" w:rsidP="00DD4434">
            <w:pPr>
              <w:spacing w:line="276" w:lineRule="auto"/>
              <w:rPr>
                <w:lang w:val="es-MX"/>
              </w:rPr>
            </w:pPr>
            <w:r w:rsidRPr="00DD4434">
              <w:rPr>
                <w:lang w:val="es-MX"/>
              </w:rPr>
              <w:t>Nombre de identificación de los estados (aprobado, pendiente, devuelto)</w:t>
            </w:r>
          </w:p>
        </w:tc>
      </w:tr>
    </w:tbl>
    <w:p w14:paraId="0DE5808C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1A1EDE2B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03FE9585" w14:textId="0C17F834" w:rsidR="00C865DD" w:rsidRPr="00026D77" w:rsidRDefault="00C865DD">
      <w:pPr>
        <w:pStyle w:val="Ttulo1"/>
        <w:numPr>
          <w:ilvl w:val="0"/>
          <w:numId w:val="31"/>
        </w:numPr>
        <w:spacing w:line="276" w:lineRule="auto"/>
        <w:rPr>
          <w:rFonts w:eastAsia="MS Mincho"/>
        </w:rPr>
      </w:pPr>
      <w:bookmarkStart w:id="56" w:name="_Toc197479890"/>
      <w:r w:rsidRPr="00026D77">
        <w:rPr>
          <w:rFonts w:eastAsia="MS Mincho"/>
        </w:rPr>
        <w:t>Vista de Datos de las tablas en MySQL</w:t>
      </w:r>
      <w:bookmarkEnd w:id="56"/>
    </w:p>
    <w:p w14:paraId="4F6E0451" w14:textId="0A28D5A0" w:rsidR="00C865DD" w:rsidRPr="00DD4434" w:rsidRDefault="00C865DD" w:rsidP="00DD4434">
      <w:pPr>
        <w:spacing w:line="276" w:lineRule="auto"/>
        <w:ind w:hanging="1276"/>
        <w:rPr>
          <w:lang w:val="es-MX"/>
        </w:rPr>
      </w:pPr>
      <w:r w:rsidRPr="00DD4434">
        <w:rPr>
          <w:noProof/>
          <w:lang w:val="es-MX"/>
        </w:rPr>
        <w:drawing>
          <wp:inline distT="0" distB="0" distL="0" distR="0" wp14:anchorId="25F424B1" wp14:editId="6FA1FC69">
            <wp:extent cx="6953693" cy="4677953"/>
            <wp:effectExtent l="0" t="0" r="0" b="8890"/>
            <wp:docPr id="11094022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2" cy="468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C6C8E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7C6ECA31" w14:textId="273709AD" w:rsidR="00C865DD" w:rsidRPr="000B56C9" w:rsidRDefault="00065E94">
      <w:pPr>
        <w:pStyle w:val="Ttulo1"/>
        <w:numPr>
          <w:ilvl w:val="0"/>
          <w:numId w:val="31"/>
        </w:numPr>
        <w:spacing w:line="360" w:lineRule="auto"/>
        <w:rPr>
          <w:rFonts w:eastAsia="MS Mincho"/>
        </w:rPr>
      </w:pPr>
      <w:bookmarkStart w:id="57" w:name="_Toc197479891"/>
      <w:r w:rsidRPr="000B56C9">
        <w:rPr>
          <w:rFonts w:eastAsia="MS Mincho"/>
        </w:rPr>
        <w:lastRenderedPageBreak/>
        <w:t>Requisitos de Software /Hardware</w:t>
      </w:r>
      <w:bookmarkEnd w:id="57"/>
    </w:p>
    <w:p w14:paraId="47EC8D15" w14:textId="01CF56D5" w:rsidR="00065E94" w:rsidRPr="000B56C9" w:rsidRDefault="00065E94" w:rsidP="00065E94">
      <w:pPr>
        <w:spacing w:line="276" w:lineRule="auto"/>
        <w:rPr>
          <w:b/>
          <w:bCs/>
          <w:u w:val="single"/>
          <w:lang w:val="es-MX"/>
        </w:rPr>
      </w:pPr>
      <w:r w:rsidRPr="000B56C9">
        <w:rPr>
          <w:b/>
          <w:bCs/>
          <w:u w:val="single"/>
          <w:lang w:val="es-MX"/>
        </w:rPr>
        <w:t>Equipamiento y Configuración:</w:t>
      </w:r>
    </w:p>
    <w:p w14:paraId="43BA9CBD" w14:textId="55BC1F55" w:rsidR="00065E94" w:rsidRPr="000B56C9" w:rsidRDefault="00065E94" w:rsidP="00065E94">
      <w:pPr>
        <w:spacing w:line="276" w:lineRule="auto"/>
        <w:rPr>
          <w:b/>
          <w:bCs/>
          <w:lang w:val="es-MX"/>
        </w:rPr>
      </w:pPr>
      <w:r w:rsidRPr="000B56C9">
        <w:rPr>
          <w:b/>
          <w:bCs/>
          <w:lang w:val="es-MX"/>
        </w:rPr>
        <w:t>Requisitos de hardware:</w:t>
      </w:r>
    </w:p>
    <w:p w14:paraId="5C4EA4C4" w14:textId="6E8CBD76" w:rsid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Procesador: Intel core i</w:t>
      </w:r>
      <w:r w:rsidR="00B715BC">
        <w:rPr>
          <w:lang w:val="es-MX"/>
        </w:rPr>
        <w:t>5 4570</w:t>
      </w:r>
      <w:r>
        <w:rPr>
          <w:lang w:val="es-MX"/>
        </w:rPr>
        <w:t xml:space="preserve"> o superior</w:t>
      </w:r>
    </w:p>
    <w:p w14:paraId="5668D590" w14:textId="5706F5C0" w:rsid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Memoria ram: 12GB o superior</w:t>
      </w:r>
    </w:p>
    <w:p w14:paraId="111F3408" w14:textId="282E0ED1" w:rsidR="00065E94" w:rsidRP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Espacio en disco: 20GB o superior</w:t>
      </w:r>
    </w:p>
    <w:p w14:paraId="22D06F1E" w14:textId="77777777" w:rsidR="00065E94" w:rsidRDefault="00065E94" w:rsidP="00065E94">
      <w:pPr>
        <w:spacing w:line="276" w:lineRule="auto"/>
        <w:rPr>
          <w:lang w:val="es-MX"/>
        </w:rPr>
      </w:pPr>
    </w:p>
    <w:p w14:paraId="0A659740" w14:textId="69DF038E" w:rsidR="00065E94" w:rsidRPr="000B56C9" w:rsidRDefault="00065E94" w:rsidP="00065E94">
      <w:pPr>
        <w:spacing w:line="276" w:lineRule="auto"/>
        <w:rPr>
          <w:b/>
          <w:bCs/>
          <w:lang w:val="es-MX"/>
        </w:rPr>
      </w:pPr>
      <w:r w:rsidRPr="000B56C9">
        <w:rPr>
          <w:b/>
          <w:bCs/>
          <w:lang w:val="es-MX"/>
        </w:rPr>
        <w:t>Requisitos de Software:</w:t>
      </w:r>
    </w:p>
    <w:p w14:paraId="621ABC50" w14:textId="07C2182B" w:rsid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Sistema Operativo: Windows vista o superior</w:t>
      </w:r>
    </w:p>
    <w:p w14:paraId="59088990" w14:textId="330EBA1F" w:rsidR="006A24E3" w:rsidRDefault="006A24E3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Navegador web: Cualquier navegador en su versión actualizado (Chrome, Microsoft Edge, Firefox)</w:t>
      </w:r>
    </w:p>
    <w:p w14:paraId="3738FEBE" w14:textId="77777777" w:rsidR="00B715BC" w:rsidRPr="00065E94" w:rsidRDefault="00B715BC" w:rsidP="00B715BC">
      <w:pPr>
        <w:pStyle w:val="Prrafodelista"/>
        <w:spacing w:line="276" w:lineRule="auto"/>
        <w:rPr>
          <w:lang w:val="es-MX"/>
        </w:rPr>
      </w:pPr>
    </w:p>
    <w:p w14:paraId="0D268AB6" w14:textId="4B818945" w:rsidR="00065E94" w:rsidRPr="000B56C9" w:rsidRDefault="00065E94" w:rsidP="00065E94">
      <w:pPr>
        <w:spacing w:line="276" w:lineRule="auto"/>
        <w:rPr>
          <w:b/>
          <w:bCs/>
          <w:lang w:val="es-MX"/>
        </w:rPr>
      </w:pPr>
      <w:r w:rsidRPr="000B56C9">
        <w:rPr>
          <w:b/>
          <w:bCs/>
          <w:lang w:val="es-MX"/>
        </w:rPr>
        <w:t>Requisitos de ejecución:</w:t>
      </w:r>
    </w:p>
    <w:p w14:paraId="2AC2088F" w14:textId="663AC1BC" w:rsidR="00C865DD" w:rsidRPr="000B56C9" w:rsidRDefault="00065E94" w:rsidP="00065E94">
      <w:pPr>
        <w:spacing w:line="276" w:lineRule="auto"/>
        <w:ind w:firstLine="360"/>
        <w:rPr>
          <w:b/>
          <w:bCs/>
          <w:u w:val="single"/>
          <w:lang w:val="es-MX"/>
        </w:rPr>
      </w:pPr>
      <w:r w:rsidRPr="000B56C9">
        <w:rPr>
          <w:b/>
          <w:bCs/>
          <w:u w:val="single"/>
          <w:lang w:val="es-MX"/>
        </w:rPr>
        <w:t>Mínimo</w:t>
      </w:r>
    </w:p>
    <w:p w14:paraId="47427B2B" w14:textId="73D3AB1D" w:rsid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Procesador: I</w:t>
      </w:r>
      <w:r w:rsidRPr="00065E94">
        <w:rPr>
          <w:lang w:val="es-MX"/>
        </w:rPr>
        <w:t>ntel celeron n4020</w:t>
      </w:r>
      <w:r>
        <w:rPr>
          <w:lang w:val="es-MX"/>
        </w:rPr>
        <w:t xml:space="preserve"> o superior</w:t>
      </w:r>
    </w:p>
    <w:p w14:paraId="05C67D03" w14:textId="4A6D8F38" w:rsidR="00065E94" w:rsidRDefault="00065E94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Memoria ram: 4GB</w:t>
      </w:r>
    </w:p>
    <w:p w14:paraId="0ABC5DD1" w14:textId="0DFAB97D" w:rsidR="00B715BC" w:rsidRDefault="00B715BC">
      <w:pPr>
        <w:pStyle w:val="Prrafodelista"/>
        <w:numPr>
          <w:ilvl w:val="0"/>
          <w:numId w:val="15"/>
        </w:numPr>
        <w:spacing w:line="276" w:lineRule="auto"/>
        <w:rPr>
          <w:lang w:val="es-MX"/>
        </w:rPr>
      </w:pPr>
      <w:r>
        <w:rPr>
          <w:lang w:val="es-MX"/>
        </w:rPr>
        <w:t>Espacio en disco: 1GB o superior</w:t>
      </w:r>
    </w:p>
    <w:p w14:paraId="1DA5DD98" w14:textId="77777777" w:rsidR="00065E94" w:rsidRPr="00065E94" w:rsidRDefault="00065E94" w:rsidP="00065E94">
      <w:pPr>
        <w:pStyle w:val="Prrafodelista"/>
        <w:spacing w:line="276" w:lineRule="auto"/>
        <w:rPr>
          <w:lang w:val="es-MX"/>
        </w:rPr>
      </w:pPr>
    </w:p>
    <w:p w14:paraId="36C5FEE1" w14:textId="11160680" w:rsidR="00F06026" w:rsidRPr="00F06026" w:rsidRDefault="00F06026">
      <w:pPr>
        <w:pStyle w:val="Ttulo1"/>
        <w:numPr>
          <w:ilvl w:val="0"/>
          <w:numId w:val="31"/>
        </w:numPr>
        <w:spacing w:line="360" w:lineRule="auto"/>
        <w:rPr>
          <w:rFonts w:eastAsia="MS Mincho"/>
        </w:rPr>
      </w:pPr>
      <w:bookmarkStart w:id="58" w:name="_Toc197479892"/>
      <w:r w:rsidRPr="00F06026">
        <w:rPr>
          <w:rFonts w:eastAsia="MS Mincho"/>
        </w:rPr>
        <w:t>Calidad</w:t>
      </w:r>
      <w:bookmarkEnd w:id="58"/>
    </w:p>
    <w:p w14:paraId="5EA73C54" w14:textId="1D0401F4" w:rsidR="00F06026" w:rsidRPr="00F06026" w:rsidRDefault="00F06026" w:rsidP="00F06026">
      <w:pPr>
        <w:suppressAutoHyphens w:val="0"/>
        <w:spacing w:after="200" w:line="276" w:lineRule="auto"/>
        <w:rPr>
          <w:rFonts w:eastAsia="MS Mincho"/>
          <w:lang w:val="es-419" w:eastAsia="en-US"/>
        </w:rPr>
      </w:pPr>
      <w:r w:rsidRPr="00F06026">
        <w:rPr>
          <w:rFonts w:eastAsia="MS Mincho"/>
          <w:lang w:val="es-419" w:eastAsia="en-US"/>
        </w:rPr>
        <w:t xml:space="preserve">El sistema ha sido desarrollado siguiendo el patrón de diseño Modelo-Vista-Controlador (MVC), que permite dividir </w:t>
      </w:r>
      <w:r w:rsidR="006A24E3">
        <w:rPr>
          <w:rFonts w:eastAsia="MS Mincho"/>
          <w:lang w:val="es-419" w:eastAsia="en-US"/>
        </w:rPr>
        <w:t>de manera organizada</w:t>
      </w:r>
      <w:r w:rsidRPr="00F06026">
        <w:rPr>
          <w:rFonts w:eastAsia="MS Mincho"/>
          <w:lang w:val="es-419" w:eastAsia="en-US"/>
        </w:rPr>
        <w:t xml:space="preserve"> la lógica del negocio, la interfaz y la gestión de datos</w:t>
      </w:r>
      <w:r w:rsidR="006A24E3">
        <w:rPr>
          <w:rFonts w:eastAsia="MS Mincho"/>
          <w:lang w:val="es-419" w:eastAsia="en-US"/>
        </w:rPr>
        <w:t>, por ende, esto</w:t>
      </w:r>
      <w:r w:rsidRPr="00F06026">
        <w:rPr>
          <w:rFonts w:eastAsia="MS Mincho"/>
          <w:lang w:val="es-419" w:eastAsia="en-US"/>
        </w:rPr>
        <w:t xml:space="preserve"> ayuda</w:t>
      </w:r>
      <w:r w:rsidR="006A24E3">
        <w:rPr>
          <w:rFonts w:eastAsia="MS Mincho"/>
          <w:lang w:val="es-419" w:eastAsia="en-US"/>
        </w:rPr>
        <w:t>rá</w:t>
      </w:r>
      <w:r w:rsidRPr="00F06026">
        <w:rPr>
          <w:rFonts w:eastAsia="MS Mincho"/>
          <w:lang w:val="es-419" w:eastAsia="en-US"/>
        </w:rPr>
        <w:t xml:space="preserve"> en varios aspectos importantes:</w:t>
      </w:r>
    </w:p>
    <w:p w14:paraId="50C2572E" w14:textId="620E2A9D" w:rsidR="00F06026" w:rsidRPr="00F06026" w:rsidRDefault="00F06026">
      <w:pPr>
        <w:pStyle w:val="Prrafodelista"/>
        <w:numPr>
          <w:ilvl w:val="0"/>
          <w:numId w:val="15"/>
        </w:numPr>
        <w:suppressAutoHyphens w:val="0"/>
        <w:spacing w:after="200" w:line="360" w:lineRule="auto"/>
        <w:rPr>
          <w:rFonts w:eastAsia="MS Mincho"/>
          <w:lang w:val="es-419" w:eastAsia="en-US"/>
        </w:rPr>
      </w:pPr>
      <w:r w:rsidRPr="00F06026">
        <w:rPr>
          <w:rFonts w:eastAsia="MS Mincho"/>
          <w:b/>
          <w:bCs/>
          <w:lang w:val="es-419" w:eastAsia="en-US"/>
        </w:rPr>
        <w:t>Facilidad para agregar nuevas funciones:</w:t>
      </w:r>
      <w:r w:rsidRPr="00F06026">
        <w:rPr>
          <w:rFonts w:eastAsia="MS Mincho"/>
          <w:lang w:val="es-419" w:eastAsia="en-US"/>
        </w:rPr>
        <w:t xml:space="preserve"> Al tener el código separado en capas, es más sencillo implementar nuevas herramientas.</w:t>
      </w:r>
    </w:p>
    <w:p w14:paraId="4A97526E" w14:textId="67A7333D" w:rsidR="00F06026" w:rsidRPr="00F06026" w:rsidRDefault="00F06026">
      <w:pPr>
        <w:pStyle w:val="Prrafodelista"/>
        <w:numPr>
          <w:ilvl w:val="0"/>
          <w:numId w:val="15"/>
        </w:numPr>
        <w:suppressAutoHyphens w:val="0"/>
        <w:spacing w:after="200" w:line="360" w:lineRule="auto"/>
        <w:rPr>
          <w:rFonts w:eastAsia="MS Mincho"/>
          <w:lang w:val="es-419" w:eastAsia="en-US"/>
        </w:rPr>
      </w:pPr>
      <w:r w:rsidRPr="00F06026">
        <w:rPr>
          <w:rFonts w:eastAsia="MS Mincho"/>
          <w:b/>
          <w:bCs/>
          <w:lang w:val="es-419" w:eastAsia="en-US"/>
        </w:rPr>
        <w:t>Código más limpio y mantenible:</w:t>
      </w:r>
      <w:r w:rsidRPr="00F06026">
        <w:rPr>
          <w:rFonts w:eastAsia="MS Mincho"/>
          <w:lang w:val="es-419" w:eastAsia="en-US"/>
        </w:rPr>
        <w:t xml:space="preserve"> Si hay un error o se necesita cambiar algo, el hecho de que cada parte esté en su lugar (modelo, vista o controlador) permite trabajar de forma más </w:t>
      </w:r>
      <w:r w:rsidR="006A24E3">
        <w:rPr>
          <w:rFonts w:eastAsia="MS Mincho"/>
          <w:lang w:val="es-419" w:eastAsia="en-US"/>
        </w:rPr>
        <w:t xml:space="preserve">limpia y </w:t>
      </w:r>
      <w:r w:rsidRPr="00F06026">
        <w:rPr>
          <w:rFonts w:eastAsia="MS Mincho"/>
          <w:lang w:val="es-419" w:eastAsia="en-US"/>
        </w:rPr>
        <w:t>ordenada.</w:t>
      </w:r>
    </w:p>
    <w:p w14:paraId="48D8A9F8" w14:textId="116921BE" w:rsidR="00F06026" w:rsidRPr="00F06026" w:rsidRDefault="00F06026">
      <w:pPr>
        <w:pStyle w:val="Prrafodelista"/>
        <w:numPr>
          <w:ilvl w:val="0"/>
          <w:numId w:val="15"/>
        </w:numPr>
        <w:suppressAutoHyphens w:val="0"/>
        <w:spacing w:after="200" w:line="360" w:lineRule="auto"/>
        <w:rPr>
          <w:rFonts w:eastAsia="MS Mincho"/>
          <w:lang w:val="es-419" w:eastAsia="en-US"/>
        </w:rPr>
      </w:pPr>
      <w:r w:rsidRPr="00F06026">
        <w:rPr>
          <w:rFonts w:eastAsia="MS Mincho"/>
          <w:b/>
          <w:bCs/>
          <w:lang w:val="es-419" w:eastAsia="en-US"/>
        </w:rPr>
        <w:t>Menos errores y más control:</w:t>
      </w:r>
      <w:r w:rsidRPr="00F06026">
        <w:rPr>
          <w:rFonts w:eastAsia="MS Mincho"/>
          <w:lang w:val="es-419" w:eastAsia="en-US"/>
        </w:rPr>
        <w:t xml:space="preserve"> Al no mezclar lógica con interfaz, se reduce</w:t>
      </w:r>
      <w:r w:rsidR="006A24E3">
        <w:rPr>
          <w:rFonts w:eastAsia="MS Mincho"/>
          <w:lang w:val="es-419" w:eastAsia="en-US"/>
        </w:rPr>
        <w:t xml:space="preserve"> de esta manera</w:t>
      </w:r>
      <w:r w:rsidRPr="00F06026">
        <w:rPr>
          <w:rFonts w:eastAsia="MS Mincho"/>
          <w:lang w:val="es-419" w:eastAsia="en-US"/>
        </w:rPr>
        <w:t xml:space="preserve"> la posibilidad de cometer errores que afecten a otras partes del sistema.</w:t>
      </w:r>
    </w:p>
    <w:p w14:paraId="3AFD6018" w14:textId="7EDA78D2" w:rsidR="00F06026" w:rsidRPr="00F06026" w:rsidRDefault="00F06026">
      <w:pPr>
        <w:pStyle w:val="Prrafodelista"/>
        <w:numPr>
          <w:ilvl w:val="0"/>
          <w:numId w:val="15"/>
        </w:numPr>
        <w:suppressAutoHyphens w:val="0"/>
        <w:spacing w:after="200" w:line="360" w:lineRule="auto"/>
        <w:rPr>
          <w:rFonts w:eastAsia="MS Mincho"/>
          <w:lang w:val="es-419" w:eastAsia="en-US"/>
        </w:rPr>
      </w:pPr>
      <w:r w:rsidRPr="00F06026">
        <w:rPr>
          <w:rFonts w:eastAsia="MS Mincho"/>
          <w:b/>
          <w:bCs/>
          <w:lang w:val="es-419" w:eastAsia="en-US"/>
        </w:rPr>
        <w:t>Mayor organización:</w:t>
      </w:r>
      <w:r w:rsidRPr="00F06026">
        <w:rPr>
          <w:rFonts w:eastAsia="MS Mincho"/>
          <w:lang w:val="es-419" w:eastAsia="en-US"/>
        </w:rPr>
        <w:t xml:space="preserve"> El uso de MVC no solo mejora el orden interno del </w:t>
      </w:r>
      <w:r w:rsidR="006A24E3" w:rsidRPr="00F06026">
        <w:rPr>
          <w:rFonts w:eastAsia="MS Mincho"/>
          <w:lang w:val="es-419" w:eastAsia="en-US"/>
        </w:rPr>
        <w:t>código,</w:t>
      </w:r>
      <w:r w:rsidR="006A24E3">
        <w:rPr>
          <w:rFonts w:eastAsia="MS Mincho"/>
          <w:lang w:val="es-419" w:eastAsia="en-US"/>
        </w:rPr>
        <w:t xml:space="preserve"> sino que </w:t>
      </w:r>
      <w:r w:rsidRPr="00F06026">
        <w:rPr>
          <w:rFonts w:eastAsia="MS Mincho"/>
          <w:lang w:val="es-419" w:eastAsia="en-US"/>
        </w:rPr>
        <w:t>también facilita que otros programadores puedan entenderlo y continuar con el desarrollo si es necesario.</w:t>
      </w:r>
    </w:p>
    <w:p w14:paraId="79E0BE0B" w14:textId="77777777" w:rsidR="00C865DD" w:rsidRPr="00DD4434" w:rsidRDefault="00C865DD" w:rsidP="00DD4434">
      <w:pPr>
        <w:spacing w:line="276" w:lineRule="auto"/>
        <w:ind w:hanging="1276"/>
        <w:rPr>
          <w:lang w:val="es-MX"/>
        </w:rPr>
      </w:pPr>
    </w:p>
    <w:p w14:paraId="49B43962" w14:textId="77777777" w:rsidR="00C865DD" w:rsidRPr="009C46BF" w:rsidRDefault="00C865DD" w:rsidP="000B56C9">
      <w:pPr>
        <w:rPr>
          <w:lang w:val="es-MX"/>
        </w:rPr>
      </w:pPr>
    </w:p>
    <w:sectPr w:rsidR="00C865DD" w:rsidRPr="009C46BF" w:rsidSect="007B5F67">
      <w:headerReference w:type="default" r:id="rId22"/>
      <w:footerReference w:type="default" r:id="rId2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BF407" w14:textId="77777777" w:rsidR="005C759F" w:rsidRDefault="005C759F" w:rsidP="00E45455">
      <w:r>
        <w:separator/>
      </w:r>
    </w:p>
  </w:endnote>
  <w:endnote w:type="continuationSeparator" w:id="0">
    <w:p w14:paraId="1DC30AD9" w14:textId="77777777" w:rsidR="005C759F" w:rsidRDefault="005C759F" w:rsidP="00E4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A62E9" w14:textId="77777777" w:rsidR="006C36F4" w:rsidRPr="006C36F4" w:rsidRDefault="006C36F4" w:rsidP="006C36F4">
    <w:pPr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 w:rsidRPr="006C36F4"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3522A56" wp14:editId="622F0B5E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DC3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49917B1B" w14:textId="14CFB582" w:rsidR="006C36F4" w:rsidRPr="006C36F4" w:rsidRDefault="006C36F4" w:rsidP="006C36F4">
    <w:pPr>
      <w:tabs>
        <w:tab w:val="left" w:pos="7560"/>
      </w:tabs>
      <w:jc w:val="right"/>
      <w:rPr>
        <w:rFonts w:ascii="Calibri" w:hAnsi="Calibri" w:cs="Book Antiqua"/>
        <w:b/>
        <w:sz w:val="20"/>
        <w:szCs w:val="20"/>
      </w:rPr>
    </w:pPr>
    <w:r w:rsidRPr="006C36F4">
      <w:rPr>
        <w:rFonts w:ascii="Calibri" w:hAnsi="Calibri"/>
        <w:b/>
        <w:snapToGrid w:val="0"/>
        <w:sz w:val="20"/>
        <w:szCs w:val="20"/>
        <w:lang w:val="es-ES_tradnl"/>
      </w:rPr>
      <w:t xml:space="preserve">SDD Versión: </w:t>
    </w:r>
    <w:r w:rsidRPr="006C36F4">
      <w:rPr>
        <w:rFonts w:ascii="Calibri" w:hAnsi="Calibri"/>
        <w:snapToGrid w:val="0"/>
        <w:sz w:val="20"/>
        <w:szCs w:val="20"/>
        <w:lang w:val="es-ES_tradnl"/>
      </w:rPr>
      <w:t>1.</w:t>
    </w:r>
    <w:r w:rsidR="00AC02C2">
      <w:rPr>
        <w:rFonts w:ascii="Calibri" w:hAnsi="Calibri"/>
        <w:snapToGrid w:val="0"/>
        <w:sz w:val="20"/>
        <w:szCs w:val="20"/>
        <w:lang w:val="es-ES_tradnl"/>
      </w:rPr>
      <w:t>0</w:t>
    </w:r>
  </w:p>
  <w:p w14:paraId="18846D09" w14:textId="70E80CD7" w:rsidR="007B5F67" w:rsidRPr="006C36F4" w:rsidRDefault="006C36F4" w:rsidP="006C36F4">
    <w:pPr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6C36F4">
      <w:rPr>
        <w:rFonts w:ascii="Calibri" w:hAnsi="Calibri" w:cs="Book Antiqua"/>
        <w:b/>
        <w:sz w:val="20"/>
        <w:szCs w:val="20"/>
      </w:rPr>
      <w:tab/>
      <w:t>Página:</w:t>
    </w:r>
    <w:r w:rsidRPr="006C36F4">
      <w:rPr>
        <w:rFonts w:ascii="Calibri" w:hAnsi="Calibri" w:cs="Book Antiqua"/>
        <w:sz w:val="20"/>
        <w:szCs w:val="20"/>
        <w:lang w:val="es-ES_tradnl"/>
      </w:rPr>
      <w:t xml:space="preserve">  </w:t>
    </w:r>
    <w:r w:rsidRPr="006C36F4">
      <w:rPr>
        <w:rFonts w:ascii="Calibri" w:hAnsi="Calibri"/>
        <w:snapToGrid w:val="0"/>
        <w:sz w:val="20"/>
        <w:szCs w:val="20"/>
        <w:lang w:val="es-ES_tradnl"/>
      </w:rPr>
      <w:fldChar w:fldCharType="begin"/>
    </w:r>
    <w:r w:rsidRPr="006C36F4">
      <w:rPr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6C36F4">
      <w:rPr>
        <w:rFonts w:ascii="Calibri" w:hAnsi="Calibri"/>
        <w:snapToGrid w:val="0"/>
        <w:sz w:val="20"/>
        <w:szCs w:val="20"/>
        <w:lang w:val="es-ES_tradnl"/>
      </w:rPr>
      <w:fldChar w:fldCharType="separate"/>
    </w:r>
    <w:r w:rsidRPr="006C36F4">
      <w:rPr>
        <w:rFonts w:ascii="Calibri" w:hAnsi="Calibri"/>
        <w:snapToGrid w:val="0"/>
        <w:sz w:val="20"/>
        <w:szCs w:val="20"/>
        <w:lang w:val="es-ES_tradnl"/>
      </w:rPr>
      <w:t>1</w:t>
    </w:r>
    <w:r w:rsidRPr="006C36F4">
      <w:rPr>
        <w:rFonts w:ascii="Calibri" w:hAnsi="Calibri"/>
        <w:snapToGrid w:val="0"/>
        <w:sz w:val="20"/>
        <w:szCs w:val="20"/>
        <w:lang w:val="es-ES_tradnl"/>
      </w:rPr>
      <w:fldChar w:fldCharType="end"/>
    </w:r>
    <w:r w:rsidRPr="006C36F4">
      <w:rPr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3B1F2" w14:textId="77777777" w:rsidR="005C759F" w:rsidRDefault="005C759F" w:rsidP="00E45455">
      <w:r>
        <w:separator/>
      </w:r>
    </w:p>
  </w:footnote>
  <w:footnote w:type="continuationSeparator" w:id="0">
    <w:p w14:paraId="003B2C05" w14:textId="77777777" w:rsidR="005C759F" w:rsidRDefault="005C759F" w:rsidP="00E4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4C97C" w14:textId="42668C19" w:rsidR="00EA6934" w:rsidRPr="00EA6934" w:rsidRDefault="00061EA8" w:rsidP="00EA6934">
    <w:pPr>
      <w:jc w:val="right"/>
      <w:rPr>
        <w:rFonts w:ascii="Calibri" w:hAnsi="Calibri"/>
        <w:sz w:val="20"/>
        <w:szCs w:val="20"/>
        <w:lang w:val="es-ES"/>
      </w:rPr>
    </w:pPr>
    <w:r w:rsidRPr="006B66B9">
      <w:rPr>
        <w:noProof/>
      </w:rPr>
      <w:drawing>
        <wp:anchor distT="0" distB="0" distL="114300" distR="114300" simplePos="0" relativeHeight="251658752" behindDoc="1" locked="0" layoutInCell="1" allowOverlap="1" wp14:anchorId="3C26CFE4" wp14:editId="09E4466B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917255767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tab/>
    </w:r>
    <w:r w:rsidR="006B66B9" w:rsidRPr="006B66B9">
      <w:tab/>
    </w:r>
    <w:r w:rsidR="006B66B9" w:rsidRPr="006B66B9">
      <w:tab/>
    </w:r>
    <w:r w:rsidR="006B66B9" w:rsidRPr="006B66B9">
      <w:tab/>
    </w:r>
    <w:r w:rsidR="006B66B9" w:rsidRPr="006B66B9">
      <w:tab/>
    </w:r>
    <w:r w:rsidR="006B66B9" w:rsidRPr="006B66B9">
      <w:tab/>
    </w:r>
    <w:r w:rsidR="006B66B9" w:rsidRPr="006B66B9">
      <w:tab/>
    </w:r>
    <w:r w:rsidR="006B66B9" w:rsidRPr="006B66B9">
      <w:tab/>
      <w:t xml:space="preserve"> </w:t>
    </w:r>
    <w:r w:rsidR="006B66B9" w:rsidRPr="006B66B9">
      <w:rPr>
        <w:b/>
        <w:sz w:val="20"/>
        <w:szCs w:val="20"/>
      </w:rPr>
      <w:t>Proyecto</w:t>
    </w:r>
    <w:r w:rsidR="00EA6934" w:rsidRPr="006B66B9">
      <w:rPr>
        <w:sz w:val="20"/>
        <w:szCs w:val="20"/>
      </w:rPr>
      <w:t>:</w:t>
    </w:r>
    <w:r w:rsidR="00EA6934">
      <w:rPr>
        <w:sz w:val="20"/>
        <w:szCs w:val="20"/>
      </w:rPr>
      <w:t xml:space="preserve"> </w:t>
    </w:r>
    <w:bookmarkStart w:id="59" w:name="_Hlk197481396"/>
    <w:r w:rsidR="00EA6934" w:rsidRPr="00EA6934">
      <w:rPr>
        <w:rFonts w:ascii="Calibri" w:hAnsi="Calibri"/>
        <w:sz w:val="20"/>
        <w:szCs w:val="20"/>
        <w:lang w:val="es-ES"/>
      </w:rPr>
      <w:t>Sistema de gestión</w:t>
    </w:r>
  </w:p>
  <w:p w14:paraId="2A727EDE" w14:textId="40726A25" w:rsidR="006B66B9" w:rsidRPr="006B66B9" w:rsidRDefault="00EA6934" w:rsidP="00EA6934">
    <w:pPr>
      <w:ind w:left="708"/>
      <w:jc w:val="right"/>
      <w:rPr>
        <w:sz w:val="20"/>
        <w:szCs w:val="20"/>
      </w:rPr>
    </w:pPr>
    <w:r w:rsidRPr="00EA6934">
      <w:rPr>
        <w:rFonts w:ascii="Calibri" w:hAnsi="Calibri"/>
        <w:sz w:val="20"/>
        <w:szCs w:val="20"/>
        <w:lang w:val="es-ES"/>
      </w:rPr>
      <w:t xml:space="preserve"> de préstamos online de biblioteca</w:t>
    </w:r>
  </w:p>
  <w:bookmarkEnd w:id="59"/>
  <w:p w14:paraId="0C632016" w14:textId="1B3DFA1D" w:rsidR="005206DA" w:rsidRPr="00046460" w:rsidRDefault="00061EA8" w:rsidP="006D0299">
    <w:pPr>
      <w:ind w:left="708" w:firstLine="708"/>
      <w:jc w:val="right"/>
      <w:rPr>
        <w:sz w:val="20"/>
        <w:szCs w:val="20"/>
      </w:rPr>
    </w:pPr>
    <w:r w:rsidRPr="006B66B9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23FC3" wp14:editId="3DE62C86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41297250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5DD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D0299">
      <w:rPr>
        <w:b/>
        <w:sz w:val="20"/>
        <w:szCs w:val="20"/>
      </w:rPr>
      <w:t xml:space="preserve"> </w:t>
    </w:r>
    <w:r w:rsidR="006B66B9" w:rsidRPr="006B66B9">
      <w:rPr>
        <w:b/>
        <w:sz w:val="20"/>
        <w:szCs w:val="20"/>
      </w:rPr>
      <w:t>Versión Producto</w:t>
    </w:r>
    <w:r w:rsidR="006B66B9" w:rsidRPr="006B66B9">
      <w:rPr>
        <w:sz w:val="20"/>
        <w:szCs w:val="20"/>
      </w:rPr>
      <w:t xml:space="preserve">: </w:t>
    </w:r>
    <w:r w:rsidR="006C36F4">
      <w:rPr>
        <w:sz w:val="20"/>
        <w:szCs w:val="20"/>
      </w:rPr>
      <w:t>1.0</w:t>
    </w:r>
    <w:r w:rsidR="006B66B9" w:rsidRPr="006B66B9">
      <w:rPr>
        <w:sz w:val="20"/>
        <w:szCs w:val="20"/>
      </w:rPr>
      <w:t xml:space="preserve"> </w:t>
    </w:r>
    <w:r w:rsidR="006D0299">
      <w:rPr>
        <w:sz w:val="20"/>
        <w:szCs w:val="20"/>
      </w:rPr>
      <w:tab/>
    </w:r>
    <w:r w:rsidR="006B66B9" w:rsidRPr="006B66B9">
      <w:rPr>
        <w:sz w:val="20"/>
        <w:szCs w:val="20"/>
      </w:rPr>
      <w:t xml:space="preserve"> </w:t>
    </w:r>
    <w:r w:rsidR="006D0299">
      <w:rPr>
        <w:sz w:val="20"/>
        <w:szCs w:val="20"/>
      </w:rPr>
      <w:t xml:space="preserve">  </w:t>
    </w:r>
    <w:r w:rsidR="006B66B9" w:rsidRPr="006B66B9">
      <w:rPr>
        <w:b/>
        <w:sz w:val="20"/>
        <w:szCs w:val="20"/>
      </w:rPr>
      <w:t>Cliente</w:t>
    </w:r>
    <w:r w:rsidR="006B66B9" w:rsidRPr="006B66B9">
      <w:rPr>
        <w:sz w:val="20"/>
        <w:szCs w:val="20"/>
      </w:rPr>
      <w:t>: xxxxx</w:t>
    </w:r>
    <w:r w:rsidR="00891D30"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2" w15:restartNumberingAfterBreak="0">
    <w:nsid w:val="025D58DB"/>
    <w:multiLevelType w:val="hybridMultilevel"/>
    <w:tmpl w:val="F564C9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935A3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E00"/>
    <w:multiLevelType w:val="multilevel"/>
    <w:tmpl w:val="C576D1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38D3C86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37A59"/>
    <w:multiLevelType w:val="hybridMultilevel"/>
    <w:tmpl w:val="DCB6F4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62F0"/>
    <w:multiLevelType w:val="hybridMultilevel"/>
    <w:tmpl w:val="91DA0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1CB9"/>
    <w:multiLevelType w:val="hybridMultilevel"/>
    <w:tmpl w:val="4E92A0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156A7"/>
    <w:multiLevelType w:val="hybridMultilevel"/>
    <w:tmpl w:val="33187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A0BFD"/>
    <w:multiLevelType w:val="hybridMultilevel"/>
    <w:tmpl w:val="3E12C198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C82F22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C233C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30B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613D8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6768B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F3C45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B55BC"/>
    <w:multiLevelType w:val="hybridMultilevel"/>
    <w:tmpl w:val="A07C5F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A769E"/>
    <w:multiLevelType w:val="hybridMultilevel"/>
    <w:tmpl w:val="B6EAD3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42EA0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92A9B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68E1B7E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A740E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814CC"/>
    <w:multiLevelType w:val="hybridMultilevel"/>
    <w:tmpl w:val="37B0BD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A1116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61CF6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E1D54"/>
    <w:multiLevelType w:val="hybridMultilevel"/>
    <w:tmpl w:val="140EB2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749CE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C0957"/>
    <w:multiLevelType w:val="hybridMultilevel"/>
    <w:tmpl w:val="EB7EC4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43F19"/>
    <w:multiLevelType w:val="hybridMultilevel"/>
    <w:tmpl w:val="A822C018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42DAE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11D70"/>
    <w:multiLevelType w:val="hybridMultilevel"/>
    <w:tmpl w:val="304431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4321F"/>
    <w:multiLevelType w:val="hybridMultilevel"/>
    <w:tmpl w:val="4E92A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25EE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2087E"/>
    <w:multiLevelType w:val="hybridMultilevel"/>
    <w:tmpl w:val="0BE4A6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57D2B"/>
    <w:multiLevelType w:val="hybridMultilevel"/>
    <w:tmpl w:val="6E9E0D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A0FF8"/>
    <w:multiLevelType w:val="hybridMultilevel"/>
    <w:tmpl w:val="C67AB4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731AB"/>
    <w:multiLevelType w:val="multilevel"/>
    <w:tmpl w:val="3BB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833F5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1BCA"/>
    <w:multiLevelType w:val="hybridMultilevel"/>
    <w:tmpl w:val="B6EAD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04793"/>
    <w:multiLevelType w:val="hybridMultilevel"/>
    <w:tmpl w:val="A6A479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E3E01"/>
    <w:multiLevelType w:val="hybridMultilevel"/>
    <w:tmpl w:val="FA52E1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94038">
    <w:abstractNumId w:val="21"/>
  </w:num>
  <w:num w:numId="2" w16cid:durableId="1654067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7225921">
    <w:abstractNumId w:val="2"/>
  </w:num>
  <w:num w:numId="4" w16cid:durableId="866917803">
    <w:abstractNumId w:val="37"/>
  </w:num>
  <w:num w:numId="5" w16cid:durableId="655106164">
    <w:abstractNumId w:val="17"/>
  </w:num>
  <w:num w:numId="6" w16cid:durableId="195585914">
    <w:abstractNumId w:val="4"/>
  </w:num>
  <w:num w:numId="7" w16cid:durableId="8116020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2222295">
    <w:abstractNumId w:val="9"/>
  </w:num>
  <w:num w:numId="9" w16cid:durableId="78453456">
    <w:abstractNumId w:val="29"/>
  </w:num>
  <w:num w:numId="10" w16cid:durableId="710807944">
    <w:abstractNumId w:val="36"/>
  </w:num>
  <w:num w:numId="11" w16cid:durableId="1177035676">
    <w:abstractNumId w:val="6"/>
  </w:num>
  <w:num w:numId="12" w16cid:durableId="1850410669">
    <w:abstractNumId w:val="24"/>
  </w:num>
  <w:num w:numId="13" w16cid:durableId="709958719">
    <w:abstractNumId w:val="35"/>
  </w:num>
  <w:num w:numId="14" w16cid:durableId="1689018627">
    <w:abstractNumId w:val="30"/>
  </w:num>
  <w:num w:numId="15" w16cid:durableId="447161445">
    <w:abstractNumId w:val="41"/>
  </w:num>
  <w:num w:numId="16" w16cid:durableId="1550264939">
    <w:abstractNumId w:val="7"/>
  </w:num>
  <w:num w:numId="17" w16cid:durableId="1573469225">
    <w:abstractNumId w:val="27"/>
  </w:num>
  <w:num w:numId="18" w16cid:durableId="1915775898">
    <w:abstractNumId w:val="32"/>
  </w:num>
  <w:num w:numId="19" w16cid:durableId="924801010">
    <w:abstractNumId w:val="18"/>
  </w:num>
  <w:num w:numId="20" w16cid:durableId="280499157">
    <w:abstractNumId w:val="8"/>
  </w:num>
  <w:num w:numId="21" w16cid:durableId="1426655795">
    <w:abstractNumId w:val="16"/>
  </w:num>
  <w:num w:numId="22" w16cid:durableId="762334403">
    <w:abstractNumId w:val="5"/>
  </w:num>
  <w:num w:numId="23" w16cid:durableId="1036277139">
    <w:abstractNumId w:val="26"/>
  </w:num>
  <w:num w:numId="24" w16cid:durableId="451901870">
    <w:abstractNumId w:val="25"/>
  </w:num>
  <w:num w:numId="25" w16cid:durableId="1415398975">
    <w:abstractNumId w:val="40"/>
  </w:num>
  <w:num w:numId="26" w16cid:durableId="1791435021">
    <w:abstractNumId w:val="11"/>
  </w:num>
  <w:num w:numId="27" w16cid:durableId="1598127391">
    <w:abstractNumId w:val="34"/>
  </w:num>
  <w:num w:numId="28" w16cid:durableId="363335743">
    <w:abstractNumId w:val="33"/>
  </w:num>
  <w:num w:numId="29" w16cid:durableId="928925869">
    <w:abstractNumId w:val="31"/>
  </w:num>
  <w:num w:numId="30" w16cid:durableId="69473178">
    <w:abstractNumId w:val="14"/>
  </w:num>
  <w:num w:numId="31" w16cid:durableId="1135294135">
    <w:abstractNumId w:val="20"/>
  </w:num>
  <w:num w:numId="32" w16cid:durableId="46803434">
    <w:abstractNumId w:val="15"/>
  </w:num>
  <w:num w:numId="33" w16cid:durableId="924530924">
    <w:abstractNumId w:val="13"/>
  </w:num>
  <w:num w:numId="34" w16cid:durableId="2065786139">
    <w:abstractNumId w:val="12"/>
  </w:num>
  <w:num w:numId="35" w16cid:durableId="1954555372">
    <w:abstractNumId w:val="39"/>
  </w:num>
  <w:num w:numId="36" w16cid:durableId="1766994638">
    <w:abstractNumId w:val="22"/>
  </w:num>
  <w:num w:numId="37" w16cid:durableId="1547834685">
    <w:abstractNumId w:val="19"/>
  </w:num>
  <w:num w:numId="38" w16cid:durableId="567114511">
    <w:abstractNumId w:val="28"/>
  </w:num>
  <w:num w:numId="39" w16cid:durableId="1635791691">
    <w:abstractNumId w:val="3"/>
  </w:num>
  <w:num w:numId="40" w16cid:durableId="116069652">
    <w:abstractNumId w:val="23"/>
  </w:num>
  <w:num w:numId="41" w16cid:durableId="447819522">
    <w:abstractNumId w:val="10"/>
  </w:num>
  <w:num w:numId="42" w16cid:durableId="1045180893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8"/>
    <w:rsid w:val="00022620"/>
    <w:rsid w:val="00026D77"/>
    <w:rsid w:val="000366A6"/>
    <w:rsid w:val="000367FB"/>
    <w:rsid w:val="000456F8"/>
    <w:rsid w:val="00046460"/>
    <w:rsid w:val="0005116B"/>
    <w:rsid w:val="00052AC7"/>
    <w:rsid w:val="00056B20"/>
    <w:rsid w:val="000607BD"/>
    <w:rsid w:val="00061EA8"/>
    <w:rsid w:val="00065E94"/>
    <w:rsid w:val="0008481F"/>
    <w:rsid w:val="00085C9A"/>
    <w:rsid w:val="000878BF"/>
    <w:rsid w:val="00091F1C"/>
    <w:rsid w:val="00096EB8"/>
    <w:rsid w:val="000B0EBF"/>
    <w:rsid w:val="000B5059"/>
    <w:rsid w:val="000B56C9"/>
    <w:rsid w:val="000B7B43"/>
    <w:rsid w:val="000D1EC0"/>
    <w:rsid w:val="000E7E31"/>
    <w:rsid w:val="000F5625"/>
    <w:rsid w:val="000F624B"/>
    <w:rsid w:val="00113EC8"/>
    <w:rsid w:val="00124FFC"/>
    <w:rsid w:val="00143C40"/>
    <w:rsid w:val="00143C84"/>
    <w:rsid w:val="001539C2"/>
    <w:rsid w:val="00156802"/>
    <w:rsid w:val="001757EF"/>
    <w:rsid w:val="00181D85"/>
    <w:rsid w:val="00185799"/>
    <w:rsid w:val="0019309F"/>
    <w:rsid w:val="00197FFC"/>
    <w:rsid w:val="001B2A73"/>
    <w:rsid w:val="001C0502"/>
    <w:rsid w:val="001C1E7C"/>
    <w:rsid w:val="001C2274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3E33"/>
    <w:rsid w:val="002902DF"/>
    <w:rsid w:val="002914D3"/>
    <w:rsid w:val="002926E6"/>
    <w:rsid w:val="00292B91"/>
    <w:rsid w:val="0029753F"/>
    <w:rsid w:val="002B0678"/>
    <w:rsid w:val="002B06D8"/>
    <w:rsid w:val="002B32E8"/>
    <w:rsid w:val="002C76AC"/>
    <w:rsid w:val="002D5DBA"/>
    <w:rsid w:val="002E2A3F"/>
    <w:rsid w:val="002E58F7"/>
    <w:rsid w:val="00302012"/>
    <w:rsid w:val="00310A34"/>
    <w:rsid w:val="00332BDF"/>
    <w:rsid w:val="003511E2"/>
    <w:rsid w:val="00356738"/>
    <w:rsid w:val="00365726"/>
    <w:rsid w:val="00366AB2"/>
    <w:rsid w:val="00367881"/>
    <w:rsid w:val="003708B3"/>
    <w:rsid w:val="003711B6"/>
    <w:rsid w:val="00371427"/>
    <w:rsid w:val="00386D8B"/>
    <w:rsid w:val="003A72B1"/>
    <w:rsid w:val="003B184F"/>
    <w:rsid w:val="003C3B58"/>
    <w:rsid w:val="003E2F6F"/>
    <w:rsid w:val="003F1E57"/>
    <w:rsid w:val="003F7273"/>
    <w:rsid w:val="0041055C"/>
    <w:rsid w:val="004321C1"/>
    <w:rsid w:val="00434592"/>
    <w:rsid w:val="00437BF4"/>
    <w:rsid w:val="004405E1"/>
    <w:rsid w:val="00447B32"/>
    <w:rsid w:val="00451A5F"/>
    <w:rsid w:val="00452183"/>
    <w:rsid w:val="0045669B"/>
    <w:rsid w:val="00456809"/>
    <w:rsid w:val="00463BB4"/>
    <w:rsid w:val="00466621"/>
    <w:rsid w:val="004719C9"/>
    <w:rsid w:val="00471D49"/>
    <w:rsid w:val="004A70AF"/>
    <w:rsid w:val="004A72FC"/>
    <w:rsid w:val="004B5227"/>
    <w:rsid w:val="004C1F48"/>
    <w:rsid w:val="004C3495"/>
    <w:rsid w:val="004C3BA6"/>
    <w:rsid w:val="004C7B5C"/>
    <w:rsid w:val="004D518B"/>
    <w:rsid w:val="004D728F"/>
    <w:rsid w:val="004E11F6"/>
    <w:rsid w:val="004E2004"/>
    <w:rsid w:val="004E505F"/>
    <w:rsid w:val="004E7441"/>
    <w:rsid w:val="004F5397"/>
    <w:rsid w:val="00500A51"/>
    <w:rsid w:val="005030F3"/>
    <w:rsid w:val="00505B21"/>
    <w:rsid w:val="00510016"/>
    <w:rsid w:val="00512B83"/>
    <w:rsid w:val="005206DA"/>
    <w:rsid w:val="005254BC"/>
    <w:rsid w:val="00526051"/>
    <w:rsid w:val="00531233"/>
    <w:rsid w:val="00541942"/>
    <w:rsid w:val="0056524F"/>
    <w:rsid w:val="00576DE8"/>
    <w:rsid w:val="00584D8A"/>
    <w:rsid w:val="00593A95"/>
    <w:rsid w:val="00594CC3"/>
    <w:rsid w:val="005A1D3F"/>
    <w:rsid w:val="005A6BDC"/>
    <w:rsid w:val="005B0BF2"/>
    <w:rsid w:val="005C0016"/>
    <w:rsid w:val="005C0FE8"/>
    <w:rsid w:val="005C432C"/>
    <w:rsid w:val="005C4AE3"/>
    <w:rsid w:val="005C759F"/>
    <w:rsid w:val="005D1A84"/>
    <w:rsid w:val="005E08DB"/>
    <w:rsid w:val="005F23A9"/>
    <w:rsid w:val="00601953"/>
    <w:rsid w:val="00604B97"/>
    <w:rsid w:val="00606547"/>
    <w:rsid w:val="006077C4"/>
    <w:rsid w:val="00616B39"/>
    <w:rsid w:val="00620725"/>
    <w:rsid w:val="00625118"/>
    <w:rsid w:val="0063368E"/>
    <w:rsid w:val="00637CA6"/>
    <w:rsid w:val="00641F07"/>
    <w:rsid w:val="006435B3"/>
    <w:rsid w:val="00644500"/>
    <w:rsid w:val="00660730"/>
    <w:rsid w:val="006664A2"/>
    <w:rsid w:val="00675991"/>
    <w:rsid w:val="00692401"/>
    <w:rsid w:val="00693A0D"/>
    <w:rsid w:val="006A24E3"/>
    <w:rsid w:val="006A34DE"/>
    <w:rsid w:val="006B1F09"/>
    <w:rsid w:val="006B66B9"/>
    <w:rsid w:val="006B7476"/>
    <w:rsid w:val="006C36F4"/>
    <w:rsid w:val="006D0299"/>
    <w:rsid w:val="006D099D"/>
    <w:rsid w:val="006D23CB"/>
    <w:rsid w:val="006E5857"/>
    <w:rsid w:val="00702CCA"/>
    <w:rsid w:val="00711199"/>
    <w:rsid w:val="00712D96"/>
    <w:rsid w:val="0071372D"/>
    <w:rsid w:val="00724BE7"/>
    <w:rsid w:val="0073148D"/>
    <w:rsid w:val="00734DC8"/>
    <w:rsid w:val="00743806"/>
    <w:rsid w:val="0076053B"/>
    <w:rsid w:val="007643C5"/>
    <w:rsid w:val="00775913"/>
    <w:rsid w:val="00782394"/>
    <w:rsid w:val="00792FB6"/>
    <w:rsid w:val="00796ABB"/>
    <w:rsid w:val="007B4C43"/>
    <w:rsid w:val="007B5F67"/>
    <w:rsid w:val="007D2C57"/>
    <w:rsid w:val="007E0068"/>
    <w:rsid w:val="007F09EB"/>
    <w:rsid w:val="00817F9C"/>
    <w:rsid w:val="00833634"/>
    <w:rsid w:val="00835319"/>
    <w:rsid w:val="00841F13"/>
    <w:rsid w:val="00842ED3"/>
    <w:rsid w:val="008457DA"/>
    <w:rsid w:val="00846645"/>
    <w:rsid w:val="00847BA5"/>
    <w:rsid w:val="00850DA0"/>
    <w:rsid w:val="00856071"/>
    <w:rsid w:val="00856A28"/>
    <w:rsid w:val="008722F0"/>
    <w:rsid w:val="008865D5"/>
    <w:rsid w:val="00891D30"/>
    <w:rsid w:val="0089398B"/>
    <w:rsid w:val="008B0C13"/>
    <w:rsid w:val="008C4B72"/>
    <w:rsid w:val="008C7784"/>
    <w:rsid w:val="008D0AD0"/>
    <w:rsid w:val="008E3733"/>
    <w:rsid w:val="008E4B0D"/>
    <w:rsid w:val="008E4E6E"/>
    <w:rsid w:val="008E6F61"/>
    <w:rsid w:val="008F1D86"/>
    <w:rsid w:val="008F5F84"/>
    <w:rsid w:val="00907666"/>
    <w:rsid w:val="009126FD"/>
    <w:rsid w:val="009247FB"/>
    <w:rsid w:val="00926AB6"/>
    <w:rsid w:val="00942041"/>
    <w:rsid w:val="00943C25"/>
    <w:rsid w:val="00951221"/>
    <w:rsid w:val="00951BB8"/>
    <w:rsid w:val="009669C8"/>
    <w:rsid w:val="00971569"/>
    <w:rsid w:val="00973F03"/>
    <w:rsid w:val="00983E27"/>
    <w:rsid w:val="00985E04"/>
    <w:rsid w:val="00986906"/>
    <w:rsid w:val="009951AE"/>
    <w:rsid w:val="009C46BF"/>
    <w:rsid w:val="009C7983"/>
    <w:rsid w:val="009D421A"/>
    <w:rsid w:val="009D4E14"/>
    <w:rsid w:val="009D67B6"/>
    <w:rsid w:val="009E3E0C"/>
    <w:rsid w:val="009E53D1"/>
    <w:rsid w:val="009F3B71"/>
    <w:rsid w:val="00A03EC0"/>
    <w:rsid w:val="00A051F5"/>
    <w:rsid w:val="00A10802"/>
    <w:rsid w:val="00A23CA0"/>
    <w:rsid w:val="00A262E1"/>
    <w:rsid w:val="00A450D6"/>
    <w:rsid w:val="00A46BB1"/>
    <w:rsid w:val="00A542F4"/>
    <w:rsid w:val="00A6544E"/>
    <w:rsid w:val="00A91FD9"/>
    <w:rsid w:val="00AA3C8F"/>
    <w:rsid w:val="00AA53A5"/>
    <w:rsid w:val="00AB304D"/>
    <w:rsid w:val="00AB69B3"/>
    <w:rsid w:val="00AC02C2"/>
    <w:rsid w:val="00AC733B"/>
    <w:rsid w:val="00AD4875"/>
    <w:rsid w:val="00AE0B4B"/>
    <w:rsid w:val="00AE45C1"/>
    <w:rsid w:val="00AE6717"/>
    <w:rsid w:val="00AF28BD"/>
    <w:rsid w:val="00AF2AF5"/>
    <w:rsid w:val="00B02CEA"/>
    <w:rsid w:val="00B151D3"/>
    <w:rsid w:val="00B210F7"/>
    <w:rsid w:val="00B43F93"/>
    <w:rsid w:val="00B460E6"/>
    <w:rsid w:val="00B562B4"/>
    <w:rsid w:val="00B6066B"/>
    <w:rsid w:val="00B63367"/>
    <w:rsid w:val="00B715BC"/>
    <w:rsid w:val="00B82185"/>
    <w:rsid w:val="00B9196B"/>
    <w:rsid w:val="00BA03BE"/>
    <w:rsid w:val="00BA4A5C"/>
    <w:rsid w:val="00BA5B2B"/>
    <w:rsid w:val="00BD2C9A"/>
    <w:rsid w:val="00BD7DED"/>
    <w:rsid w:val="00BE0EB1"/>
    <w:rsid w:val="00BE2518"/>
    <w:rsid w:val="00C05D62"/>
    <w:rsid w:val="00C17C6D"/>
    <w:rsid w:val="00C23C91"/>
    <w:rsid w:val="00C31364"/>
    <w:rsid w:val="00C4341B"/>
    <w:rsid w:val="00C54623"/>
    <w:rsid w:val="00C54BBF"/>
    <w:rsid w:val="00C57C33"/>
    <w:rsid w:val="00C6340D"/>
    <w:rsid w:val="00C65E76"/>
    <w:rsid w:val="00C70B59"/>
    <w:rsid w:val="00C81561"/>
    <w:rsid w:val="00C8158B"/>
    <w:rsid w:val="00C863B9"/>
    <w:rsid w:val="00C865DD"/>
    <w:rsid w:val="00C93B5D"/>
    <w:rsid w:val="00C96124"/>
    <w:rsid w:val="00C9681F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15B48"/>
    <w:rsid w:val="00D21989"/>
    <w:rsid w:val="00D22AAC"/>
    <w:rsid w:val="00D239A0"/>
    <w:rsid w:val="00D34B55"/>
    <w:rsid w:val="00D52150"/>
    <w:rsid w:val="00D52D62"/>
    <w:rsid w:val="00D5359C"/>
    <w:rsid w:val="00D554C9"/>
    <w:rsid w:val="00D66948"/>
    <w:rsid w:val="00D6701E"/>
    <w:rsid w:val="00D67C7A"/>
    <w:rsid w:val="00D71F76"/>
    <w:rsid w:val="00D76995"/>
    <w:rsid w:val="00D87F8F"/>
    <w:rsid w:val="00D91651"/>
    <w:rsid w:val="00D92277"/>
    <w:rsid w:val="00DA14A7"/>
    <w:rsid w:val="00DA2C07"/>
    <w:rsid w:val="00DB2A82"/>
    <w:rsid w:val="00DD2C95"/>
    <w:rsid w:val="00DD4434"/>
    <w:rsid w:val="00DE4088"/>
    <w:rsid w:val="00DF2088"/>
    <w:rsid w:val="00DF68E0"/>
    <w:rsid w:val="00E11304"/>
    <w:rsid w:val="00E11461"/>
    <w:rsid w:val="00E213AD"/>
    <w:rsid w:val="00E36287"/>
    <w:rsid w:val="00E373E7"/>
    <w:rsid w:val="00E43B6C"/>
    <w:rsid w:val="00E45455"/>
    <w:rsid w:val="00E52767"/>
    <w:rsid w:val="00E54634"/>
    <w:rsid w:val="00E61981"/>
    <w:rsid w:val="00E6602D"/>
    <w:rsid w:val="00E73506"/>
    <w:rsid w:val="00E80212"/>
    <w:rsid w:val="00E803E6"/>
    <w:rsid w:val="00E871CA"/>
    <w:rsid w:val="00E91D39"/>
    <w:rsid w:val="00E95B37"/>
    <w:rsid w:val="00EA6934"/>
    <w:rsid w:val="00ED2C98"/>
    <w:rsid w:val="00ED3AD4"/>
    <w:rsid w:val="00ED6887"/>
    <w:rsid w:val="00EE34B7"/>
    <w:rsid w:val="00EE4354"/>
    <w:rsid w:val="00EE470A"/>
    <w:rsid w:val="00EE7FF2"/>
    <w:rsid w:val="00EF450F"/>
    <w:rsid w:val="00EF74DB"/>
    <w:rsid w:val="00F02FC2"/>
    <w:rsid w:val="00F059B9"/>
    <w:rsid w:val="00F06026"/>
    <w:rsid w:val="00F106AD"/>
    <w:rsid w:val="00F10A43"/>
    <w:rsid w:val="00F20E74"/>
    <w:rsid w:val="00F25E0C"/>
    <w:rsid w:val="00F25E3F"/>
    <w:rsid w:val="00F261D5"/>
    <w:rsid w:val="00F46FCB"/>
    <w:rsid w:val="00F50F13"/>
    <w:rsid w:val="00F52017"/>
    <w:rsid w:val="00F613D5"/>
    <w:rsid w:val="00F674D1"/>
    <w:rsid w:val="00F734DD"/>
    <w:rsid w:val="00F87952"/>
    <w:rsid w:val="00F93487"/>
    <w:rsid w:val="00F94683"/>
    <w:rsid w:val="00F9521E"/>
    <w:rsid w:val="00F970F4"/>
    <w:rsid w:val="00FA1E80"/>
    <w:rsid w:val="00FB1607"/>
    <w:rsid w:val="00FB1F9B"/>
    <w:rsid w:val="00FC16B6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BFD6"/>
  <w15:chartTrackingRefBased/>
  <w15:docId w15:val="{EFD5B766-C8CF-4371-84F4-370E106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D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outlineLvl w:val="0"/>
    </w:pPr>
    <w:rPr>
      <w:rFonts w:ascii="Book Antiqua" w:hAnsi="Book Antiqua"/>
      <w:b/>
      <w:bCs/>
      <w:sz w:val="2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11304"/>
    <w:pPr>
      <w:keepNext/>
      <w:numPr>
        <w:ilvl w:val="3"/>
        <w:numId w:val="2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11304"/>
    <w:pPr>
      <w:keepNext/>
      <w:numPr>
        <w:ilvl w:val="6"/>
        <w:numId w:val="2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E11304"/>
    <w:pPr>
      <w:keepNext/>
      <w:numPr>
        <w:ilvl w:val="8"/>
        <w:numId w:val="2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/>
    </w:pPr>
    <w:rPr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ind w:left="360"/>
      <w:jc w:val="both"/>
    </w:pPr>
    <w:rPr>
      <w:rFonts w:ascii="Book Antiqua" w:hAnsi="Book Antiqua" w:cs="Arial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customStyle="1" w:styleId="Ttulo4Car">
    <w:name w:val="Título 4 Car"/>
    <w:basedOn w:val="Fuentedeprrafopredeter"/>
    <w:link w:val="Ttulo4"/>
    <w:semiHidden/>
    <w:rsid w:val="00E11304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semiHidden/>
    <w:rsid w:val="00E11304"/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semiHidden/>
    <w:rsid w:val="00E11304"/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386D8B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pro\Desktop\documentos%20pal%20proyecto\cosas%20que%20tenemos\BIT_01_GRUPO-F_1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BIT_01_GRUPO-F_18042025</Template>
  <TotalTime>924</TotalTime>
  <Pages>1</Pages>
  <Words>6909</Words>
  <Characters>38004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detallado</vt:lpstr>
    </vt:vector>
  </TitlesOfParts>
  <Company/>
  <LinksUpToDate>false</LinksUpToDate>
  <CharactersWithSpaces>44824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detallado</dc:title>
  <dc:subject/>
  <dc:creator>Carlos Valencia</dc:creator>
  <cp:keywords/>
  <cp:lastModifiedBy>Carlos Valencia</cp:lastModifiedBy>
  <cp:revision>58</cp:revision>
  <dcterms:created xsi:type="dcterms:W3CDTF">2025-05-04T23:37:00Z</dcterms:created>
  <dcterms:modified xsi:type="dcterms:W3CDTF">2025-05-07T08:43:00Z</dcterms:modified>
</cp:coreProperties>
</file>
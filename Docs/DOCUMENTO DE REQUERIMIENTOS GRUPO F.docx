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6E1E6" w14:textId="70DFAAD8" w:rsidR="00FC7902" w:rsidRDefault="00FC7902" w:rsidP="007B4C43">
      <w:pPr>
        <w:pStyle w:val="Textoindependiente"/>
        <w:rPr>
          <w:rFonts w:ascii="Arial" w:hAnsi="Arial" w:cs="Arial"/>
          <w:iCs/>
          <w:color w:val="0000FF"/>
          <w:lang w:val="es-MX"/>
        </w:rPr>
      </w:pPr>
    </w:p>
    <w:p w14:paraId="4A305533" w14:textId="77777777" w:rsidR="00E11304" w:rsidRDefault="00E11304" w:rsidP="007B4C43">
      <w:pPr>
        <w:pStyle w:val="Textoindependiente"/>
        <w:rPr>
          <w:rFonts w:ascii="Arial" w:hAnsi="Arial" w:cs="Arial"/>
          <w:iCs/>
          <w:color w:val="0000FF"/>
          <w:lang w:val="es-MX"/>
        </w:rPr>
      </w:pPr>
    </w:p>
    <w:p w14:paraId="574A7B6E" w14:textId="77777777" w:rsidR="00E11304" w:rsidRDefault="00E11304" w:rsidP="007B4C43">
      <w:pPr>
        <w:pStyle w:val="Textoindependiente"/>
        <w:rPr>
          <w:rFonts w:ascii="Arial" w:hAnsi="Arial" w:cs="Arial"/>
          <w:iCs/>
          <w:color w:val="0000FF"/>
          <w:lang w:val="es-MX"/>
        </w:rPr>
      </w:pPr>
    </w:p>
    <w:p w14:paraId="1BE8D091" w14:textId="77777777" w:rsidR="00E11304" w:rsidRDefault="00E11304" w:rsidP="007B4C43">
      <w:pPr>
        <w:pStyle w:val="Textoindependiente"/>
        <w:rPr>
          <w:rFonts w:ascii="Arial" w:hAnsi="Arial" w:cs="Arial"/>
          <w:iCs/>
          <w:color w:val="0000FF"/>
          <w:lang w:val="es-MX"/>
        </w:rPr>
      </w:pPr>
    </w:p>
    <w:p w14:paraId="125760E6" w14:textId="77777777" w:rsidR="00E11304" w:rsidRDefault="00E11304" w:rsidP="007B4C43">
      <w:pPr>
        <w:pStyle w:val="Textoindependiente"/>
        <w:rPr>
          <w:rFonts w:ascii="Arial" w:hAnsi="Arial" w:cs="Arial"/>
          <w:iCs/>
          <w:color w:val="0000FF"/>
          <w:lang w:val="es-MX"/>
        </w:rPr>
      </w:pPr>
    </w:p>
    <w:p w14:paraId="040463F8" w14:textId="77777777" w:rsidR="00E11304" w:rsidRDefault="00E11304" w:rsidP="007B4C43">
      <w:pPr>
        <w:pStyle w:val="Textoindependiente"/>
        <w:rPr>
          <w:rFonts w:ascii="Arial" w:hAnsi="Arial" w:cs="Arial"/>
          <w:iCs/>
          <w:color w:val="0000FF"/>
          <w:lang w:val="es-MX"/>
        </w:rPr>
      </w:pPr>
    </w:p>
    <w:p w14:paraId="265FC226" w14:textId="77777777" w:rsidR="00E11304" w:rsidRDefault="00E11304" w:rsidP="007B4C43">
      <w:pPr>
        <w:pStyle w:val="Textoindependiente"/>
        <w:rPr>
          <w:rFonts w:ascii="Arial" w:hAnsi="Arial" w:cs="Arial"/>
          <w:iCs/>
          <w:color w:val="0000FF"/>
          <w:lang w:val="es-MX"/>
        </w:rPr>
      </w:pPr>
    </w:p>
    <w:p w14:paraId="426642B1" w14:textId="77777777" w:rsidR="00E11304" w:rsidRDefault="00E11304" w:rsidP="007B4C43">
      <w:pPr>
        <w:pStyle w:val="Textoindependiente"/>
        <w:rPr>
          <w:rFonts w:ascii="Arial" w:hAnsi="Arial" w:cs="Arial"/>
          <w:iCs/>
          <w:color w:val="0000FF"/>
          <w:lang w:val="es-MX"/>
        </w:rPr>
      </w:pPr>
    </w:p>
    <w:p w14:paraId="2FDA864B" w14:textId="77777777" w:rsidR="00E11304" w:rsidRDefault="00E11304" w:rsidP="007B4C43">
      <w:pPr>
        <w:pStyle w:val="Textoindependiente"/>
        <w:rPr>
          <w:rFonts w:ascii="Arial" w:hAnsi="Arial" w:cs="Arial"/>
          <w:iCs/>
          <w:color w:val="0000FF"/>
          <w:lang w:val="es-MX"/>
        </w:rPr>
      </w:pPr>
    </w:p>
    <w:p w14:paraId="676E1227" w14:textId="77777777" w:rsidR="00E11304" w:rsidRDefault="00E11304" w:rsidP="007B4C43">
      <w:pPr>
        <w:pStyle w:val="Textoindependiente"/>
        <w:rPr>
          <w:rFonts w:ascii="Arial" w:hAnsi="Arial" w:cs="Arial"/>
          <w:iCs/>
          <w:color w:val="0000FF"/>
          <w:lang w:val="es-MX"/>
        </w:rPr>
      </w:pPr>
    </w:p>
    <w:p w14:paraId="20EEEB75" w14:textId="77777777" w:rsidR="00E11304" w:rsidRDefault="00E11304" w:rsidP="00E11304">
      <w:pPr>
        <w:pStyle w:val="Textoindependiente"/>
        <w:rPr>
          <w:rFonts w:ascii="Arial" w:hAnsi="Arial" w:cs="Arial"/>
          <w:iCs/>
          <w:color w:val="0000FF"/>
          <w:lang w:val="es-MX"/>
        </w:rPr>
      </w:pPr>
    </w:p>
    <w:p w14:paraId="077DEFEB" w14:textId="77777777" w:rsidR="00E11304" w:rsidRDefault="00E11304" w:rsidP="00E11304">
      <w:pPr>
        <w:pStyle w:val="Textoindependiente"/>
        <w:rPr>
          <w:rFonts w:ascii="Arial" w:hAnsi="Arial" w:cs="Arial"/>
          <w:iCs/>
          <w:color w:val="0000FF"/>
          <w:lang w:val="es-MX"/>
        </w:rPr>
      </w:pPr>
    </w:p>
    <w:p w14:paraId="177BE4B8" w14:textId="5A68E893" w:rsidR="00BA63C9" w:rsidRPr="00BA63C9" w:rsidRDefault="00E11304" w:rsidP="00BA63C9">
      <w:pPr>
        <w:jc w:val="center"/>
        <w:rPr>
          <w:b/>
          <w:bCs/>
          <w:sz w:val="40"/>
          <w:szCs w:val="40"/>
          <w:lang w:val="es-ES"/>
        </w:rPr>
      </w:pPr>
      <w:r w:rsidRPr="00E11304">
        <w:rPr>
          <w:b/>
          <w:bCs/>
          <w:sz w:val="40"/>
          <w:szCs w:val="40"/>
        </w:rPr>
        <w:t xml:space="preserve">DOCUMENTO DE </w:t>
      </w:r>
      <w:r w:rsidR="00F3469E">
        <w:rPr>
          <w:b/>
          <w:bCs/>
          <w:sz w:val="40"/>
          <w:szCs w:val="40"/>
        </w:rPr>
        <w:t xml:space="preserve">REQUERIMIENTOS </w:t>
      </w:r>
      <w:r w:rsidR="00693A0D" w:rsidRPr="00693A0D">
        <w:rPr>
          <w:b/>
          <w:bCs/>
          <w:sz w:val="40"/>
          <w:szCs w:val="40"/>
        </w:rPr>
        <w:t xml:space="preserve">DE SOFTWARE DEL </w:t>
      </w:r>
      <w:r w:rsidR="00BA63C9" w:rsidRPr="00BA63C9">
        <w:rPr>
          <w:b/>
          <w:bCs/>
          <w:sz w:val="40"/>
          <w:szCs w:val="40"/>
          <w:lang w:val="es-ES"/>
        </w:rPr>
        <w:t>SISTEMA DE GESTIÓN</w:t>
      </w:r>
    </w:p>
    <w:p w14:paraId="07022AF5" w14:textId="2C18BDD6" w:rsidR="00BA63C9" w:rsidRPr="00BA63C9" w:rsidRDefault="00BA63C9" w:rsidP="00BA63C9">
      <w:pPr>
        <w:jc w:val="center"/>
        <w:rPr>
          <w:b/>
          <w:bCs/>
          <w:sz w:val="40"/>
          <w:szCs w:val="40"/>
        </w:rPr>
      </w:pPr>
      <w:r w:rsidRPr="00BA63C9">
        <w:rPr>
          <w:b/>
          <w:bCs/>
          <w:sz w:val="40"/>
          <w:szCs w:val="40"/>
          <w:lang w:val="es-ES"/>
        </w:rPr>
        <w:t xml:space="preserve"> DE PRÉSTAMOS ONLINE DE BIBLIOTECA</w:t>
      </w:r>
    </w:p>
    <w:p w14:paraId="5ACF92EF" w14:textId="7936B0BF" w:rsidR="00E11304" w:rsidRDefault="00E11304" w:rsidP="00693A0D">
      <w:pPr>
        <w:jc w:val="center"/>
      </w:pPr>
      <w:r>
        <w:t>Curso de Diseño y Arquitectura de Software</w:t>
      </w:r>
    </w:p>
    <w:p w14:paraId="6844BA0E" w14:textId="77777777" w:rsidR="00E11304" w:rsidRDefault="00E11304" w:rsidP="00E11304">
      <w:pPr>
        <w:numPr>
          <w:ilvl w:val="0"/>
          <w:numId w:val="51"/>
        </w:numPr>
        <w:jc w:val="center"/>
      </w:pPr>
    </w:p>
    <w:p w14:paraId="0DCBB07B" w14:textId="50BFD75D" w:rsidR="00E11304" w:rsidRDefault="00E11304" w:rsidP="00E11304">
      <w:pPr>
        <w:jc w:val="center"/>
      </w:pPr>
      <w:r>
        <w:t>(Banchon Salas Roger Adonis, Loza Orozco Cristopher Mauricio, Macas Jimenez David Alejandro, Martinez Gamarra Daniel Andres, Valencia Mora Carlos Alexander)</w:t>
      </w:r>
    </w:p>
    <w:p w14:paraId="2318AF6E" w14:textId="77777777" w:rsidR="00E11304" w:rsidRDefault="00E11304" w:rsidP="007B4C43">
      <w:pPr>
        <w:pStyle w:val="Textoindependiente"/>
        <w:rPr>
          <w:rFonts w:ascii="Arial" w:hAnsi="Arial" w:cs="Arial"/>
          <w:iCs/>
          <w:color w:val="0000FF"/>
          <w:lang w:val="es-MX"/>
        </w:rPr>
      </w:pPr>
    </w:p>
    <w:p w14:paraId="5BDFAA6A" w14:textId="77777777" w:rsidR="00E11304" w:rsidRDefault="00E11304" w:rsidP="007B4C43">
      <w:pPr>
        <w:pStyle w:val="Textoindependiente"/>
        <w:rPr>
          <w:rFonts w:ascii="Arial" w:hAnsi="Arial" w:cs="Arial"/>
          <w:iCs/>
          <w:color w:val="0000FF"/>
          <w:lang w:val="es-MX"/>
        </w:rPr>
      </w:pPr>
    </w:p>
    <w:p w14:paraId="510CB3F4" w14:textId="77777777" w:rsidR="00E11304" w:rsidRDefault="00E11304" w:rsidP="007B4C43">
      <w:pPr>
        <w:pStyle w:val="Textoindependiente"/>
        <w:rPr>
          <w:rFonts w:ascii="Arial" w:hAnsi="Arial" w:cs="Arial"/>
          <w:iCs/>
          <w:color w:val="0000FF"/>
          <w:lang w:val="es-MX"/>
        </w:rPr>
      </w:pPr>
    </w:p>
    <w:p w14:paraId="582536F0" w14:textId="77777777" w:rsidR="00E11304" w:rsidRDefault="00E11304" w:rsidP="007B4C43">
      <w:pPr>
        <w:pStyle w:val="Textoindependiente"/>
        <w:rPr>
          <w:rFonts w:ascii="Arial" w:hAnsi="Arial" w:cs="Arial"/>
          <w:iCs/>
          <w:color w:val="0000FF"/>
          <w:lang w:val="es-MX"/>
        </w:rPr>
      </w:pPr>
    </w:p>
    <w:p w14:paraId="3221BA03" w14:textId="77777777" w:rsidR="00E11304" w:rsidRDefault="00E11304" w:rsidP="007B4C43">
      <w:pPr>
        <w:pStyle w:val="Textoindependiente"/>
        <w:rPr>
          <w:rFonts w:ascii="Arial" w:hAnsi="Arial" w:cs="Arial"/>
          <w:iCs/>
          <w:color w:val="0000FF"/>
          <w:lang w:val="es-MX"/>
        </w:rPr>
      </w:pPr>
    </w:p>
    <w:p w14:paraId="6D0990F2" w14:textId="77777777" w:rsidR="00E11304" w:rsidRDefault="00E11304" w:rsidP="007B4C43">
      <w:pPr>
        <w:pStyle w:val="Textoindependiente"/>
        <w:rPr>
          <w:rFonts w:ascii="Arial" w:hAnsi="Arial" w:cs="Arial"/>
          <w:iCs/>
          <w:color w:val="0000FF"/>
          <w:lang w:val="es-MX"/>
        </w:rPr>
      </w:pPr>
    </w:p>
    <w:p w14:paraId="67291CEC" w14:textId="77777777" w:rsidR="00E11304" w:rsidRDefault="00E11304" w:rsidP="007B4C43">
      <w:pPr>
        <w:pStyle w:val="Textoindependiente"/>
        <w:rPr>
          <w:rFonts w:ascii="Arial" w:hAnsi="Arial" w:cs="Arial"/>
          <w:iCs/>
          <w:color w:val="0000FF"/>
          <w:lang w:val="es-MX"/>
        </w:rPr>
      </w:pPr>
    </w:p>
    <w:p w14:paraId="6105ED19" w14:textId="77777777" w:rsidR="00E11304" w:rsidRDefault="00E11304" w:rsidP="007B4C43">
      <w:pPr>
        <w:pStyle w:val="Textoindependiente"/>
        <w:rPr>
          <w:rFonts w:ascii="Arial" w:hAnsi="Arial" w:cs="Arial"/>
          <w:iCs/>
          <w:color w:val="0000FF"/>
          <w:lang w:val="es-MX"/>
        </w:rPr>
      </w:pPr>
    </w:p>
    <w:p w14:paraId="4A613A22" w14:textId="77777777" w:rsidR="00E11304" w:rsidRDefault="00E11304" w:rsidP="007B4C43">
      <w:pPr>
        <w:pStyle w:val="Textoindependiente"/>
        <w:rPr>
          <w:rFonts w:ascii="Arial" w:hAnsi="Arial" w:cs="Arial"/>
          <w:iCs/>
          <w:color w:val="0000FF"/>
          <w:lang w:val="es-MX"/>
        </w:rPr>
      </w:pPr>
    </w:p>
    <w:p w14:paraId="11AD1AF2" w14:textId="77777777" w:rsidR="00E11304" w:rsidRDefault="00E11304" w:rsidP="007B4C43">
      <w:pPr>
        <w:pStyle w:val="Textoindependiente"/>
        <w:rPr>
          <w:rFonts w:ascii="Arial" w:hAnsi="Arial" w:cs="Arial"/>
          <w:iCs/>
          <w:color w:val="0000FF"/>
          <w:lang w:val="es-MX"/>
        </w:rPr>
      </w:pPr>
    </w:p>
    <w:p w14:paraId="556E3EB2" w14:textId="77777777" w:rsidR="00E11304" w:rsidRDefault="00E11304" w:rsidP="007B4C43">
      <w:pPr>
        <w:pStyle w:val="Textoindependiente"/>
        <w:rPr>
          <w:rFonts w:ascii="Arial" w:hAnsi="Arial" w:cs="Arial"/>
          <w:iCs/>
          <w:color w:val="0000FF"/>
          <w:lang w:val="es-MX"/>
        </w:rPr>
      </w:pPr>
    </w:p>
    <w:p w14:paraId="10699A64" w14:textId="77777777" w:rsidR="00E11304" w:rsidRDefault="00E11304" w:rsidP="007B4C43">
      <w:pPr>
        <w:pStyle w:val="Textoindependiente"/>
        <w:rPr>
          <w:rFonts w:ascii="Arial" w:hAnsi="Arial" w:cs="Arial"/>
          <w:iCs/>
          <w:color w:val="0000FF"/>
          <w:lang w:val="es-MX"/>
        </w:rPr>
      </w:pPr>
    </w:p>
    <w:p w14:paraId="51150A65" w14:textId="77777777" w:rsidR="00E11304" w:rsidRDefault="00E11304" w:rsidP="007B4C43">
      <w:pPr>
        <w:pStyle w:val="Textoindependiente"/>
        <w:rPr>
          <w:rFonts w:ascii="Arial" w:hAnsi="Arial" w:cs="Arial"/>
          <w:iCs/>
          <w:color w:val="0000FF"/>
          <w:lang w:val="es-MX"/>
        </w:rPr>
      </w:pPr>
    </w:p>
    <w:p w14:paraId="44F0A9B0" w14:textId="77777777" w:rsidR="00E11304" w:rsidRDefault="00E11304" w:rsidP="007B4C43">
      <w:pPr>
        <w:pStyle w:val="Textoindependiente"/>
        <w:rPr>
          <w:rFonts w:ascii="Arial" w:hAnsi="Arial" w:cs="Arial"/>
          <w:iCs/>
          <w:color w:val="0000FF"/>
          <w:lang w:val="es-MX"/>
        </w:rPr>
      </w:pPr>
    </w:p>
    <w:p w14:paraId="30C7DC63" w14:textId="77777777" w:rsidR="00E11304" w:rsidRDefault="00E11304" w:rsidP="007B4C43">
      <w:pPr>
        <w:pStyle w:val="Textoindependiente"/>
        <w:rPr>
          <w:rFonts w:ascii="Arial" w:hAnsi="Arial" w:cs="Arial"/>
          <w:iCs/>
          <w:color w:val="0000FF"/>
          <w:lang w:val="es-MX"/>
        </w:rPr>
      </w:pPr>
    </w:p>
    <w:sdt>
      <w:sdtPr>
        <w:rPr>
          <w:rFonts w:ascii="Times New Roman" w:eastAsia="Times New Roman" w:hAnsi="Times New Roman" w:cs="Times New Roman"/>
          <w:color w:val="auto"/>
          <w:sz w:val="24"/>
          <w:szCs w:val="24"/>
          <w:lang w:val="es-ES" w:eastAsia="ar-SA"/>
        </w:rPr>
        <w:id w:val="1916281363"/>
        <w:docPartObj>
          <w:docPartGallery w:val="Table of Contents"/>
          <w:docPartUnique/>
        </w:docPartObj>
      </w:sdtPr>
      <w:sdtEndPr>
        <w:rPr>
          <w:b/>
          <w:bCs/>
        </w:rPr>
      </w:sdtEndPr>
      <w:sdtContent>
        <w:p w14:paraId="40A67828" w14:textId="3B43F50A" w:rsidR="00210678" w:rsidRDefault="00210678">
          <w:pPr>
            <w:pStyle w:val="TtuloTDC"/>
          </w:pPr>
          <w:r>
            <w:rPr>
              <w:lang w:val="es-ES"/>
            </w:rPr>
            <w:t>Tabla de contenido</w:t>
          </w:r>
        </w:p>
        <w:p w14:paraId="415322EC" w14:textId="6FFC8D49" w:rsidR="00210678" w:rsidRDefault="00210678">
          <w:pPr>
            <w:pStyle w:val="TDC1"/>
            <w:tabs>
              <w:tab w:val="left" w:pos="440"/>
              <w:tab w:val="right" w:leader="dot" w:pos="8494"/>
            </w:tabs>
            <w:rPr>
              <w:rFonts w:asciiTheme="minorHAnsi" w:eastAsiaTheme="minorEastAsia" w:hAnsiTheme="minorHAnsi" w:cstheme="minorBidi"/>
              <w:noProof/>
              <w:kern w:val="2"/>
              <w:lang w:eastAsia="es-EC"/>
              <w14:ligatures w14:val="standardContextual"/>
            </w:rPr>
          </w:pPr>
          <w:r>
            <w:fldChar w:fldCharType="begin"/>
          </w:r>
          <w:r>
            <w:instrText xml:space="preserve"> TOC \o "1-3" \h \z \u </w:instrText>
          </w:r>
          <w:r>
            <w:fldChar w:fldCharType="separate"/>
          </w:r>
          <w:hyperlink w:anchor="_Toc197384651" w:history="1">
            <w:r w:rsidRPr="00140C8B">
              <w:rPr>
                <w:rStyle w:val="Hipervnculo"/>
                <w:rFonts w:eastAsia="MS Mincho"/>
                <w:noProof/>
              </w:rPr>
              <w:t>1.</w:t>
            </w:r>
            <w:r>
              <w:rPr>
                <w:rFonts w:asciiTheme="minorHAnsi" w:eastAsiaTheme="minorEastAsia" w:hAnsiTheme="minorHAnsi" w:cstheme="minorBidi"/>
                <w:noProof/>
                <w:kern w:val="2"/>
                <w:lang w:eastAsia="es-EC"/>
                <w14:ligatures w14:val="standardContextual"/>
              </w:rPr>
              <w:tab/>
            </w:r>
            <w:r w:rsidRPr="00140C8B">
              <w:rPr>
                <w:rStyle w:val="Hipervnculo"/>
                <w:rFonts w:eastAsia="MS Mincho"/>
                <w:noProof/>
              </w:rPr>
              <w:t>Requerimientos del Sistema</w:t>
            </w:r>
            <w:r>
              <w:rPr>
                <w:noProof/>
                <w:webHidden/>
              </w:rPr>
              <w:tab/>
            </w:r>
            <w:r>
              <w:rPr>
                <w:noProof/>
                <w:webHidden/>
              </w:rPr>
              <w:fldChar w:fldCharType="begin"/>
            </w:r>
            <w:r>
              <w:rPr>
                <w:noProof/>
                <w:webHidden/>
              </w:rPr>
              <w:instrText xml:space="preserve"> PAGEREF _Toc197384651 \h </w:instrText>
            </w:r>
            <w:r>
              <w:rPr>
                <w:noProof/>
                <w:webHidden/>
              </w:rPr>
            </w:r>
            <w:r>
              <w:rPr>
                <w:noProof/>
                <w:webHidden/>
              </w:rPr>
              <w:fldChar w:fldCharType="separate"/>
            </w:r>
            <w:r>
              <w:rPr>
                <w:noProof/>
                <w:webHidden/>
              </w:rPr>
              <w:t>3</w:t>
            </w:r>
            <w:r>
              <w:rPr>
                <w:noProof/>
                <w:webHidden/>
              </w:rPr>
              <w:fldChar w:fldCharType="end"/>
            </w:r>
          </w:hyperlink>
        </w:p>
        <w:p w14:paraId="2D6F9BC4" w14:textId="3128704D" w:rsidR="00210678" w:rsidRDefault="00210678">
          <w:pPr>
            <w:pStyle w:val="TDC2"/>
            <w:tabs>
              <w:tab w:val="right" w:leader="dot" w:pos="8494"/>
            </w:tabs>
            <w:rPr>
              <w:rFonts w:asciiTheme="minorHAnsi" w:eastAsiaTheme="minorEastAsia" w:hAnsiTheme="minorHAnsi" w:cstheme="minorBidi"/>
              <w:noProof/>
              <w:kern w:val="2"/>
              <w:lang w:eastAsia="es-EC"/>
              <w14:ligatures w14:val="standardContextual"/>
            </w:rPr>
          </w:pPr>
          <w:hyperlink w:anchor="_Toc197384652" w:history="1">
            <w:r w:rsidRPr="00140C8B">
              <w:rPr>
                <w:rStyle w:val="Hipervnculo"/>
                <w:rFonts w:eastAsia="MS Mincho"/>
                <w:noProof/>
                <w:lang w:val="es-419" w:eastAsia="en-US"/>
              </w:rPr>
              <w:t>1.1 Propósito</w:t>
            </w:r>
            <w:r>
              <w:rPr>
                <w:noProof/>
                <w:webHidden/>
              </w:rPr>
              <w:tab/>
            </w:r>
            <w:r>
              <w:rPr>
                <w:noProof/>
                <w:webHidden/>
              </w:rPr>
              <w:fldChar w:fldCharType="begin"/>
            </w:r>
            <w:r>
              <w:rPr>
                <w:noProof/>
                <w:webHidden/>
              </w:rPr>
              <w:instrText xml:space="preserve"> PAGEREF _Toc197384652 \h </w:instrText>
            </w:r>
            <w:r>
              <w:rPr>
                <w:noProof/>
                <w:webHidden/>
              </w:rPr>
            </w:r>
            <w:r>
              <w:rPr>
                <w:noProof/>
                <w:webHidden/>
              </w:rPr>
              <w:fldChar w:fldCharType="separate"/>
            </w:r>
            <w:r>
              <w:rPr>
                <w:noProof/>
                <w:webHidden/>
              </w:rPr>
              <w:t>3</w:t>
            </w:r>
            <w:r>
              <w:rPr>
                <w:noProof/>
                <w:webHidden/>
              </w:rPr>
              <w:fldChar w:fldCharType="end"/>
            </w:r>
          </w:hyperlink>
        </w:p>
        <w:p w14:paraId="2DB7747D" w14:textId="234783B5" w:rsidR="00210678" w:rsidRDefault="00210678">
          <w:pPr>
            <w:pStyle w:val="TDC2"/>
            <w:tabs>
              <w:tab w:val="right" w:leader="dot" w:pos="8494"/>
            </w:tabs>
            <w:rPr>
              <w:rFonts w:asciiTheme="minorHAnsi" w:eastAsiaTheme="minorEastAsia" w:hAnsiTheme="minorHAnsi" w:cstheme="minorBidi"/>
              <w:noProof/>
              <w:kern w:val="2"/>
              <w:lang w:eastAsia="es-EC"/>
              <w14:ligatures w14:val="standardContextual"/>
            </w:rPr>
          </w:pPr>
          <w:hyperlink w:anchor="_Toc197384653" w:history="1">
            <w:r w:rsidRPr="00140C8B">
              <w:rPr>
                <w:rStyle w:val="Hipervnculo"/>
                <w:rFonts w:eastAsia="MS Mincho"/>
                <w:noProof/>
                <w:lang w:val="es-419" w:eastAsia="en-US"/>
              </w:rPr>
              <w:t>1.2 Alcance</w:t>
            </w:r>
            <w:r>
              <w:rPr>
                <w:noProof/>
                <w:webHidden/>
              </w:rPr>
              <w:tab/>
            </w:r>
            <w:r>
              <w:rPr>
                <w:noProof/>
                <w:webHidden/>
              </w:rPr>
              <w:fldChar w:fldCharType="begin"/>
            </w:r>
            <w:r>
              <w:rPr>
                <w:noProof/>
                <w:webHidden/>
              </w:rPr>
              <w:instrText xml:space="preserve"> PAGEREF _Toc197384653 \h </w:instrText>
            </w:r>
            <w:r>
              <w:rPr>
                <w:noProof/>
                <w:webHidden/>
              </w:rPr>
            </w:r>
            <w:r>
              <w:rPr>
                <w:noProof/>
                <w:webHidden/>
              </w:rPr>
              <w:fldChar w:fldCharType="separate"/>
            </w:r>
            <w:r>
              <w:rPr>
                <w:noProof/>
                <w:webHidden/>
              </w:rPr>
              <w:t>3</w:t>
            </w:r>
            <w:r>
              <w:rPr>
                <w:noProof/>
                <w:webHidden/>
              </w:rPr>
              <w:fldChar w:fldCharType="end"/>
            </w:r>
          </w:hyperlink>
        </w:p>
        <w:p w14:paraId="71FCA16B" w14:textId="6624C1D0" w:rsidR="00210678" w:rsidRDefault="00210678">
          <w:pPr>
            <w:pStyle w:val="TDC2"/>
            <w:tabs>
              <w:tab w:val="right" w:leader="dot" w:pos="8494"/>
            </w:tabs>
            <w:rPr>
              <w:rFonts w:asciiTheme="minorHAnsi" w:eastAsiaTheme="minorEastAsia" w:hAnsiTheme="minorHAnsi" w:cstheme="minorBidi"/>
              <w:noProof/>
              <w:kern w:val="2"/>
              <w:lang w:eastAsia="es-EC"/>
              <w14:ligatures w14:val="standardContextual"/>
            </w:rPr>
          </w:pPr>
          <w:hyperlink w:anchor="_Toc197384654" w:history="1">
            <w:r w:rsidRPr="00140C8B">
              <w:rPr>
                <w:rStyle w:val="Hipervnculo"/>
                <w:rFonts w:eastAsia="MS Mincho"/>
                <w:noProof/>
                <w:lang w:val="es-419" w:eastAsia="en-US"/>
              </w:rPr>
              <w:t>1.3 Descripción General</w:t>
            </w:r>
            <w:r>
              <w:rPr>
                <w:noProof/>
                <w:webHidden/>
              </w:rPr>
              <w:tab/>
            </w:r>
            <w:r>
              <w:rPr>
                <w:noProof/>
                <w:webHidden/>
              </w:rPr>
              <w:fldChar w:fldCharType="begin"/>
            </w:r>
            <w:r>
              <w:rPr>
                <w:noProof/>
                <w:webHidden/>
              </w:rPr>
              <w:instrText xml:space="preserve"> PAGEREF _Toc197384654 \h </w:instrText>
            </w:r>
            <w:r>
              <w:rPr>
                <w:noProof/>
                <w:webHidden/>
              </w:rPr>
            </w:r>
            <w:r>
              <w:rPr>
                <w:noProof/>
                <w:webHidden/>
              </w:rPr>
              <w:fldChar w:fldCharType="separate"/>
            </w:r>
            <w:r>
              <w:rPr>
                <w:noProof/>
                <w:webHidden/>
              </w:rPr>
              <w:t>3</w:t>
            </w:r>
            <w:r>
              <w:rPr>
                <w:noProof/>
                <w:webHidden/>
              </w:rPr>
              <w:fldChar w:fldCharType="end"/>
            </w:r>
          </w:hyperlink>
        </w:p>
        <w:p w14:paraId="03C9870D" w14:textId="79F3E9C2" w:rsidR="00210678" w:rsidRDefault="00210678">
          <w:pPr>
            <w:pStyle w:val="TDC2"/>
            <w:tabs>
              <w:tab w:val="right" w:leader="dot" w:pos="8494"/>
            </w:tabs>
            <w:rPr>
              <w:rFonts w:asciiTheme="minorHAnsi" w:eastAsiaTheme="minorEastAsia" w:hAnsiTheme="minorHAnsi" w:cstheme="minorBidi"/>
              <w:noProof/>
              <w:kern w:val="2"/>
              <w:lang w:eastAsia="es-EC"/>
              <w14:ligatures w14:val="standardContextual"/>
            </w:rPr>
          </w:pPr>
          <w:hyperlink w:anchor="_Toc197384655" w:history="1">
            <w:r w:rsidRPr="00140C8B">
              <w:rPr>
                <w:rStyle w:val="Hipervnculo"/>
                <w:rFonts w:eastAsia="MS Mincho"/>
                <w:noProof/>
                <w:lang w:val="es-419" w:eastAsia="en-US"/>
              </w:rPr>
              <w:t>1.4 Contexto del sistema</w:t>
            </w:r>
            <w:r>
              <w:rPr>
                <w:noProof/>
                <w:webHidden/>
              </w:rPr>
              <w:tab/>
            </w:r>
            <w:r>
              <w:rPr>
                <w:noProof/>
                <w:webHidden/>
              </w:rPr>
              <w:fldChar w:fldCharType="begin"/>
            </w:r>
            <w:r>
              <w:rPr>
                <w:noProof/>
                <w:webHidden/>
              </w:rPr>
              <w:instrText xml:space="preserve"> PAGEREF _Toc197384655 \h </w:instrText>
            </w:r>
            <w:r>
              <w:rPr>
                <w:noProof/>
                <w:webHidden/>
              </w:rPr>
            </w:r>
            <w:r>
              <w:rPr>
                <w:noProof/>
                <w:webHidden/>
              </w:rPr>
              <w:fldChar w:fldCharType="separate"/>
            </w:r>
            <w:r>
              <w:rPr>
                <w:noProof/>
                <w:webHidden/>
              </w:rPr>
              <w:t>3</w:t>
            </w:r>
            <w:r>
              <w:rPr>
                <w:noProof/>
                <w:webHidden/>
              </w:rPr>
              <w:fldChar w:fldCharType="end"/>
            </w:r>
          </w:hyperlink>
        </w:p>
        <w:p w14:paraId="654EB6E4" w14:textId="7A728871" w:rsidR="00210678" w:rsidRDefault="00210678">
          <w:pPr>
            <w:pStyle w:val="TDC2"/>
            <w:tabs>
              <w:tab w:val="right" w:leader="dot" w:pos="8494"/>
            </w:tabs>
            <w:rPr>
              <w:rFonts w:asciiTheme="minorHAnsi" w:eastAsiaTheme="minorEastAsia" w:hAnsiTheme="minorHAnsi" w:cstheme="minorBidi"/>
              <w:noProof/>
              <w:kern w:val="2"/>
              <w:lang w:eastAsia="es-EC"/>
              <w14:ligatures w14:val="standardContextual"/>
            </w:rPr>
          </w:pPr>
          <w:hyperlink w:anchor="_Toc197384656" w:history="1">
            <w:r w:rsidRPr="00140C8B">
              <w:rPr>
                <w:rStyle w:val="Hipervnculo"/>
                <w:rFonts w:eastAsia="MS Mincho"/>
                <w:noProof/>
                <w:lang w:val="es-419" w:eastAsia="en-US"/>
              </w:rPr>
              <w:t>1.5 Supuestos y dependencias</w:t>
            </w:r>
            <w:r>
              <w:rPr>
                <w:noProof/>
                <w:webHidden/>
              </w:rPr>
              <w:tab/>
            </w:r>
            <w:r>
              <w:rPr>
                <w:noProof/>
                <w:webHidden/>
              </w:rPr>
              <w:fldChar w:fldCharType="begin"/>
            </w:r>
            <w:r>
              <w:rPr>
                <w:noProof/>
                <w:webHidden/>
              </w:rPr>
              <w:instrText xml:space="preserve"> PAGEREF _Toc197384656 \h </w:instrText>
            </w:r>
            <w:r>
              <w:rPr>
                <w:noProof/>
                <w:webHidden/>
              </w:rPr>
            </w:r>
            <w:r>
              <w:rPr>
                <w:noProof/>
                <w:webHidden/>
              </w:rPr>
              <w:fldChar w:fldCharType="separate"/>
            </w:r>
            <w:r>
              <w:rPr>
                <w:noProof/>
                <w:webHidden/>
              </w:rPr>
              <w:t>3</w:t>
            </w:r>
            <w:r>
              <w:rPr>
                <w:noProof/>
                <w:webHidden/>
              </w:rPr>
              <w:fldChar w:fldCharType="end"/>
            </w:r>
          </w:hyperlink>
        </w:p>
        <w:p w14:paraId="17CB3960" w14:textId="6337547F" w:rsidR="00210678" w:rsidRDefault="00210678">
          <w:pPr>
            <w:pStyle w:val="TDC1"/>
            <w:tabs>
              <w:tab w:val="left" w:pos="440"/>
              <w:tab w:val="right" w:leader="dot" w:pos="8494"/>
            </w:tabs>
            <w:rPr>
              <w:rFonts w:asciiTheme="minorHAnsi" w:eastAsiaTheme="minorEastAsia" w:hAnsiTheme="minorHAnsi" w:cstheme="minorBidi"/>
              <w:noProof/>
              <w:kern w:val="2"/>
              <w:lang w:eastAsia="es-EC"/>
              <w14:ligatures w14:val="standardContextual"/>
            </w:rPr>
          </w:pPr>
          <w:hyperlink w:anchor="_Toc197384657" w:history="1">
            <w:r w:rsidRPr="00140C8B">
              <w:rPr>
                <w:rStyle w:val="Hipervnculo"/>
                <w:rFonts w:eastAsia="MS Mincho"/>
                <w:noProof/>
              </w:rPr>
              <w:t>2.</w:t>
            </w:r>
            <w:r>
              <w:rPr>
                <w:rFonts w:asciiTheme="minorHAnsi" w:eastAsiaTheme="minorEastAsia" w:hAnsiTheme="minorHAnsi" w:cstheme="minorBidi"/>
                <w:noProof/>
                <w:kern w:val="2"/>
                <w:lang w:eastAsia="es-EC"/>
                <w14:ligatures w14:val="standardContextual"/>
              </w:rPr>
              <w:tab/>
            </w:r>
            <w:r w:rsidRPr="00140C8B">
              <w:rPr>
                <w:rStyle w:val="Hipervnculo"/>
                <w:rFonts w:eastAsia="MS Mincho"/>
                <w:noProof/>
              </w:rPr>
              <w:t>Requerimientos funcionales y no funcionales</w:t>
            </w:r>
            <w:r>
              <w:rPr>
                <w:noProof/>
                <w:webHidden/>
              </w:rPr>
              <w:tab/>
            </w:r>
            <w:r>
              <w:rPr>
                <w:noProof/>
                <w:webHidden/>
              </w:rPr>
              <w:fldChar w:fldCharType="begin"/>
            </w:r>
            <w:r>
              <w:rPr>
                <w:noProof/>
                <w:webHidden/>
              </w:rPr>
              <w:instrText xml:space="preserve"> PAGEREF _Toc197384657 \h </w:instrText>
            </w:r>
            <w:r>
              <w:rPr>
                <w:noProof/>
                <w:webHidden/>
              </w:rPr>
            </w:r>
            <w:r>
              <w:rPr>
                <w:noProof/>
                <w:webHidden/>
              </w:rPr>
              <w:fldChar w:fldCharType="separate"/>
            </w:r>
            <w:r>
              <w:rPr>
                <w:noProof/>
                <w:webHidden/>
              </w:rPr>
              <w:t>4</w:t>
            </w:r>
            <w:r>
              <w:rPr>
                <w:noProof/>
                <w:webHidden/>
              </w:rPr>
              <w:fldChar w:fldCharType="end"/>
            </w:r>
          </w:hyperlink>
        </w:p>
        <w:p w14:paraId="6A64C49B" w14:textId="414026BE" w:rsidR="00210678" w:rsidRDefault="00210678">
          <w:pPr>
            <w:pStyle w:val="TDC2"/>
            <w:tabs>
              <w:tab w:val="right" w:leader="dot" w:pos="8494"/>
            </w:tabs>
            <w:rPr>
              <w:rFonts w:asciiTheme="minorHAnsi" w:eastAsiaTheme="minorEastAsia" w:hAnsiTheme="minorHAnsi" w:cstheme="minorBidi"/>
              <w:noProof/>
              <w:kern w:val="2"/>
              <w:lang w:eastAsia="es-EC"/>
              <w14:ligatures w14:val="standardContextual"/>
            </w:rPr>
          </w:pPr>
          <w:hyperlink w:anchor="_Toc197384658" w:history="1">
            <w:r w:rsidRPr="00140C8B">
              <w:rPr>
                <w:rStyle w:val="Hipervnculo"/>
                <w:rFonts w:eastAsia="MS Mincho"/>
                <w:noProof/>
                <w:lang w:val="es-419" w:eastAsia="en-US"/>
              </w:rPr>
              <w:t>2.1 Requisitos Funcionales (RF)</w:t>
            </w:r>
            <w:r>
              <w:rPr>
                <w:noProof/>
                <w:webHidden/>
              </w:rPr>
              <w:tab/>
            </w:r>
            <w:r>
              <w:rPr>
                <w:noProof/>
                <w:webHidden/>
              </w:rPr>
              <w:fldChar w:fldCharType="begin"/>
            </w:r>
            <w:r>
              <w:rPr>
                <w:noProof/>
                <w:webHidden/>
              </w:rPr>
              <w:instrText xml:space="preserve"> PAGEREF _Toc197384658 \h </w:instrText>
            </w:r>
            <w:r>
              <w:rPr>
                <w:noProof/>
                <w:webHidden/>
              </w:rPr>
            </w:r>
            <w:r>
              <w:rPr>
                <w:noProof/>
                <w:webHidden/>
              </w:rPr>
              <w:fldChar w:fldCharType="separate"/>
            </w:r>
            <w:r>
              <w:rPr>
                <w:noProof/>
                <w:webHidden/>
              </w:rPr>
              <w:t>4</w:t>
            </w:r>
            <w:r>
              <w:rPr>
                <w:noProof/>
                <w:webHidden/>
              </w:rPr>
              <w:fldChar w:fldCharType="end"/>
            </w:r>
          </w:hyperlink>
        </w:p>
        <w:p w14:paraId="36D75902" w14:textId="12F5172A" w:rsidR="00210678" w:rsidRDefault="00210678">
          <w:pPr>
            <w:pStyle w:val="TDC2"/>
            <w:tabs>
              <w:tab w:val="right" w:leader="dot" w:pos="8494"/>
            </w:tabs>
            <w:rPr>
              <w:rFonts w:asciiTheme="minorHAnsi" w:eastAsiaTheme="minorEastAsia" w:hAnsiTheme="minorHAnsi" w:cstheme="minorBidi"/>
              <w:noProof/>
              <w:kern w:val="2"/>
              <w:lang w:eastAsia="es-EC"/>
              <w14:ligatures w14:val="standardContextual"/>
            </w:rPr>
          </w:pPr>
          <w:hyperlink w:anchor="_Toc197384659" w:history="1">
            <w:r w:rsidRPr="00140C8B">
              <w:rPr>
                <w:rStyle w:val="Hipervnculo"/>
                <w:rFonts w:eastAsia="MS Mincho"/>
                <w:noProof/>
                <w:lang w:val="es-419" w:eastAsia="en-US"/>
              </w:rPr>
              <w:t>2.2 Requisitos No Funcionales (RNF)</w:t>
            </w:r>
            <w:r>
              <w:rPr>
                <w:noProof/>
                <w:webHidden/>
              </w:rPr>
              <w:tab/>
            </w:r>
            <w:r>
              <w:rPr>
                <w:noProof/>
                <w:webHidden/>
              </w:rPr>
              <w:fldChar w:fldCharType="begin"/>
            </w:r>
            <w:r>
              <w:rPr>
                <w:noProof/>
                <w:webHidden/>
              </w:rPr>
              <w:instrText xml:space="preserve"> PAGEREF _Toc197384659 \h </w:instrText>
            </w:r>
            <w:r>
              <w:rPr>
                <w:noProof/>
                <w:webHidden/>
              </w:rPr>
            </w:r>
            <w:r>
              <w:rPr>
                <w:noProof/>
                <w:webHidden/>
              </w:rPr>
              <w:fldChar w:fldCharType="separate"/>
            </w:r>
            <w:r>
              <w:rPr>
                <w:noProof/>
                <w:webHidden/>
              </w:rPr>
              <w:t>4</w:t>
            </w:r>
            <w:r>
              <w:rPr>
                <w:noProof/>
                <w:webHidden/>
              </w:rPr>
              <w:fldChar w:fldCharType="end"/>
            </w:r>
          </w:hyperlink>
        </w:p>
        <w:p w14:paraId="7E7E6E60" w14:textId="25969345" w:rsidR="00210678" w:rsidRDefault="00210678">
          <w:pPr>
            <w:pStyle w:val="TDC2"/>
            <w:tabs>
              <w:tab w:val="right" w:leader="dot" w:pos="8494"/>
            </w:tabs>
            <w:rPr>
              <w:rFonts w:asciiTheme="minorHAnsi" w:eastAsiaTheme="minorEastAsia" w:hAnsiTheme="minorHAnsi" w:cstheme="minorBidi"/>
              <w:noProof/>
              <w:kern w:val="2"/>
              <w:lang w:eastAsia="es-EC"/>
              <w14:ligatures w14:val="standardContextual"/>
            </w:rPr>
          </w:pPr>
          <w:hyperlink w:anchor="_Toc197384660" w:history="1">
            <w:r w:rsidRPr="00140C8B">
              <w:rPr>
                <w:rStyle w:val="Hipervnculo"/>
                <w:rFonts w:eastAsia="MS Mincho"/>
                <w:noProof/>
                <w:lang w:val="es-419" w:eastAsia="en-US"/>
              </w:rPr>
              <w:t>2.3 Requisitos del Usuario</w:t>
            </w:r>
            <w:r>
              <w:rPr>
                <w:noProof/>
                <w:webHidden/>
              </w:rPr>
              <w:tab/>
            </w:r>
            <w:r>
              <w:rPr>
                <w:noProof/>
                <w:webHidden/>
              </w:rPr>
              <w:fldChar w:fldCharType="begin"/>
            </w:r>
            <w:r>
              <w:rPr>
                <w:noProof/>
                <w:webHidden/>
              </w:rPr>
              <w:instrText xml:space="preserve"> PAGEREF _Toc197384660 \h </w:instrText>
            </w:r>
            <w:r>
              <w:rPr>
                <w:noProof/>
                <w:webHidden/>
              </w:rPr>
            </w:r>
            <w:r>
              <w:rPr>
                <w:noProof/>
                <w:webHidden/>
              </w:rPr>
              <w:fldChar w:fldCharType="separate"/>
            </w:r>
            <w:r>
              <w:rPr>
                <w:noProof/>
                <w:webHidden/>
              </w:rPr>
              <w:t>4</w:t>
            </w:r>
            <w:r>
              <w:rPr>
                <w:noProof/>
                <w:webHidden/>
              </w:rPr>
              <w:fldChar w:fldCharType="end"/>
            </w:r>
          </w:hyperlink>
        </w:p>
        <w:p w14:paraId="535D521C" w14:textId="745911E3" w:rsidR="00210678" w:rsidRDefault="00210678">
          <w:pPr>
            <w:pStyle w:val="TDC1"/>
            <w:tabs>
              <w:tab w:val="left" w:pos="440"/>
              <w:tab w:val="right" w:leader="dot" w:pos="8494"/>
            </w:tabs>
            <w:rPr>
              <w:rFonts w:asciiTheme="minorHAnsi" w:eastAsiaTheme="minorEastAsia" w:hAnsiTheme="minorHAnsi" w:cstheme="minorBidi"/>
              <w:noProof/>
              <w:kern w:val="2"/>
              <w:lang w:eastAsia="es-EC"/>
              <w14:ligatures w14:val="standardContextual"/>
            </w:rPr>
          </w:pPr>
          <w:hyperlink w:anchor="_Toc197384661" w:history="1">
            <w:r w:rsidRPr="00140C8B">
              <w:rPr>
                <w:rStyle w:val="Hipervnculo"/>
                <w:rFonts w:eastAsia="MS Mincho"/>
                <w:noProof/>
              </w:rPr>
              <w:t>3.</w:t>
            </w:r>
            <w:r>
              <w:rPr>
                <w:rFonts w:asciiTheme="minorHAnsi" w:eastAsiaTheme="minorEastAsia" w:hAnsiTheme="minorHAnsi" w:cstheme="minorBidi"/>
                <w:noProof/>
                <w:kern w:val="2"/>
                <w:lang w:eastAsia="es-EC"/>
                <w14:ligatures w14:val="standardContextual"/>
              </w:rPr>
              <w:tab/>
            </w:r>
            <w:r w:rsidRPr="00140C8B">
              <w:rPr>
                <w:rStyle w:val="Hipervnculo"/>
                <w:rFonts w:eastAsia="MS Mincho"/>
                <w:noProof/>
              </w:rPr>
              <w:t>Requisitos</w:t>
            </w:r>
            <w:r>
              <w:rPr>
                <w:noProof/>
                <w:webHidden/>
              </w:rPr>
              <w:tab/>
            </w:r>
            <w:r>
              <w:rPr>
                <w:noProof/>
                <w:webHidden/>
              </w:rPr>
              <w:fldChar w:fldCharType="begin"/>
            </w:r>
            <w:r>
              <w:rPr>
                <w:noProof/>
                <w:webHidden/>
              </w:rPr>
              <w:instrText xml:space="preserve"> PAGEREF _Toc197384661 \h </w:instrText>
            </w:r>
            <w:r>
              <w:rPr>
                <w:noProof/>
                <w:webHidden/>
              </w:rPr>
            </w:r>
            <w:r>
              <w:rPr>
                <w:noProof/>
                <w:webHidden/>
              </w:rPr>
              <w:fldChar w:fldCharType="separate"/>
            </w:r>
            <w:r>
              <w:rPr>
                <w:noProof/>
                <w:webHidden/>
              </w:rPr>
              <w:t>5</w:t>
            </w:r>
            <w:r>
              <w:rPr>
                <w:noProof/>
                <w:webHidden/>
              </w:rPr>
              <w:fldChar w:fldCharType="end"/>
            </w:r>
          </w:hyperlink>
        </w:p>
        <w:p w14:paraId="3E23D21D" w14:textId="32CB6540" w:rsidR="00210678" w:rsidRDefault="00210678">
          <w:pPr>
            <w:pStyle w:val="TDC2"/>
            <w:tabs>
              <w:tab w:val="right" w:leader="dot" w:pos="8494"/>
            </w:tabs>
            <w:rPr>
              <w:rFonts w:asciiTheme="minorHAnsi" w:eastAsiaTheme="minorEastAsia" w:hAnsiTheme="minorHAnsi" w:cstheme="minorBidi"/>
              <w:noProof/>
              <w:kern w:val="2"/>
              <w:lang w:eastAsia="es-EC"/>
              <w14:ligatures w14:val="standardContextual"/>
            </w:rPr>
          </w:pPr>
          <w:hyperlink w:anchor="_Toc197384662" w:history="1">
            <w:r w:rsidRPr="00140C8B">
              <w:rPr>
                <w:rStyle w:val="Hipervnculo"/>
                <w:rFonts w:eastAsia="MS Mincho"/>
                <w:noProof/>
                <w:lang w:val="es-419" w:eastAsia="en-US"/>
              </w:rPr>
              <w:t>3.1 Módulos de los requerimientos funcionales</w:t>
            </w:r>
            <w:r>
              <w:rPr>
                <w:noProof/>
                <w:webHidden/>
              </w:rPr>
              <w:tab/>
            </w:r>
            <w:r>
              <w:rPr>
                <w:noProof/>
                <w:webHidden/>
              </w:rPr>
              <w:fldChar w:fldCharType="begin"/>
            </w:r>
            <w:r>
              <w:rPr>
                <w:noProof/>
                <w:webHidden/>
              </w:rPr>
              <w:instrText xml:space="preserve"> PAGEREF _Toc197384662 \h </w:instrText>
            </w:r>
            <w:r>
              <w:rPr>
                <w:noProof/>
                <w:webHidden/>
              </w:rPr>
            </w:r>
            <w:r>
              <w:rPr>
                <w:noProof/>
                <w:webHidden/>
              </w:rPr>
              <w:fldChar w:fldCharType="separate"/>
            </w:r>
            <w:r>
              <w:rPr>
                <w:noProof/>
                <w:webHidden/>
              </w:rPr>
              <w:t>5</w:t>
            </w:r>
            <w:r>
              <w:rPr>
                <w:noProof/>
                <w:webHidden/>
              </w:rPr>
              <w:fldChar w:fldCharType="end"/>
            </w:r>
          </w:hyperlink>
        </w:p>
        <w:p w14:paraId="7F40897C" w14:textId="5CCFA223" w:rsidR="00210678" w:rsidRDefault="00210678">
          <w:pPr>
            <w:pStyle w:val="TDC2"/>
            <w:tabs>
              <w:tab w:val="right" w:leader="dot" w:pos="8494"/>
            </w:tabs>
            <w:rPr>
              <w:rFonts w:asciiTheme="minorHAnsi" w:eastAsiaTheme="minorEastAsia" w:hAnsiTheme="minorHAnsi" w:cstheme="minorBidi"/>
              <w:noProof/>
              <w:kern w:val="2"/>
              <w:lang w:eastAsia="es-EC"/>
              <w14:ligatures w14:val="standardContextual"/>
            </w:rPr>
          </w:pPr>
          <w:hyperlink w:anchor="_Toc197384663" w:history="1">
            <w:r w:rsidRPr="00140C8B">
              <w:rPr>
                <w:rStyle w:val="Hipervnculo"/>
                <w:rFonts w:eastAsia="MS Mincho"/>
                <w:noProof/>
                <w:lang w:val="es-419" w:eastAsia="en-US"/>
              </w:rPr>
              <w:t>3.2 Módulos de los requerimientos no funcionales</w:t>
            </w:r>
            <w:r>
              <w:rPr>
                <w:noProof/>
                <w:webHidden/>
              </w:rPr>
              <w:tab/>
            </w:r>
            <w:r>
              <w:rPr>
                <w:noProof/>
                <w:webHidden/>
              </w:rPr>
              <w:fldChar w:fldCharType="begin"/>
            </w:r>
            <w:r>
              <w:rPr>
                <w:noProof/>
                <w:webHidden/>
              </w:rPr>
              <w:instrText xml:space="preserve"> PAGEREF _Toc197384663 \h </w:instrText>
            </w:r>
            <w:r>
              <w:rPr>
                <w:noProof/>
                <w:webHidden/>
              </w:rPr>
            </w:r>
            <w:r>
              <w:rPr>
                <w:noProof/>
                <w:webHidden/>
              </w:rPr>
              <w:fldChar w:fldCharType="separate"/>
            </w:r>
            <w:r>
              <w:rPr>
                <w:noProof/>
                <w:webHidden/>
              </w:rPr>
              <w:t>10</w:t>
            </w:r>
            <w:r>
              <w:rPr>
                <w:noProof/>
                <w:webHidden/>
              </w:rPr>
              <w:fldChar w:fldCharType="end"/>
            </w:r>
          </w:hyperlink>
        </w:p>
        <w:p w14:paraId="4D5C7923" w14:textId="69E749EA" w:rsidR="00210678" w:rsidRDefault="00210678">
          <w:r>
            <w:rPr>
              <w:b/>
              <w:bCs/>
              <w:lang w:val="es-ES"/>
            </w:rPr>
            <w:fldChar w:fldCharType="end"/>
          </w:r>
        </w:p>
      </w:sdtContent>
    </w:sdt>
    <w:p w14:paraId="0CDFB2C8" w14:textId="77777777" w:rsidR="00E11304" w:rsidRDefault="00E11304" w:rsidP="007B4C43">
      <w:pPr>
        <w:pStyle w:val="Textoindependiente"/>
        <w:rPr>
          <w:rFonts w:ascii="Arial" w:hAnsi="Arial" w:cs="Arial"/>
          <w:iCs/>
          <w:color w:val="0000FF"/>
          <w:lang w:val="es-MX"/>
        </w:rPr>
      </w:pPr>
    </w:p>
    <w:p w14:paraId="5F216848" w14:textId="77777777" w:rsidR="00E11304" w:rsidRDefault="00E11304" w:rsidP="007B4C43">
      <w:pPr>
        <w:pStyle w:val="Textoindependiente"/>
        <w:rPr>
          <w:rFonts w:ascii="Arial" w:hAnsi="Arial" w:cs="Arial"/>
          <w:iCs/>
          <w:color w:val="0000FF"/>
          <w:lang w:val="es-MX"/>
        </w:rPr>
      </w:pPr>
    </w:p>
    <w:p w14:paraId="77E4F53E" w14:textId="77777777" w:rsidR="004719C9" w:rsidRDefault="004719C9" w:rsidP="007B4C43">
      <w:pPr>
        <w:pStyle w:val="Textoindependiente"/>
        <w:rPr>
          <w:rFonts w:ascii="Arial" w:hAnsi="Arial" w:cs="Arial"/>
          <w:iCs/>
          <w:color w:val="0000FF"/>
          <w:lang w:val="es-MX"/>
        </w:rPr>
      </w:pPr>
    </w:p>
    <w:p w14:paraId="355F0D49" w14:textId="77777777" w:rsidR="004719C9" w:rsidRDefault="004719C9" w:rsidP="007B4C43">
      <w:pPr>
        <w:pStyle w:val="Textoindependiente"/>
        <w:rPr>
          <w:rFonts w:ascii="Arial" w:hAnsi="Arial" w:cs="Arial"/>
          <w:iCs/>
          <w:color w:val="0000FF"/>
          <w:lang w:val="es-MX"/>
        </w:rPr>
      </w:pPr>
    </w:p>
    <w:p w14:paraId="434B42B4" w14:textId="77777777" w:rsidR="004719C9" w:rsidRDefault="004719C9" w:rsidP="007B4C43">
      <w:pPr>
        <w:pStyle w:val="Textoindependiente"/>
        <w:rPr>
          <w:rFonts w:ascii="Arial" w:hAnsi="Arial" w:cs="Arial"/>
          <w:iCs/>
          <w:color w:val="0000FF"/>
          <w:lang w:val="es-MX"/>
        </w:rPr>
      </w:pPr>
    </w:p>
    <w:p w14:paraId="06DDF488" w14:textId="77777777" w:rsidR="004719C9" w:rsidRDefault="004719C9" w:rsidP="007B4C43">
      <w:pPr>
        <w:pStyle w:val="Textoindependiente"/>
        <w:rPr>
          <w:rFonts w:ascii="Arial" w:hAnsi="Arial" w:cs="Arial"/>
          <w:iCs/>
          <w:color w:val="0000FF"/>
          <w:lang w:val="es-MX"/>
        </w:rPr>
      </w:pPr>
    </w:p>
    <w:p w14:paraId="2AE73B0B" w14:textId="77777777" w:rsidR="004719C9" w:rsidRDefault="004719C9" w:rsidP="007B4C43">
      <w:pPr>
        <w:pStyle w:val="Textoindependiente"/>
        <w:rPr>
          <w:rFonts w:ascii="Arial" w:hAnsi="Arial" w:cs="Arial"/>
          <w:iCs/>
          <w:color w:val="0000FF"/>
          <w:lang w:val="es-MX"/>
        </w:rPr>
      </w:pPr>
    </w:p>
    <w:p w14:paraId="015EB9CE" w14:textId="77777777" w:rsidR="004719C9" w:rsidRDefault="004719C9" w:rsidP="007B4C43">
      <w:pPr>
        <w:pStyle w:val="Textoindependiente"/>
        <w:rPr>
          <w:rFonts w:ascii="Arial" w:hAnsi="Arial" w:cs="Arial"/>
          <w:iCs/>
          <w:color w:val="0000FF"/>
          <w:lang w:val="es-MX"/>
        </w:rPr>
      </w:pPr>
    </w:p>
    <w:p w14:paraId="7C56252B" w14:textId="77777777" w:rsidR="004719C9" w:rsidRDefault="004719C9" w:rsidP="007B4C43">
      <w:pPr>
        <w:pStyle w:val="Textoindependiente"/>
        <w:rPr>
          <w:rFonts w:ascii="Arial" w:hAnsi="Arial" w:cs="Arial"/>
          <w:iCs/>
          <w:color w:val="0000FF"/>
          <w:lang w:val="es-MX"/>
        </w:rPr>
      </w:pPr>
    </w:p>
    <w:p w14:paraId="2928AC97" w14:textId="77777777" w:rsidR="004719C9" w:rsidRDefault="004719C9" w:rsidP="007B4C43">
      <w:pPr>
        <w:pStyle w:val="Textoindependiente"/>
        <w:rPr>
          <w:rFonts w:ascii="Arial" w:hAnsi="Arial" w:cs="Arial"/>
          <w:iCs/>
          <w:color w:val="0000FF"/>
          <w:lang w:val="es-MX"/>
        </w:rPr>
      </w:pPr>
    </w:p>
    <w:p w14:paraId="64FE1442" w14:textId="77777777" w:rsidR="004719C9" w:rsidRDefault="004719C9" w:rsidP="007B4C43">
      <w:pPr>
        <w:pStyle w:val="Textoindependiente"/>
        <w:rPr>
          <w:rFonts w:ascii="Arial" w:hAnsi="Arial" w:cs="Arial"/>
          <w:iCs/>
          <w:color w:val="0000FF"/>
          <w:lang w:val="es-MX"/>
        </w:rPr>
      </w:pPr>
    </w:p>
    <w:p w14:paraId="23B22791" w14:textId="77777777" w:rsidR="004719C9" w:rsidRPr="00594CC3" w:rsidRDefault="004719C9" w:rsidP="007B4C43">
      <w:pPr>
        <w:pStyle w:val="Textoindependiente"/>
        <w:rPr>
          <w:rFonts w:ascii="Arial" w:hAnsi="Arial" w:cs="Arial"/>
          <w:iCs/>
          <w:color w:val="0000FF"/>
          <w:u w:val="single"/>
          <w:lang w:val="es-MX"/>
        </w:rPr>
      </w:pPr>
    </w:p>
    <w:p w14:paraId="3D1DCD1B" w14:textId="77777777" w:rsidR="004719C9" w:rsidRDefault="004719C9" w:rsidP="007B4C43">
      <w:pPr>
        <w:pStyle w:val="Textoindependiente"/>
        <w:rPr>
          <w:rFonts w:ascii="Arial" w:hAnsi="Arial" w:cs="Arial"/>
          <w:iCs/>
          <w:color w:val="0000FF"/>
          <w:lang w:val="es-MX"/>
        </w:rPr>
      </w:pPr>
    </w:p>
    <w:p w14:paraId="61875DAA" w14:textId="77777777" w:rsidR="004719C9" w:rsidRDefault="004719C9" w:rsidP="007B4C43">
      <w:pPr>
        <w:pStyle w:val="Textoindependiente"/>
        <w:rPr>
          <w:rFonts w:ascii="Arial" w:hAnsi="Arial" w:cs="Arial"/>
          <w:iCs/>
          <w:color w:val="0000FF"/>
          <w:lang w:val="es-MX"/>
        </w:rPr>
      </w:pPr>
    </w:p>
    <w:p w14:paraId="126EFBEC" w14:textId="77777777" w:rsidR="004719C9" w:rsidRDefault="004719C9" w:rsidP="007B4C43">
      <w:pPr>
        <w:pStyle w:val="Textoindependiente"/>
        <w:rPr>
          <w:rFonts w:ascii="Arial" w:hAnsi="Arial" w:cs="Arial"/>
          <w:iCs/>
          <w:color w:val="0000FF"/>
          <w:lang w:val="es-MX"/>
        </w:rPr>
      </w:pPr>
    </w:p>
    <w:p w14:paraId="4F5FFCCD" w14:textId="77777777" w:rsidR="004719C9" w:rsidRDefault="004719C9" w:rsidP="007B4C43">
      <w:pPr>
        <w:pStyle w:val="Textoindependiente"/>
        <w:rPr>
          <w:rFonts w:ascii="Arial" w:hAnsi="Arial" w:cs="Arial"/>
          <w:iCs/>
          <w:color w:val="0000FF"/>
          <w:lang w:val="es-MX"/>
        </w:rPr>
      </w:pPr>
    </w:p>
    <w:p w14:paraId="25357269" w14:textId="77777777" w:rsidR="004719C9" w:rsidRDefault="004719C9" w:rsidP="007B4C43">
      <w:pPr>
        <w:pStyle w:val="Textoindependiente"/>
        <w:rPr>
          <w:rFonts w:ascii="Arial" w:hAnsi="Arial" w:cs="Arial"/>
          <w:iCs/>
          <w:color w:val="0000FF"/>
          <w:lang w:val="es-MX"/>
        </w:rPr>
      </w:pPr>
    </w:p>
    <w:p w14:paraId="3AD55999" w14:textId="77777777" w:rsidR="004719C9" w:rsidRDefault="004719C9" w:rsidP="007B4C43">
      <w:pPr>
        <w:pStyle w:val="Textoindependiente"/>
        <w:rPr>
          <w:rFonts w:ascii="Arial" w:hAnsi="Arial" w:cs="Arial"/>
          <w:iCs/>
          <w:color w:val="0000FF"/>
          <w:lang w:val="es-MX"/>
        </w:rPr>
      </w:pPr>
    </w:p>
    <w:p w14:paraId="13DB5724" w14:textId="77777777" w:rsidR="00D239A0" w:rsidRPr="009C46BF" w:rsidRDefault="00D239A0" w:rsidP="00F3469E"/>
    <w:p w14:paraId="319CBA97" w14:textId="3B54E55B" w:rsidR="000456F8" w:rsidRPr="003161A4" w:rsidRDefault="000456F8" w:rsidP="003161A4">
      <w:pPr>
        <w:pStyle w:val="Ttulo1"/>
        <w:rPr>
          <w:rFonts w:ascii="Times New Roman" w:eastAsia="MS Mincho" w:hAnsi="Times New Roman"/>
        </w:rPr>
      </w:pPr>
      <w:bookmarkStart w:id="0" w:name="_Toc197384651"/>
      <w:bookmarkStart w:id="1" w:name="_Hlk197197018"/>
      <w:r w:rsidRPr="003161A4">
        <w:rPr>
          <w:rFonts w:ascii="Times New Roman" w:eastAsia="MS Mincho" w:hAnsi="Times New Roman"/>
        </w:rPr>
        <w:lastRenderedPageBreak/>
        <w:t>Requerimientos del Sistema</w:t>
      </w:r>
      <w:bookmarkEnd w:id="0"/>
    </w:p>
    <w:p w14:paraId="64AF02E1" w14:textId="4FE23F98" w:rsidR="000456F8" w:rsidRPr="003161A4" w:rsidRDefault="003161A4" w:rsidP="003161A4">
      <w:pPr>
        <w:pStyle w:val="Ttulo2"/>
        <w:spacing w:line="360" w:lineRule="auto"/>
        <w:rPr>
          <w:rFonts w:ascii="Times New Roman" w:eastAsia="MS Mincho" w:hAnsi="Times New Roman"/>
          <w:color w:val="auto"/>
          <w:sz w:val="24"/>
          <w:szCs w:val="24"/>
          <w:lang w:val="es-419" w:eastAsia="en-US"/>
        </w:rPr>
      </w:pPr>
      <w:bookmarkStart w:id="2" w:name="_Toc197384652"/>
      <w:r w:rsidRPr="003161A4">
        <w:rPr>
          <w:rFonts w:ascii="Times New Roman" w:eastAsia="MS Mincho" w:hAnsi="Times New Roman"/>
          <w:color w:val="auto"/>
          <w:sz w:val="24"/>
          <w:szCs w:val="24"/>
          <w:lang w:val="es-419" w:eastAsia="en-US"/>
        </w:rPr>
        <w:t>1</w:t>
      </w:r>
      <w:r w:rsidR="000456F8" w:rsidRPr="003161A4">
        <w:rPr>
          <w:rFonts w:ascii="Times New Roman" w:eastAsia="MS Mincho" w:hAnsi="Times New Roman"/>
          <w:color w:val="auto"/>
          <w:sz w:val="24"/>
          <w:szCs w:val="24"/>
          <w:lang w:val="es-419" w:eastAsia="en-US"/>
        </w:rPr>
        <w:t>.1 Propósito</w:t>
      </w:r>
      <w:bookmarkEnd w:id="2"/>
    </w:p>
    <w:p w14:paraId="290E4B48" w14:textId="0C86C7C0" w:rsidR="000456F8" w:rsidRPr="009C46BF" w:rsidRDefault="000456F8" w:rsidP="001F1E86">
      <w:pPr>
        <w:suppressAutoHyphens w:val="0"/>
        <w:spacing w:after="200" w:line="276" w:lineRule="auto"/>
        <w:rPr>
          <w:rFonts w:eastAsia="MS Mincho"/>
          <w:lang w:val="es-419" w:eastAsia="en-US"/>
        </w:rPr>
      </w:pPr>
      <w:r w:rsidRPr="009C46BF">
        <w:rPr>
          <w:rFonts w:eastAsia="MS Mincho"/>
          <w:lang w:val="es-419" w:eastAsia="en-US"/>
        </w:rPr>
        <w:t>Este documento describe los requerimientos funcionales y no funcionales del sistema web “</w:t>
      </w:r>
      <w:r w:rsidR="001F1E86" w:rsidRPr="001F1E86">
        <w:rPr>
          <w:rFonts w:eastAsia="MS Mincho"/>
          <w:lang w:val="es-419" w:eastAsia="en-US"/>
        </w:rPr>
        <w:t>Sistema de gestión</w:t>
      </w:r>
      <w:r w:rsidR="001F1E86">
        <w:rPr>
          <w:rFonts w:eastAsia="MS Mincho"/>
          <w:lang w:val="es-419" w:eastAsia="en-US"/>
        </w:rPr>
        <w:t xml:space="preserve"> </w:t>
      </w:r>
      <w:r w:rsidR="001F1E86" w:rsidRPr="001F1E86">
        <w:rPr>
          <w:rFonts w:eastAsia="MS Mincho"/>
          <w:lang w:val="es-419" w:eastAsia="en-US"/>
        </w:rPr>
        <w:t>de préstamos online de biblioteca</w:t>
      </w:r>
      <w:r w:rsidRPr="009C46BF">
        <w:rPr>
          <w:rFonts w:eastAsia="MS Mincho"/>
          <w:lang w:val="es-419" w:eastAsia="en-US"/>
        </w:rPr>
        <w:t>”, orientado a facilitar el préstamo de libros desde una plataforma accesible para usuarios generales y bibliotecarios.</w:t>
      </w:r>
    </w:p>
    <w:p w14:paraId="246ABEF5" w14:textId="0588488B" w:rsidR="000456F8" w:rsidRPr="003161A4" w:rsidRDefault="003161A4" w:rsidP="003161A4">
      <w:pPr>
        <w:pStyle w:val="Ttulo2"/>
        <w:spacing w:line="360" w:lineRule="auto"/>
        <w:rPr>
          <w:rFonts w:ascii="Times New Roman" w:eastAsia="MS Mincho" w:hAnsi="Times New Roman"/>
          <w:color w:val="auto"/>
          <w:sz w:val="24"/>
          <w:szCs w:val="24"/>
          <w:lang w:val="es-419" w:eastAsia="en-US"/>
        </w:rPr>
      </w:pPr>
      <w:bookmarkStart w:id="3" w:name="_Toc197384653"/>
      <w:bookmarkStart w:id="4" w:name="_Hlk197383638"/>
      <w:r w:rsidRPr="003161A4">
        <w:rPr>
          <w:rFonts w:ascii="Times New Roman" w:eastAsia="MS Mincho" w:hAnsi="Times New Roman"/>
          <w:color w:val="auto"/>
          <w:sz w:val="24"/>
          <w:szCs w:val="24"/>
          <w:lang w:val="es-419" w:eastAsia="en-US"/>
        </w:rPr>
        <w:t>1</w:t>
      </w:r>
      <w:r w:rsidR="000456F8" w:rsidRPr="003161A4">
        <w:rPr>
          <w:rFonts w:ascii="Times New Roman" w:eastAsia="MS Mincho" w:hAnsi="Times New Roman"/>
          <w:color w:val="auto"/>
          <w:sz w:val="24"/>
          <w:szCs w:val="24"/>
          <w:lang w:val="es-419" w:eastAsia="en-US"/>
        </w:rPr>
        <w:t>.2 Alcance</w:t>
      </w:r>
      <w:bookmarkEnd w:id="3"/>
    </w:p>
    <w:bookmarkEnd w:id="4"/>
    <w:p w14:paraId="182939A7" w14:textId="18096DE4" w:rsidR="00B33E59" w:rsidRPr="00210678" w:rsidRDefault="00224C53" w:rsidP="00B33E59">
      <w:pPr>
        <w:suppressAutoHyphens w:val="0"/>
        <w:spacing w:after="200" w:line="276" w:lineRule="auto"/>
        <w:rPr>
          <w:rFonts w:eastAsia="MS Mincho"/>
          <w:lang w:val="es-419" w:eastAsia="en-US"/>
        </w:rPr>
      </w:pPr>
      <w:r>
        <w:rPr>
          <w:rFonts w:eastAsia="MS Mincho"/>
          <w:lang w:val="es-419" w:eastAsia="en-US"/>
        </w:rPr>
        <w:t xml:space="preserve">Mediante los requerimientos funcionales, no funcionales y los requisitos de usuario, </w:t>
      </w:r>
      <w:r w:rsidRPr="00210678">
        <w:rPr>
          <w:rFonts w:eastAsia="MS Mincho"/>
          <w:lang w:val="es-419" w:eastAsia="en-US"/>
        </w:rPr>
        <w:t>e</w:t>
      </w:r>
      <w:r w:rsidR="00B33E59" w:rsidRPr="00210678">
        <w:rPr>
          <w:rFonts w:eastAsia="MS Mincho"/>
          <w:lang w:val="es-419" w:eastAsia="en-US"/>
        </w:rPr>
        <w:t xml:space="preserve">l sistema </w:t>
      </w:r>
      <w:r w:rsidRPr="00210678">
        <w:rPr>
          <w:rFonts w:eastAsia="MS Mincho"/>
          <w:lang w:val="es-419" w:eastAsia="en-US"/>
        </w:rPr>
        <w:t>se centrará en</w:t>
      </w:r>
      <w:r w:rsidR="00B33E59" w:rsidRPr="00210678">
        <w:rPr>
          <w:rFonts w:eastAsia="MS Mincho"/>
          <w:lang w:val="es-419" w:eastAsia="en-US"/>
        </w:rPr>
        <w:t xml:space="preserve"> el proceso de gestión de préstamos de libros de manera online de biblioteca, de esta manera los usuarios tendrán la facilidad de consultar la disponibilidad de libros y realizar la adecuada solicitud de préstamo de algún libro disponible. Además, los bibliotecarios podrán aprobar, listar la devolución de dichos préstamos. El sistema incluirá funcionalidades clave como el registro de usuarios, inicio de sesión con validación de credenciales, distinción de roles (usuario general y bibliotecario), seguimiento del estado de préstamos, y administración de solicitudes y préstamos existentes. Por último, toda la interacción se realizará desde una interfaz web accesible desde cualquier navegador moderno.</w:t>
      </w:r>
    </w:p>
    <w:p w14:paraId="7C4B14AD" w14:textId="063F801F" w:rsidR="000456F8" w:rsidRPr="003161A4" w:rsidRDefault="003161A4" w:rsidP="003161A4">
      <w:pPr>
        <w:pStyle w:val="Ttulo2"/>
        <w:spacing w:line="360" w:lineRule="auto"/>
        <w:rPr>
          <w:rFonts w:ascii="Times New Roman" w:eastAsia="MS Mincho" w:hAnsi="Times New Roman"/>
          <w:color w:val="auto"/>
          <w:sz w:val="24"/>
          <w:szCs w:val="24"/>
          <w:lang w:val="es-419" w:eastAsia="en-US"/>
        </w:rPr>
      </w:pPr>
      <w:bookmarkStart w:id="5" w:name="_Toc197384654"/>
      <w:r w:rsidRPr="003161A4">
        <w:rPr>
          <w:rFonts w:ascii="Times New Roman" w:eastAsia="MS Mincho" w:hAnsi="Times New Roman"/>
          <w:color w:val="auto"/>
          <w:sz w:val="24"/>
          <w:szCs w:val="24"/>
          <w:lang w:val="es-419" w:eastAsia="en-US"/>
        </w:rPr>
        <w:t>1</w:t>
      </w:r>
      <w:r w:rsidR="000456F8" w:rsidRPr="003161A4">
        <w:rPr>
          <w:rFonts w:ascii="Times New Roman" w:eastAsia="MS Mincho" w:hAnsi="Times New Roman"/>
          <w:color w:val="auto"/>
          <w:sz w:val="24"/>
          <w:szCs w:val="24"/>
          <w:lang w:val="es-419" w:eastAsia="en-US"/>
        </w:rPr>
        <w:t>.3</w:t>
      </w:r>
      <w:r w:rsidR="00B33E59">
        <w:rPr>
          <w:rFonts w:ascii="Times New Roman" w:eastAsia="MS Mincho" w:hAnsi="Times New Roman"/>
          <w:color w:val="auto"/>
          <w:sz w:val="24"/>
          <w:szCs w:val="24"/>
          <w:lang w:val="es-419" w:eastAsia="en-US"/>
        </w:rPr>
        <w:t xml:space="preserve"> </w:t>
      </w:r>
      <w:r w:rsidR="000456F8" w:rsidRPr="003161A4">
        <w:rPr>
          <w:rFonts w:ascii="Times New Roman" w:eastAsia="MS Mincho" w:hAnsi="Times New Roman"/>
          <w:color w:val="auto"/>
          <w:sz w:val="24"/>
          <w:szCs w:val="24"/>
          <w:lang w:val="es-419" w:eastAsia="en-US"/>
        </w:rPr>
        <w:t>Descripción General</w:t>
      </w:r>
      <w:bookmarkEnd w:id="5"/>
    </w:p>
    <w:p w14:paraId="764A6291" w14:textId="123270A1" w:rsidR="008E4B0D" w:rsidRPr="008E4B0D" w:rsidRDefault="008E4B0D" w:rsidP="000456F8">
      <w:pPr>
        <w:suppressAutoHyphens w:val="0"/>
        <w:spacing w:after="200" w:line="276" w:lineRule="auto"/>
        <w:rPr>
          <w:rFonts w:eastAsia="MS Mincho"/>
          <w:lang w:val="es-419" w:eastAsia="en-US"/>
        </w:rPr>
      </w:pPr>
      <w:r w:rsidRPr="008E4B0D">
        <w:rPr>
          <w:rFonts w:eastAsia="MS Mincho"/>
          <w:lang w:val="es-419" w:eastAsia="en-US"/>
        </w:rPr>
        <w:t xml:space="preserve">El </w:t>
      </w:r>
      <w:r w:rsidR="00B33E59">
        <w:rPr>
          <w:rFonts w:eastAsia="MS Mincho"/>
          <w:lang w:val="es-419" w:eastAsia="en-US"/>
        </w:rPr>
        <w:t>s</w:t>
      </w:r>
      <w:r w:rsidRPr="008E4B0D">
        <w:rPr>
          <w:rFonts w:eastAsia="MS Mincho"/>
          <w:lang w:val="es-419" w:eastAsia="en-US"/>
        </w:rPr>
        <w:t>istema de gestión de préstamos online de biblioteca es un sitio web que permite a usuarios registrados</w:t>
      </w:r>
      <w:r>
        <w:rPr>
          <w:rFonts w:eastAsia="MS Mincho"/>
          <w:lang w:val="es-419" w:eastAsia="en-US"/>
        </w:rPr>
        <w:t xml:space="preserve"> </w:t>
      </w:r>
      <w:r w:rsidRPr="008E4B0D">
        <w:rPr>
          <w:rFonts w:eastAsia="MS Mincho"/>
          <w:lang w:val="es-419" w:eastAsia="en-US"/>
        </w:rPr>
        <w:t>realizar solicitudes de préstamo desde cualquier lugar con acceso a Internet</w:t>
      </w:r>
      <w:r w:rsidR="00B33E59">
        <w:rPr>
          <w:rFonts w:eastAsia="MS Mincho"/>
          <w:lang w:val="es-419" w:eastAsia="en-US"/>
        </w:rPr>
        <w:t>, además l</w:t>
      </w:r>
      <w:r w:rsidRPr="008E4B0D">
        <w:rPr>
          <w:rFonts w:eastAsia="MS Mincho"/>
          <w:lang w:val="es-419" w:eastAsia="en-US"/>
        </w:rPr>
        <w:t>os usuarios generales pueden registrarse, buscar libros, visualizar información detallada y solicitar préstamos en línea. Los bibliotecarios, en cambio, cuentan con herramientas para aprobar solicitudes, llevar el control del inventario y registrar las devoluciones de libros.</w:t>
      </w:r>
    </w:p>
    <w:p w14:paraId="6765310C" w14:textId="4A60FD37" w:rsidR="000456F8" w:rsidRPr="003161A4" w:rsidRDefault="003161A4" w:rsidP="003161A4">
      <w:pPr>
        <w:pStyle w:val="Ttulo2"/>
        <w:spacing w:line="360" w:lineRule="auto"/>
        <w:rPr>
          <w:rFonts w:ascii="Times New Roman" w:eastAsia="MS Mincho" w:hAnsi="Times New Roman"/>
          <w:color w:val="auto"/>
          <w:sz w:val="24"/>
          <w:szCs w:val="24"/>
          <w:lang w:val="es-419" w:eastAsia="en-US"/>
        </w:rPr>
      </w:pPr>
      <w:bookmarkStart w:id="6" w:name="_Toc197384655"/>
      <w:r w:rsidRPr="003161A4">
        <w:rPr>
          <w:rFonts w:ascii="Times New Roman" w:eastAsia="MS Mincho" w:hAnsi="Times New Roman"/>
          <w:color w:val="auto"/>
          <w:sz w:val="24"/>
          <w:szCs w:val="24"/>
          <w:lang w:val="es-419" w:eastAsia="en-US"/>
        </w:rPr>
        <w:t>1</w:t>
      </w:r>
      <w:r w:rsidR="000456F8" w:rsidRPr="003161A4">
        <w:rPr>
          <w:rFonts w:ascii="Times New Roman" w:eastAsia="MS Mincho" w:hAnsi="Times New Roman"/>
          <w:color w:val="auto"/>
          <w:sz w:val="24"/>
          <w:szCs w:val="24"/>
          <w:lang w:val="es-419" w:eastAsia="en-US"/>
        </w:rPr>
        <w:t>.4 Contexto del sistema</w:t>
      </w:r>
      <w:bookmarkEnd w:id="6"/>
    </w:p>
    <w:p w14:paraId="30179179" w14:textId="40A843CB" w:rsidR="000456F8" w:rsidRPr="009C46BF" w:rsidRDefault="000456F8" w:rsidP="000456F8">
      <w:pPr>
        <w:suppressAutoHyphens w:val="0"/>
        <w:spacing w:after="200" w:line="276" w:lineRule="auto"/>
        <w:rPr>
          <w:rFonts w:eastAsia="MS Mincho"/>
          <w:lang w:val="es-419" w:eastAsia="en-US"/>
        </w:rPr>
      </w:pPr>
      <w:r w:rsidRPr="009C46BF">
        <w:rPr>
          <w:rFonts w:eastAsia="MS Mincho"/>
          <w:lang w:val="es-419" w:eastAsia="en-US"/>
        </w:rPr>
        <w:t xml:space="preserve">El sistema operará como </w:t>
      </w:r>
      <w:r w:rsidR="00922D30">
        <w:rPr>
          <w:rFonts w:eastAsia="MS Mincho"/>
          <w:lang w:val="es-419" w:eastAsia="en-US"/>
        </w:rPr>
        <w:t>un sitio</w:t>
      </w:r>
      <w:r w:rsidRPr="009C46BF">
        <w:rPr>
          <w:rFonts w:eastAsia="MS Mincho"/>
          <w:lang w:val="es-419" w:eastAsia="en-US"/>
        </w:rPr>
        <w:t xml:space="preserve"> web disponible para cualquier usuario con acceso a Internet, y tendrá dos tipos de usuario: general y bibliotecario. No se contemplan funcionalidades fuera del proceso de préstamo.</w:t>
      </w:r>
    </w:p>
    <w:p w14:paraId="133488F4" w14:textId="5709EBA4" w:rsidR="000456F8" w:rsidRPr="003161A4" w:rsidRDefault="003161A4" w:rsidP="003161A4">
      <w:pPr>
        <w:pStyle w:val="Ttulo2"/>
        <w:spacing w:line="360" w:lineRule="auto"/>
        <w:rPr>
          <w:rFonts w:ascii="Times New Roman" w:eastAsia="MS Mincho" w:hAnsi="Times New Roman"/>
          <w:color w:val="auto"/>
          <w:sz w:val="24"/>
          <w:szCs w:val="24"/>
          <w:lang w:val="es-419" w:eastAsia="en-US"/>
        </w:rPr>
      </w:pPr>
      <w:bookmarkStart w:id="7" w:name="_Toc197384656"/>
      <w:r w:rsidRPr="003161A4">
        <w:rPr>
          <w:rFonts w:ascii="Times New Roman" w:eastAsia="MS Mincho" w:hAnsi="Times New Roman"/>
          <w:color w:val="auto"/>
          <w:sz w:val="24"/>
          <w:szCs w:val="24"/>
          <w:lang w:val="es-419" w:eastAsia="en-US"/>
        </w:rPr>
        <w:t>1</w:t>
      </w:r>
      <w:r w:rsidR="000456F8" w:rsidRPr="003161A4">
        <w:rPr>
          <w:rFonts w:ascii="Times New Roman" w:eastAsia="MS Mincho" w:hAnsi="Times New Roman"/>
          <w:color w:val="auto"/>
          <w:sz w:val="24"/>
          <w:szCs w:val="24"/>
          <w:lang w:val="es-419" w:eastAsia="en-US"/>
        </w:rPr>
        <w:t>.5 Supuestos y dependencias</w:t>
      </w:r>
      <w:bookmarkEnd w:id="7"/>
    </w:p>
    <w:p w14:paraId="7A68AF1A" w14:textId="4F76B84C" w:rsidR="00A450D6" w:rsidRDefault="000456F8" w:rsidP="000456F8">
      <w:pPr>
        <w:suppressAutoHyphens w:val="0"/>
        <w:spacing w:after="200" w:line="276" w:lineRule="auto"/>
        <w:rPr>
          <w:rFonts w:eastAsia="MS Mincho"/>
          <w:lang w:val="es-419" w:eastAsia="en-US"/>
        </w:rPr>
      </w:pPr>
      <w:r w:rsidRPr="009C46BF">
        <w:rPr>
          <w:rFonts w:eastAsia="MS Mincho"/>
          <w:lang w:val="es-419" w:eastAsia="en-US"/>
        </w:rPr>
        <w:t>Los usuarios deben contar con acceso a Internet.</w:t>
      </w:r>
      <w:r w:rsidRPr="009C46BF">
        <w:rPr>
          <w:rFonts w:eastAsia="MS Mincho"/>
          <w:lang w:val="es-419" w:eastAsia="en-US"/>
        </w:rPr>
        <w:br/>
        <w:t>El navegador debe soportar HTML5, CSS3 y JavaScript.</w:t>
      </w:r>
      <w:r w:rsidRPr="009C46BF">
        <w:rPr>
          <w:rFonts w:eastAsia="MS Mincho"/>
          <w:lang w:val="es-419" w:eastAsia="en-US"/>
        </w:rPr>
        <w:br/>
        <w:t>El servidor debe tener soporte para PHP y MySQL.</w:t>
      </w:r>
    </w:p>
    <w:p w14:paraId="608C917B" w14:textId="77777777" w:rsidR="00F3469E" w:rsidRDefault="00F3469E" w:rsidP="000456F8">
      <w:pPr>
        <w:suppressAutoHyphens w:val="0"/>
        <w:spacing w:after="200" w:line="276" w:lineRule="auto"/>
        <w:rPr>
          <w:rFonts w:eastAsia="MS Mincho"/>
          <w:lang w:val="es-419" w:eastAsia="en-US"/>
        </w:rPr>
      </w:pPr>
    </w:p>
    <w:p w14:paraId="06623D12" w14:textId="77777777" w:rsidR="003161A4" w:rsidRPr="009C46BF" w:rsidRDefault="003161A4" w:rsidP="000456F8">
      <w:pPr>
        <w:suppressAutoHyphens w:val="0"/>
        <w:spacing w:after="200" w:line="276" w:lineRule="auto"/>
        <w:rPr>
          <w:rFonts w:eastAsia="MS Mincho"/>
          <w:lang w:val="es-419" w:eastAsia="en-US"/>
        </w:rPr>
      </w:pPr>
    </w:p>
    <w:p w14:paraId="4951C536" w14:textId="300253FA" w:rsidR="003161A4" w:rsidRPr="003161A4" w:rsidRDefault="003161A4" w:rsidP="003161A4">
      <w:pPr>
        <w:pStyle w:val="Ttulo1"/>
        <w:rPr>
          <w:rFonts w:ascii="Times New Roman" w:eastAsia="MS Mincho" w:hAnsi="Times New Roman"/>
        </w:rPr>
      </w:pPr>
      <w:bookmarkStart w:id="8" w:name="_Toc197384657"/>
      <w:r w:rsidRPr="003161A4">
        <w:rPr>
          <w:rFonts w:ascii="Times New Roman" w:eastAsia="MS Mincho" w:hAnsi="Times New Roman"/>
        </w:rPr>
        <w:lastRenderedPageBreak/>
        <w:t>Requerimientos funcionales y no funcionales</w:t>
      </w:r>
      <w:bookmarkEnd w:id="8"/>
    </w:p>
    <w:p w14:paraId="2419E584" w14:textId="4AA97D17" w:rsidR="000456F8" w:rsidRPr="003161A4" w:rsidRDefault="000456F8" w:rsidP="003161A4">
      <w:pPr>
        <w:pStyle w:val="Ttulo2"/>
        <w:spacing w:line="360" w:lineRule="auto"/>
        <w:rPr>
          <w:rFonts w:ascii="Times New Roman" w:eastAsia="MS Mincho" w:hAnsi="Times New Roman"/>
          <w:color w:val="auto"/>
          <w:sz w:val="24"/>
          <w:szCs w:val="24"/>
          <w:lang w:val="es-419" w:eastAsia="en-US"/>
        </w:rPr>
      </w:pPr>
      <w:bookmarkStart w:id="9" w:name="_Toc197384658"/>
      <w:r w:rsidRPr="003161A4">
        <w:rPr>
          <w:rFonts w:ascii="Times New Roman" w:eastAsia="MS Mincho" w:hAnsi="Times New Roman"/>
          <w:color w:val="auto"/>
          <w:sz w:val="24"/>
          <w:szCs w:val="24"/>
          <w:lang w:val="es-419" w:eastAsia="en-US"/>
        </w:rPr>
        <w:t>2.</w:t>
      </w:r>
      <w:r w:rsidR="003161A4" w:rsidRPr="003161A4">
        <w:rPr>
          <w:rFonts w:ascii="Times New Roman" w:eastAsia="MS Mincho" w:hAnsi="Times New Roman"/>
          <w:color w:val="auto"/>
          <w:sz w:val="24"/>
          <w:szCs w:val="24"/>
          <w:lang w:val="es-419" w:eastAsia="en-US"/>
        </w:rPr>
        <w:t>1</w:t>
      </w:r>
      <w:r w:rsidRPr="003161A4">
        <w:rPr>
          <w:rFonts w:ascii="Times New Roman" w:eastAsia="MS Mincho" w:hAnsi="Times New Roman"/>
          <w:color w:val="auto"/>
          <w:sz w:val="24"/>
          <w:szCs w:val="24"/>
          <w:lang w:val="es-419" w:eastAsia="en-US"/>
        </w:rPr>
        <w:t xml:space="preserve"> Requisitos Funcionales (RF)</w:t>
      </w:r>
      <w:bookmarkEnd w:id="9"/>
    </w:p>
    <w:p w14:paraId="1086C169" w14:textId="77777777" w:rsidR="000456F8" w:rsidRPr="009C46BF" w:rsidRDefault="000456F8" w:rsidP="000456F8">
      <w:pPr>
        <w:suppressAutoHyphens w:val="0"/>
        <w:spacing w:after="200" w:line="276" w:lineRule="auto"/>
        <w:rPr>
          <w:rFonts w:eastAsia="MS Mincho"/>
          <w:lang w:val="es-419" w:eastAsia="en-US"/>
        </w:rPr>
      </w:pPr>
      <w:r w:rsidRPr="009C46BF">
        <w:rPr>
          <w:rFonts w:eastAsia="MS Mincho"/>
          <w:lang w:val="es-419" w:eastAsia="en-US"/>
        </w:rPr>
        <w:t>RF01 – Registro de nuevos usuarios desde la web.</w:t>
      </w:r>
    </w:p>
    <w:p w14:paraId="1CB6A56D" w14:textId="77777777" w:rsidR="000456F8" w:rsidRPr="009C46BF" w:rsidRDefault="000456F8" w:rsidP="000456F8">
      <w:pPr>
        <w:suppressAutoHyphens w:val="0"/>
        <w:spacing w:after="200" w:line="276" w:lineRule="auto"/>
        <w:rPr>
          <w:rFonts w:eastAsia="MS Mincho"/>
          <w:lang w:val="es-419" w:eastAsia="en-US"/>
        </w:rPr>
      </w:pPr>
      <w:r w:rsidRPr="009C46BF">
        <w:rPr>
          <w:rFonts w:eastAsia="MS Mincho"/>
          <w:lang w:val="es-419" w:eastAsia="en-US"/>
        </w:rPr>
        <w:t>RF02 – Inicio de sesión con credenciales (Cedula. Contraseña).</w:t>
      </w:r>
    </w:p>
    <w:p w14:paraId="25F4F6A1" w14:textId="77777777" w:rsidR="000456F8" w:rsidRPr="009C46BF" w:rsidRDefault="000456F8" w:rsidP="000456F8">
      <w:pPr>
        <w:suppressAutoHyphens w:val="0"/>
        <w:spacing w:after="200" w:line="276" w:lineRule="auto"/>
        <w:rPr>
          <w:rFonts w:eastAsia="MS Mincho"/>
          <w:lang w:val="es-419" w:eastAsia="en-US"/>
        </w:rPr>
      </w:pPr>
      <w:r w:rsidRPr="009C46BF">
        <w:rPr>
          <w:rFonts w:eastAsia="MS Mincho"/>
          <w:lang w:val="es-419" w:eastAsia="en-US"/>
        </w:rPr>
        <w:t>RF03 – Distinción de roles entre usuario general y bibliotecario.</w:t>
      </w:r>
    </w:p>
    <w:p w14:paraId="41A64286" w14:textId="77777777" w:rsidR="000456F8" w:rsidRPr="009C46BF" w:rsidRDefault="000456F8" w:rsidP="000456F8">
      <w:pPr>
        <w:suppressAutoHyphens w:val="0"/>
        <w:spacing w:after="200" w:line="276" w:lineRule="auto"/>
        <w:rPr>
          <w:rFonts w:eastAsia="MS Mincho"/>
          <w:lang w:val="es-419" w:eastAsia="en-US"/>
        </w:rPr>
      </w:pPr>
      <w:r w:rsidRPr="009C46BF">
        <w:rPr>
          <w:rFonts w:eastAsia="MS Mincho"/>
          <w:lang w:val="es-419" w:eastAsia="en-US"/>
        </w:rPr>
        <w:t>RF04 – Visualización del listado de libros.</w:t>
      </w:r>
    </w:p>
    <w:p w14:paraId="2252E5D3" w14:textId="77777777" w:rsidR="000456F8" w:rsidRPr="009C46BF" w:rsidRDefault="000456F8" w:rsidP="000456F8">
      <w:pPr>
        <w:suppressAutoHyphens w:val="0"/>
        <w:spacing w:after="200" w:line="276" w:lineRule="auto"/>
        <w:rPr>
          <w:rFonts w:eastAsia="MS Mincho"/>
          <w:lang w:val="es-419" w:eastAsia="en-US"/>
        </w:rPr>
      </w:pPr>
      <w:r w:rsidRPr="009C46BF">
        <w:rPr>
          <w:rFonts w:eastAsia="MS Mincho"/>
          <w:lang w:val="es-419" w:eastAsia="en-US"/>
        </w:rPr>
        <w:t>RF05 – Búsqueda de libros por título.</w:t>
      </w:r>
    </w:p>
    <w:p w14:paraId="61478CA4" w14:textId="77777777" w:rsidR="000456F8" w:rsidRPr="009C46BF" w:rsidRDefault="000456F8" w:rsidP="000456F8">
      <w:pPr>
        <w:suppressAutoHyphens w:val="0"/>
        <w:spacing w:after="200" w:line="276" w:lineRule="auto"/>
        <w:rPr>
          <w:rFonts w:eastAsia="MS Mincho"/>
          <w:lang w:val="es-419" w:eastAsia="en-US"/>
        </w:rPr>
      </w:pPr>
      <w:r w:rsidRPr="009C46BF">
        <w:rPr>
          <w:rFonts w:eastAsia="MS Mincho"/>
          <w:lang w:val="es-419" w:eastAsia="en-US"/>
        </w:rPr>
        <w:t>RF06 – Visualización de detalles de libros por parte del usuario general.</w:t>
      </w:r>
    </w:p>
    <w:p w14:paraId="10EB6A3D" w14:textId="77777777" w:rsidR="000456F8" w:rsidRPr="009C46BF" w:rsidRDefault="000456F8" w:rsidP="000456F8">
      <w:pPr>
        <w:suppressAutoHyphens w:val="0"/>
        <w:spacing w:after="200" w:line="276" w:lineRule="auto"/>
        <w:rPr>
          <w:rFonts w:eastAsia="MS Mincho"/>
          <w:lang w:val="es-419" w:eastAsia="en-US"/>
        </w:rPr>
      </w:pPr>
      <w:r w:rsidRPr="009C46BF">
        <w:rPr>
          <w:rFonts w:eastAsia="MS Mincho"/>
          <w:lang w:val="es-419" w:eastAsia="en-US"/>
        </w:rPr>
        <w:t>RF07 – Solicitud de préstamo por parte del usuario general.</w:t>
      </w:r>
    </w:p>
    <w:p w14:paraId="325766E6" w14:textId="77777777" w:rsidR="000456F8" w:rsidRPr="009C46BF" w:rsidRDefault="000456F8" w:rsidP="000456F8">
      <w:pPr>
        <w:suppressAutoHyphens w:val="0"/>
        <w:spacing w:after="200" w:line="276" w:lineRule="auto"/>
        <w:rPr>
          <w:rFonts w:eastAsia="MS Mincho"/>
          <w:lang w:val="es-419" w:eastAsia="en-US"/>
        </w:rPr>
      </w:pPr>
      <w:r w:rsidRPr="009C46BF">
        <w:rPr>
          <w:rFonts w:eastAsia="MS Mincho"/>
          <w:lang w:val="es-419" w:eastAsia="en-US"/>
        </w:rPr>
        <w:t>RF08 – Aprobación de préstamos por parte del bibliotecario.</w:t>
      </w:r>
    </w:p>
    <w:p w14:paraId="5E135CFF" w14:textId="77777777" w:rsidR="000456F8" w:rsidRPr="009C46BF" w:rsidRDefault="000456F8" w:rsidP="000456F8">
      <w:pPr>
        <w:suppressAutoHyphens w:val="0"/>
        <w:spacing w:after="200" w:line="276" w:lineRule="auto"/>
        <w:rPr>
          <w:rFonts w:eastAsia="MS Mincho"/>
          <w:lang w:val="es-419" w:eastAsia="en-US"/>
        </w:rPr>
      </w:pPr>
      <w:r w:rsidRPr="009C46BF">
        <w:rPr>
          <w:rFonts w:eastAsia="MS Mincho"/>
          <w:lang w:val="es-419" w:eastAsia="en-US"/>
        </w:rPr>
        <w:t>RF09 – Registro de devolución de préstamos.</w:t>
      </w:r>
    </w:p>
    <w:p w14:paraId="27E37B81" w14:textId="77777777" w:rsidR="000456F8" w:rsidRPr="009C46BF" w:rsidRDefault="000456F8" w:rsidP="000456F8">
      <w:pPr>
        <w:suppressAutoHyphens w:val="0"/>
        <w:spacing w:after="200" w:line="276" w:lineRule="auto"/>
        <w:rPr>
          <w:rFonts w:eastAsia="MS Mincho"/>
          <w:lang w:val="es-419" w:eastAsia="en-US"/>
        </w:rPr>
      </w:pPr>
      <w:r w:rsidRPr="009C46BF">
        <w:rPr>
          <w:rFonts w:eastAsia="MS Mincho"/>
          <w:lang w:val="es-419" w:eastAsia="en-US"/>
        </w:rPr>
        <w:t>RF10 – Visualización de estado de préstamos por parte del usuario.</w:t>
      </w:r>
    </w:p>
    <w:p w14:paraId="5D05C7AC" w14:textId="77777777" w:rsidR="000456F8" w:rsidRDefault="000456F8" w:rsidP="000456F8">
      <w:pPr>
        <w:suppressAutoHyphens w:val="0"/>
        <w:spacing w:after="200" w:line="276" w:lineRule="auto"/>
        <w:rPr>
          <w:rFonts w:eastAsia="MS Mincho"/>
          <w:lang w:val="es-419" w:eastAsia="en-US"/>
        </w:rPr>
      </w:pPr>
      <w:r w:rsidRPr="009C46BF">
        <w:rPr>
          <w:rFonts w:eastAsia="MS Mincho"/>
          <w:lang w:val="es-419" w:eastAsia="en-US"/>
        </w:rPr>
        <w:t>RF11 – Gestión del inventario de libros (estado, disponibilidad).</w:t>
      </w:r>
    </w:p>
    <w:p w14:paraId="44F489A3" w14:textId="77777777" w:rsidR="003161A4" w:rsidRPr="009C46BF" w:rsidRDefault="003161A4" w:rsidP="000456F8">
      <w:pPr>
        <w:suppressAutoHyphens w:val="0"/>
        <w:spacing w:after="200" w:line="276" w:lineRule="auto"/>
        <w:rPr>
          <w:rFonts w:eastAsia="MS Mincho"/>
          <w:lang w:val="es-419" w:eastAsia="en-US"/>
        </w:rPr>
      </w:pPr>
    </w:p>
    <w:p w14:paraId="41C9FA16" w14:textId="7463E95D" w:rsidR="000456F8" w:rsidRPr="003161A4" w:rsidRDefault="000456F8" w:rsidP="003161A4">
      <w:pPr>
        <w:pStyle w:val="Ttulo2"/>
        <w:spacing w:line="360" w:lineRule="auto"/>
        <w:rPr>
          <w:rFonts w:ascii="Times New Roman" w:eastAsia="MS Mincho" w:hAnsi="Times New Roman"/>
          <w:color w:val="auto"/>
          <w:sz w:val="24"/>
          <w:szCs w:val="24"/>
          <w:lang w:val="es-419" w:eastAsia="en-US"/>
        </w:rPr>
      </w:pPr>
      <w:bookmarkStart w:id="10" w:name="_Toc197384659"/>
      <w:r w:rsidRPr="003161A4">
        <w:rPr>
          <w:rFonts w:ascii="Times New Roman" w:eastAsia="MS Mincho" w:hAnsi="Times New Roman"/>
          <w:color w:val="auto"/>
          <w:sz w:val="24"/>
          <w:szCs w:val="24"/>
          <w:lang w:val="es-419" w:eastAsia="en-US"/>
        </w:rPr>
        <w:t>2.</w:t>
      </w:r>
      <w:r w:rsidR="003161A4" w:rsidRPr="003161A4">
        <w:rPr>
          <w:rFonts w:ascii="Times New Roman" w:eastAsia="MS Mincho" w:hAnsi="Times New Roman"/>
          <w:color w:val="auto"/>
          <w:sz w:val="24"/>
          <w:szCs w:val="24"/>
          <w:lang w:val="es-419" w:eastAsia="en-US"/>
        </w:rPr>
        <w:t>2</w:t>
      </w:r>
      <w:r w:rsidRPr="003161A4">
        <w:rPr>
          <w:rFonts w:ascii="Times New Roman" w:eastAsia="MS Mincho" w:hAnsi="Times New Roman"/>
          <w:color w:val="auto"/>
          <w:sz w:val="24"/>
          <w:szCs w:val="24"/>
          <w:lang w:val="es-419" w:eastAsia="en-US"/>
        </w:rPr>
        <w:t xml:space="preserve"> Requisitos No Funcionales (RNF)</w:t>
      </w:r>
      <w:bookmarkEnd w:id="10"/>
    </w:p>
    <w:p w14:paraId="7C8BE758" w14:textId="725245CC" w:rsidR="000456F8" w:rsidRPr="009C46BF" w:rsidRDefault="000456F8" w:rsidP="000456F8">
      <w:pPr>
        <w:suppressAutoHyphens w:val="0"/>
        <w:spacing w:after="200" w:line="276" w:lineRule="auto"/>
        <w:rPr>
          <w:rFonts w:eastAsia="MS Mincho"/>
          <w:lang w:val="es-419" w:eastAsia="en-US"/>
        </w:rPr>
      </w:pPr>
      <w:r w:rsidRPr="009C46BF">
        <w:rPr>
          <w:rFonts w:eastAsia="MS Mincho"/>
          <w:lang w:val="es-419" w:eastAsia="en-US"/>
        </w:rPr>
        <w:t xml:space="preserve">RNF01 – Solo usuarios registrados </w:t>
      </w:r>
      <w:r w:rsidR="001F1E86" w:rsidRPr="009C46BF">
        <w:rPr>
          <w:rFonts w:eastAsia="MS Mincho"/>
          <w:lang w:val="es-419" w:eastAsia="en-US"/>
        </w:rPr>
        <w:t>vía</w:t>
      </w:r>
      <w:r w:rsidRPr="009C46BF">
        <w:rPr>
          <w:rFonts w:eastAsia="MS Mincho"/>
          <w:lang w:val="es-419" w:eastAsia="en-US"/>
        </w:rPr>
        <w:t xml:space="preserve"> web podrán solicitar préstamos o gestionarlos.</w:t>
      </w:r>
    </w:p>
    <w:p w14:paraId="1E371481" w14:textId="77777777" w:rsidR="000456F8" w:rsidRPr="009C46BF" w:rsidRDefault="000456F8" w:rsidP="000456F8">
      <w:pPr>
        <w:suppressAutoHyphens w:val="0"/>
        <w:spacing w:after="200" w:line="276" w:lineRule="auto"/>
        <w:rPr>
          <w:rFonts w:eastAsia="MS Mincho"/>
          <w:lang w:val="es-419" w:eastAsia="en-US"/>
        </w:rPr>
      </w:pPr>
      <w:r w:rsidRPr="009C46BF">
        <w:rPr>
          <w:rFonts w:eastAsia="MS Mincho"/>
          <w:lang w:val="es-419" w:eastAsia="en-US"/>
        </w:rPr>
        <w:t>RNF02 – Los datos deben ser almacenados y consultados de forma segura.</w:t>
      </w:r>
    </w:p>
    <w:p w14:paraId="421A6451" w14:textId="77777777" w:rsidR="000456F8" w:rsidRDefault="000456F8" w:rsidP="000456F8">
      <w:pPr>
        <w:suppressAutoHyphens w:val="0"/>
        <w:spacing w:after="200" w:line="276" w:lineRule="auto"/>
        <w:rPr>
          <w:rFonts w:eastAsia="MS Mincho"/>
          <w:lang w:val="es-419" w:eastAsia="en-US"/>
        </w:rPr>
      </w:pPr>
      <w:r w:rsidRPr="009C46BF">
        <w:rPr>
          <w:rFonts w:eastAsia="MS Mincho"/>
          <w:lang w:val="es-419" w:eastAsia="en-US"/>
        </w:rPr>
        <w:t>RNF03 – El sistema debe tener una interfaz clara y fácil de usar.</w:t>
      </w:r>
    </w:p>
    <w:p w14:paraId="61B05BA2" w14:textId="77777777" w:rsidR="003161A4" w:rsidRPr="009C46BF" w:rsidRDefault="003161A4" w:rsidP="000456F8">
      <w:pPr>
        <w:suppressAutoHyphens w:val="0"/>
        <w:spacing w:after="200" w:line="276" w:lineRule="auto"/>
        <w:rPr>
          <w:rFonts w:eastAsia="MS Mincho"/>
          <w:lang w:val="es-419" w:eastAsia="en-US"/>
        </w:rPr>
      </w:pPr>
    </w:p>
    <w:p w14:paraId="09874DE6" w14:textId="6FE1002C" w:rsidR="000456F8" w:rsidRPr="003161A4" w:rsidRDefault="000456F8" w:rsidP="003161A4">
      <w:pPr>
        <w:pStyle w:val="Ttulo2"/>
        <w:spacing w:line="360" w:lineRule="auto"/>
        <w:rPr>
          <w:rFonts w:ascii="Times New Roman" w:eastAsia="MS Mincho" w:hAnsi="Times New Roman"/>
          <w:color w:val="auto"/>
          <w:sz w:val="24"/>
          <w:szCs w:val="24"/>
          <w:lang w:val="es-419" w:eastAsia="en-US"/>
        </w:rPr>
      </w:pPr>
      <w:bookmarkStart w:id="11" w:name="_Toc197384660"/>
      <w:r w:rsidRPr="003161A4">
        <w:rPr>
          <w:rFonts w:ascii="Times New Roman" w:eastAsia="MS Mincho" w:hAnsi="Times New Roman"/>
          <w:color w:val="auto"/>
          <w:sz w:val="24"/>
          <w:szCs w:val="24"/>
          <w:lang w:val="es-419" w:eastAsia="en-US"/>
        </w:rPr>
        <w:t>2.</w:t>
      </w:r>
      <w:r w:rsidR="003161A4" w:rsidRPr="003161A4">
        <w:rPr>
          <w:rFonts w:ascii="Times New Roman" w:eastAsia="MS Mincho" w:hAnsi="Times New Roman"/>
          <w:color w:val="auto"/>
          <w:sz w:val="24"/>
          <w:szCs w:val="24"/>
          <w:lang w:val="es-419" w:eastAsia="en-US"/>
        </w:rPr>
        <w:t>3</w:t>
      </w:r>
      <w:r w:rsidRPr="003161A4">
        <w:rPr>
          <w:rFonts w:ascii="Times New Roman" w:eastAsia="MS Mincho" w:hAnsi="Times New Roman"/>
          <w:color w:val="auto"/>
          <w:sz w:val="24"/>
          <w:szCs w:val="24"/>
          <w:lang w:val="es-419" w:eastAsia="en-US"/>
        </w:rPr>
        <w:t xml:space="preserve"> Requisitos del Usuario</w:t>
      </w:r>
      <w:bookmarkEnd w:id="11"/>
    </w:p>
    <w:p w14:paraId="26C41532" w14:textId="77777777" w:rsidR="000456F8" w:rsidRPr="009C46BF" w:rsidRDefault="000456F8" w:rsidP="00835319">
      <w:pPr>
        <w:pStyle w:val="Prrafodelista"/>
        <w:numPr>
          <w:ilvl w:val="0"/>
          <w:numId w:val="55"/>
        </w:numPr>
        <w:suppressAutoHyphens w:val="0"/>
        <w:spacing w:after="200" w:line="360" w:lineRule="auto"/>
        <w:rPr>
          <w:rFonts w:eastAsia="MS Mincho"/>
          <w:lang w:val="es-419" w:eastAsia="en-US"/>
        </w:rPr>
      </w:pPr>
      <w:r w:rsidRPr="009C46BF">
        <w:rPr>
          <w:rFonts w:eastAsia="MS Mincho"/>
          <w:lang w:val="es-419" w:eastAsia="en-US"/>
        </w:rPr>
        <w:t>El usuario desea consultar libros sin necesidad de ir físicamente a la biblioteca.</w:t>
      </w:r>
    </w:p>
    <w:p w14:paraId="4B6DF22F" w14:textId="77777777" w:rsidR="000456F8" w:rsidRPr="009C46BF" w:rsidRDefault="000456F8" w:rsidP="00835319">
      <w:pPr>
        <w:pStyle w:val="Prrafodelista"/>
        <w:numPr>
          <w:ilvl w:val="0"/>
          <w:numId w:val="55"/>
        </w:numPr>
        <w:suppressAutoHyphens w:val="0"/>
        <w:spacing w:after="200" w:line="360" w:lineRule="auto"/>
        <w:rPr>
          <w:rFonts w:eastAsia="MS Mincho"/>
          <w:lang w:val="es-419" w:eastAsia="en-US"/>
        </w:rPr>
      </w:pPr>
      <w:r w:rsidRPr="009C46BF">
        <w:rPr>
          <w:rFonts w:eastAsia="MS Mincho"/>
          <w:lang w:val="es-419" w:eastAsia="en-US"/>
        </w:rPr>
        <w:t>El bibliotecario necesita una manera rápida de aprobar o rechazar solicitudes.</w:t>
      </w:r>
    </w:p>
    <w:p w14:paraId="53F0D8CE" w14:textId="77777777" w:rsidR="000456F8" w:rsidRPr="009C46BF" w:rsidRDefault="000456F8" w:rsidP="00835319">
      <w:pPr>
        <w:pStyle w:val="Prrafodelista"/>
        <w:numPr>
          <w:ilvl w:val="0"/>
          <w:numId w:val="55"/>
        </w:numPr>
        <w:suppressAutoHyphens w:val="0"/>
        <w:spacing w:after="200" w:line="360" w:lineRule="auto"/>
        <w:rPr>
          <w:rFonts w:eastAsia="MS Mincho"/>
          <w:lang w:val="es-419" w:eastAsia="en-US"/>
        </w:rPr>
      </w:pPr>
      <w:r w:rsidRPr="009C46BF">
        <w:rPr>
          <w:rFonts w:eastAsia="MS Mincho"/>
          <w:lang w:val="es-419" w:eastAsia="en-US"/>
        </w:rPr>
        <w:t>Los usuarios quieren ver el estado de sus solicitudes en tiempo real.</w:t>
      </w:r>
    </w:p>
    <w:p w14:paraId="59BA279B" w14:textId="77777777" w:rsidR="000456F8" w:rsidRPr="009C46BF" w:rsidRDefault="000456F8" w:rsidP="00835319">
      <w:pPr>
        <w:pStyle w:val="Prrafodelista"/>
        <w:numPr>
          <w:ilvl w:val="0"/>
          <w:numId w:val="55"/>
        </w:numPr>
        <w:suppressAutoHyphens w:val="0"/>
        <w:spacing w:after="200" w:line="360" w:lineRule="auto"/>
        <w:rPr>
          <w:rFonts w:eastAsia="MS Mincho"/>
          <w:lang w:val="es-419" w:eastAsia="en-US"/>
        </w:rPr>
      </w:pPr>
      <w:r w:rsidRPr="009C46BF">
        <w:rPr>
          <w:rFonts w:eastAsia="MS Mincho"/>
          <w:lang w:val="es-419" w:eastAsia="en-US"/>
        </w:rPr>
        <w:t>Ambos roles necesitan un sistema accesible desde cualquier navegador web compatible.</w:t>
      </w:r>
      <w:bookmarkEnd w:id="1"/>
    </w:p>
    <w:p w14:paraId="5F0C761E" w14:textId="77777777" w:rsidR="00D239A0" w:rsidRPr="009C46BF" w:rsidRDefault="00D239A0" w:rsidP="00D239A0">
      <w:pPr>
        <w:ind w:left="360"/>
        <w:rPr>
          <w:lang w:val="es-MX"/>
        </w:rPr>
      </w:pPr>
    </w:p>
    <w:p w14:paraId="2CB3C43B" w14:textId="77777777" w:rsidR="000456F8" w:rsidRPr="009C46BF" w:rsidRDefault="000456F8" w:rsidP="00D239A0">
      <w:pPr>
        <w:ind w:left="360"/>
        <w:rPr>
          <w:lang w:val="es-MX"/>
        </w:rPr>
      </w:pPr>
    </w:p>
    <w:p w14:paraId="35A1D0EA" w14:textId="77777777" w:rsidR="000456F8" w:rsidRPr="009C46BF" w:rsidRDefault="000456F8" w:rsidP="00D239A0">
      <w:pPr>
        <w:ind w:left="360"/>
        <w:rPr>
          <w:lang w:val="es-MX"/>
        </w:rPr>
      </w:pPr>
    </w:p>
    <w:p w14:paraId="05ACCFFE" w14:textId="24CB490F" w:rsidR="000456F8" w:rsidRPr="003161A4" w:rsidRDefault="000456F8" w:rsidP="003161A4">
      <w:pPr>
        <w:pStyle w:val="Ttulo1"/>
        <w:rPr>
          <w:rFonts w:ascii="Times New Roman" w:eastAsia="MS Mincho" w:hAnsi="Times New Roman"/>
        </w:rPr>
      </w:pPr>
      <w:bookmarkStart w:id="12" w:name="_Toc197384661"/>
      <w:r w:rsidRPr="003161A4">
        <w:rPr>
          <w:rFonts w:ascii="Times New Roman" w:eastAsia="MS Mincho" w:hAnsi="Times New Roman"/>
        </w:rPr>
        <w:lastRenderedPageBreak/>
        <w:t>Requisitos</w:t>
      </w:r>
      <w:bookmarkEnd w:id="12"/>
    </w:p>
    <w:p w14:paraId="11571F9C" w14:textId="572762F8" w:rsidR="00B82185" w:rsidRPr="003161A4" w:rsidRDefault="000456F8" w:rsidP="003161A4">
      <w:pPr>
        <w:pStyle w:val="Ttulo2"/>
        <w:spacing w:line="360" w:lineRule="auto"/>
        <w:rPr>
          <w:rFonts w:ascii="Times New Roman" w:eastAsia="MS Mincho" w:hAnsi="Times New Roman"/>
          <w:color w:val="auto"/>
          <w:sz w:val="24"/>
          <w:szCs w:val="24"/>
          <w:lang w:val="es-419" w:eastAsia="en-US"/>
        </w:rPr>
      </w:pPr>
      <w:bookmarkStart w:id="13" w:name="_Toc197384662"/>
      <w:r w:rsidRPr="003161A4">
        <w:rPr>
          <w:rFonts w:ascii="Times New Roman" w:eastAsia="MS Mincho" w:hAnsi="Times New Roman"/>
          <w:color w:val="auto"/>
          <w:sz w:val="24"/>
          <w:szCs w:val="24"/>
          <w:lang w:val="es-419" w:eastAsia="en-US"/>
        </w:rPr>
        <w:t xml:space="preserve">3.1 </w:t>
      </w:r>
      <w:r w:rsidR="003161A4" w:rsidRPr="003161A4">
        <w:rPr>
          <w:rFonts w:ascii="Times New Roman" w:eastAsia="MS Mincho" w:hAnsi="Times New Roman"/>
          <w:color w:val="auto"/>
          <w:sz w:val="24"/>
          <w:szCs w:val="24"/>
          <w:lang w:val="es-419" w:eastAsia="en-US"/>
        </w:rPr>
        <w:t>Módulos de los requerimientos funcionales</w:t>
      </w:r>
      <w:bookmarkEnd w:id="13"/>
    </w:p>
    <w:p w14:paraId="55859A9F" w14:textId="77777777" w:rsidR="000456F8" w:rsidRPr="009C46BF" w:rsidRDefault="000456F8" w:rsidP="000456F8">
      <w:pPr>
        <w:ind w:left="360"/>
        <w:rPr>
          <w:lang w:val="es-MX"/>
        </w:rPr>
      </w:pPr>
    </w:p>
    <w:tbl>
      <w:tblPr>
        <w:tblW w:w="5000" w:type="pct"/>
        <w:tblCellMar>
          <w:left w:w="0" w:type="dxa"/>
          <w:right w:w="0" w:type="dxa"/>
        </w:tblCellMar>
        <w:tblLook w:val="0600" w:firstRow="0" w:lastRow="0" w:firstColumn="0" w:lastColumn="0" w:noHBand="1" w:noVBand="1"/>
      </w:tblPr>
      <w:tblGrid>
        <w:gridCol w:w="1661"/>
        <w:gridCol w:w="6823"/>
      </w:tblGrid>
      <w:tr w:rsidR="000456F8" w:rsidRPr="009C46BF" w14:paraId="6D0BA526" w14:textId="77777777" w:rsidTr="000456F8">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F22B989" w14:textId="77777777" w:rsidR="000456F8" w:rsidRPr="009C46BF" w:rsidRDefault="000456F8">
            <w:pPr>
              <w:keepLines/>
              <w:rPr>
                <w:b/>
                <w:bCs/>
                <w:iCs/>
              </w:rPr>
            </w:pPr>
            <w:r w:rsidRPr="009C46BF">
              <w:rPr>
                <w:b/>
                <w:bCs/>
                <w:iCs/>
              </w:rPr>
              <w:t>Número: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234C237" w14:textId="0189AD64" w:rsidR="000456F8" w:rsidRPr="009C46BF" w:rsidRDefault="000456F8">
            <w:pPr>
              <w:keepLines/>
              <w:ind w:left="708" w:hanging="708"/>
              <w:contextualSpacing/>
              <w:rPr>
                <w:bCs/>
                <w:iCs/>
                <w:color w:val="0000FF"/>
              </w:rPr>
            </w:pPr>
            <w:r w:rsidRPr="009C46BF">
              <w:rPr>
                <w:bCs/>
                <w:iCs/>
              </w:rPr>
              <w:t>RF01</w:t>
            </w:r>
            <w:r w:rsidRPr="009C46BF">
              <w:rPr>
                <w:bCs/>
                <w:iCs/>
                <w:color w:val="0000FF"/>
              </w:rPr>
              <w:t xml:space="preserve"> </w:t>
            </w:r>
          </w:p>
        </w:tc>
      </w:tr>
      <w:tr w:rsidR="000456F8" w:rsidRPr="009C46BF" w14:paraId="4A9B42DA" w14:textId="77777777" w:rsidTr="000456F8">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2CB95AB" w14:textId="77777777" w:rsidR="000456F8" w:rsidRPr="009C46BF" w:rsidRDefault="000456F8">
            <w:pPr>
              <w:keepLines/>
              <w:rPr>
                <w:b/>
                <w:bCs/>
                <w:iCs/>
              </w:rPr>
            </w:pPr>
            <w:r w:rsidRPr="009C46BF">
              <w:rPr>
                <w:b/>
                <w:bCs/>
                <w:iCs/>
              </w:rPr>
              <w:t>Título: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739AC7F" w14:textId="05555A6C" w:rsidR="000456F8" w:rsidRPr="009C46BF" w:rsidRDefault="000456F8">
            <w:pPr>
              <w:keepLines/>
              <w:rPr>
                <w:iCs/>
              </w:rPr>
            </w:pPr>
            <w:r w:rsidRPr="009C46BF">
              <w:rPr>
                <w:rFonts w:eastAsia="MS Mincho"/>
                <w:lang w:val="es-419" w:eastAsia="en-US"/>
              </w:rPr>
              <w:t>Registro de nuevos usuarios desde la web.</w:t>
            </w:r>
          </w:p>
        </w:tc>
      </w:tr>
      <w:tr w:rsidR="000456F8" w:rsidRPr="009C46BF" w14:paraId="2FC5F815" w14:textId="77777777" w:rsidTr="000456F8">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160804F" w14:textId="77777777" w:rsidR="000456F8" w:rsidRPr="009C46BF" w:rsidRDefault="000456F8">
            <w:pPr>
              <w:keepLines/>
              <w:rPr>
                <w:b/>
                <w:bCs/>
                <w:iCs/>
              </w:rPr>
            </w:pPr>
            <w:r w:rsidRPr="009C46BF">
              <w:rPr>
                <w:b/>
                <w:bCs/>
                <w:iCs/>
              </w:rPr>
              <w:t>Texto: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E272BBF" w14:textId="69F57378" w:rsidR="000456F8" w:rsidRPr="009C46BF" w:rsidRDefault="000456F8">
            <w:pPr>
              <w:keepLines/>
              <w:rPr>
                <w:iCs/>
              </w:rPr>
            </w:pPr>
            <w:r w:rsidRPr="009C46BF">
              <w:rPr>
                <w:iCs/>
                <w:kern w:val="24"/>
              </w:rPr>
              <w:t>El sistema debe permitir que el usuario pueda registrarse correctamente</w:t>
            </w:r>
          </w:p>
        </w:tc>
      </w:tr>
      <w:tr w:rsidR="000456F8" w:rsidRPr="009C46BF" w14:paraId="30E49DBF" w14:textId="77777777" w:rsidTr="000456F8">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8CB1239" w14:textId="77777777" w:rsidR="000456F8" w:rsidRPr="009C46BF" w:rsidRDefault="000456F8">
            <w:pPr>
              <w:keepLines/>
              <w:rPr>
                <w:b/>
                <w:bCs/>
                <w:iCs/>
              </w:rPr>
            </w:pPr>
            <w:r w:rsidRPr="009C46BF">
              <w:rPr>
                <w:b/>
                <w:bCs/>
                <w:iCs/>
              </w:rPr>
              <w:t>Tipo: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186F153" w14:textId="77777777" w:rsidR="000456F8" w:rsidRPr="009C46BF" w:rsidRDefault="000456F8">
            <w:pPr>
              <w:keepLines/>
              <w:rPr>
                <w:iCs/>
              </w:rPr>
            </w:pPr>
            <w:r w:rsidRPr="009C46BF">
              <w:rPr>
                <w:iCs/>
                <w:kern w:val="24"/>
              </w:rPr>
              <w:t xml:space="preserve">Funcional </w:t>
            </w:r>
          </w:p>
        </w:tc>
      </w:tr>
      <w:tr w:rsidR="000456F8" w:rsidRPr="009C46BF" w14:paraId="16F07F5D" w14:textId="77777777" w:rsidTr="000456F8">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D8482C0" w14:textId="77777777" w:rsidR="000456F8" w:rsidRPr="009C46BF" w:rsidRDefault="000456F8">
            <w:pPr>
              <w:keepLines/>
              <w:rPr>
                <w:b/>
                <w:bCs/>
                <w:iCs/>
              </w:rPr>
            </w:pPr>
            <w:r w:rsidRPr="009C46BF">
              <w:rPr>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F98E756" w14:textId="77777777" w:rsidR="000456F8" w:rsidRPr="009C46BF" w:rsidRDefault="000456F8">
            <w:pPr>
              <w:keepLines/>
              <w:rPr>
                <w:iCs/>
                <w:kern w:val="24"/>
              </w:rPr>
            </w:pPr>
            <w:r w:rsidRPr="009C46BF">
              <w:rPr>
                <w:iCs/>
                <w:kern w:val="24"/>
              </w:rPr>
              <w:t>El sistema debe contener la siguiente información:</w:t>
            </w:r>
          </w:p>
          <w:p w14:paraId="0E647738" w14:textId="77777777" w:rsidR="000456F8" w:rsidRPr="009C46BF" w:rsidRDefault="00B82185" w:rsidP="000456F8">
            <w:pPr>
              <w:pStyle w:val="Prrafodelista"/>
              <w:numPr>
                <w:ilvl w:val="0"/>
                <w:numId w:val="54"/>
              </w:numPr>
              <w:suppressAutoHyphens w:val="0"/>
            </w:pPr>
            <w:r w:rsidRPr="009C46BF">
              <w:t>Id del usuario</w:t>
            </w:r>
          </w:p>
          <w:p w14:paraId="2B418A9D" w14:textId="77777777" w:rsidR="00B82185" w:rsidRPr="009C46BF" w:rsidRDefault="00B82185" w:rsidP="000456F8">
            <w:pPr>
              <w:pStyle w:val="Prrafodelista"/>
              <w:numPr>
                <w:ilvl w:val="0"/>
                <w:numId w:val="54"/>
              </w:numPr>
              <w:suppressAutoHyphens w:val="0"/>
            </w:pPr>
            <w:r w:rsidRPr="009C46BF">
              <w:t>Cedula del usuario</w:t>
            </w:r>
          </w:p>
          <w:p w14:paraId="7A9D4F92" w14:textId="77777777" w:rsidR="00B82185" w:rsidRPr="009C46BF" w:rsidRDefault="00B82185" w:rsidP="000456F8">
            <w:pPr>
              <w:pStyle w:val="Prrafodelista"/>
              <w:numPr>
                <w:ilvl w:val="0"/>
                <w:numId w:val="54"/>
              </w:numPr>
              <w:suppressAutoHyphens w:val="0"/>
            </w:pPr>
            <w:r w:rsidRPr="009C46BF">
              <w:t>Nombre del usuario</w:t>
            </w:r>
          </w:p>
          <w:p w14:paraId="40CB8813" w14:textId="77777777" w:rsidR="00B82185" w:rsidRPr="009C46BF" w:rsidRDefault="00B82185" w:rsidP="000456F8">
            <w:pPr>
              <w:pStyle w:val="Prrafodelista"/>
              <w:numPr>
                <w:ilvl w:val="0"/>
                <w:numId w:val="54"/>
              </w:numPr>
              <w:suppressAutoHyphens w:val="0"/>
            </w:pPr>
            <w:r w:rsidRPr="009C46BF">
              <w:t>Apellido del usuario</w:t>
            </w:r>
          </w:p>
          <w:p w14:paraId="60258796" w14:textId="77777777" w:rsidR="00B82185" w:rsidRPr="009C46BF" w:rsidRDefault="00B82185" w:rsidP="000456F8">
            <w:pPr>
              <w:pStyle w:val="Prrafodelista"/>
              <w:numPr>
                <w:ilvl w:val="0"/>
                <w:numId w:val="54"/>
              </w:numPr>
              <w:suppressAutoHyphens w:val="0"/>
            </w:pPr>
            <w:r w:rsidRPr="009C46BF">
              <w:t>Email del usuario</w:t>
            </w:r>
          </w:p>
          <w:p w14:paraId="13B2DBB0" w14:textId="77777777" w:rsidR="00B82185" w:rsidRPr="009C46BF" w:rsidRDefault="00B82185" w:rsidP="000456F8">
            <w:pPr>
              <w:pStyle w:val="Prrafodelista"/>
              <w:numPr>
                <w:ilvl w:val="0"/>
                <w:numId w:val="54"/>
              </w:numPr>
              <w:suppressAutoHyphens w:val="0"/>
            </w:pPr>
            <w:r w:rsidRPr="009C46BF">
              <w:t>Password del usuario</w:t>
            </w:r>
          </w:p>
          <w:p w14:paraId="3A60EDE7" w14:textId="77777777" w:rsidR="00B82185" w:rsidRPr="009C46BF" w:rsidRDefault="00B82185" w:rsidP="000456F8">
            <w:pPr>
              <w:pStyle w:val="Prrafodelista"/>
              <w:numPr>
                <w:ilvl w:val="0"/>
                <w:numId w:val="54"/>
              </w:numPr>
              <w:suppressAutoHyphens w:val="0"/>
            </w:pPr>
            <w:r w:rsidRPr="009C46BF">
              <w:t>Dirección del usuario</w:t>
            </w:r>
          </w:p>
          <w:p w14:paraId="5F6092E7" w14:textId="250052EA" w:rsidR="00B82185" w:rsidRPr="009C46BF" w:rsidRDefault="00B82185" w:rsidP="000456F8">
            <w:pPr>
              <w:pStyle w:val="Prrafodelista"/>
              <w:numPr>
                <w:ilvl w:val="0"/>
                <w:numId w:val="54"/>
              </w:numPr>
              <w:suppressAutoHyphens w:val="0"/>
            </w:pPr>
            <w:r w:rsidRPr="009C46BF">
              <w:t>Rol-id</w:t>
            </w:r>
          </w:p>
        </w:tc>
      </w:tr>
      <w:tr w:rsidR="000456F8" w:rsidRPr="009C46BF" w14:paraId="14086047" w14:textId="77777777" w:rsidTr="000456F8">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352C54A" w14:textId="77777777" w:rsidR="000456F8" w:rsidRPr="009C46BF" w:rsidRDefault="000456F8">
            <w:pPr>
              <w:keepLines/>
              <w:rPr>
                <w:b/>
                <w:bCs/>
                <w:iCs/>
              </w:rPr>
            </w:pPr>
            <w:r w:rsidRPr="009C46BF">
              <w:rPr>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9676BB2" w14:textId="1CA70413" w:rsidR="000456F8" w:rsidRPr="009C46BF" w:rsidRDefault="00B82185">
            <w:pPr>
              <w:keepLines/>
              <w:rPr>
                <w:iCs/>
                <w:color w:val="000000" w:themeColor="text1"/>
              </w:rPr>
            </w:pPr>
            <w:r w:rsidRPr="009C46BF">
              <w:rPr>
                <w:iCs/>
                <w:color w:val="000000" w:themeColor="text1"/>
                <w:kern w:val="24"/>
              </w:rPr>
              <w:t>29</w:t>
            </w:r>
            <w:r w:rsidR="000456F8" w:rsidRPr="009C46BF">
              <w:rPr>
                <w:iCs/>
                <w:color w:val="000000" w:themeColor="text1"/>
                <w:kern w:val="24"/>
              </w:rPr>
              <w:t>/</w:t>
            </w:r>
            <w:r w:rsidR="004D518B" w:rsidRPr="009C46BF">
              <w:rPr>
                <w:iCs/>
                <w:color w:val="000000" w:themeColor="text1"/>
                <w:kern w:val="24"/>
              </w:rPr>
              <w:t>04</w:t>
            </w:r>
            <w:r w:rsidR="000456F8" w:rsidRPr="009C46BF">
              <w:rPr>
                <w:iCs/>
                <w:color w:val="000000" w:themeColor="text1"/>
                <w:kern w:val="24"/>
              </w:rPr>
              <w:t>/202</w:t>
            </w:r>
            <w:r w:rsidR="004D518B" w:rsidRPr="009C46BF">
              <w:rPr>
                <w:iCs/>
                <w:color w:val="000000" w:themeColor="text1"/>
                <w:kern w:val="24"/>
              </w:rPr>
              <w:t>5</w:t>
            </w:r>
          </w:p>
          <w:p w14:paraId="4F9B4DE6" w14:textId="4A5D3079" w:rsidR="000456F8" w:rsidRPr="009C46BF" w:rsidRDefault="000456F8">
            <w:pPr>
              <w:keepLines/>
              <w:rPr>
                <w:iCs/>
              </w:rPr>
            </w:pPr>
            <w:r w:rsidRPr="009C46BF">
              <w:rPr>
                <w:iCs/>
                <w:color w:val="000000" w:themeColor="text1"/>
                <w:kern w:val="24"/>
              </w:rPr>
              <w:t>Versión 1.</w:t>
            </w:r>
            <w:r w:rsidR="00B82185" w:rsidRPr="009C46BF">
              <w:rPr>
                <w:iCs/>
                <w:color w:val="000000" w:themeColor="text1"/>
                <w:kern w:val="24"/>
              </w:rPr>
              <w:t>0</w:t>
            </w:r>
          </w:p>
        </w:tc>
      </w:tr>
      <w:tr w:rsidR="000456F8" w:rsidRPr="009C46BF" w14:paraId="04C012C9" w14:textId="77777777" w:rsidTr="000456F8">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062309A" w14:textId="77777777" w:rsidR="000456F8" w:rsidRPr="009C46BF" w:rsidRDefault="000456F8">
            <w:pPr>
              <w:keepLines/>
              <w:rPr>
                <w:b/>
                <w:bCs/>
                <w:iCs/>
              </w:rPr>
            </w:pPr>
            <w:r w:rsidRPr="009C46BF">
              <w:rPr>
                <w:b/>
                <w:bCs/>
                <w:iCs/>
              </w:rPr>
              <w:t>Prioridad:</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1EF4F3F" w14:textId="77777777" w:rsidR="000456F8" w:rsidRPr="009C46BF" w:rsidRDefault="000456F8">
            <w:pPr>
              <w:keepLines/>
              <w:rPr>
                <w:iCs/>
              </w:rPr>
            </w:pPr>
            <w:r w:rsidRPr="009C46BF">
              <w:rPr>
                <w:iCs/>
              </w:rPr>
              <w:t>Alta</w:t>
            </w:r>
          </w:p>
        </w:tc>
      </w:tr>
    </w:tbl>
    <w:p w14:paraId="585FC29A" w14:textId="77777777" w:rsidR="000456F8" w:rsidRPr="009C46BF" w:rsidRDefault="000456F8" w:rsidP="00D239A0">
      <w:pPr>
        <w:ind w:left="360"/>
        <w:rPr>
          <w:lang w:val="es-MX"/>
        </w:rPr>
      </w:pPr>
    </w:p>
    <w:p w14:paraId="1F2EEAAC" w14:textId="77777777" w:rsidR="00B82185" w:rsidRPr="009C46BF" w:rsidRDefault="00B82185" w:rsidP="00D239A0">
      <w:pPr>
        <w:ind w:left="360"/>
        <w:rPr>
          <w:lang w:val="es-MX"/>
        </w:rPr>
      </w:pPr>
    </w:p>
    <w:tbl>
      <w:tblPr>
        <w:tblW w:w="5000" w:type="pct"/>
        <w:tblCellMar>
          <w:left w:w="0" w:type="dxa"/>
          <w:right w:w="0" w:type="dxa"/>
        </w:tblCellMar>
        <w:tblLook w:val="0600" w:firstRow="0" w:lastRow="0" w:firstColumn="0" w:lastColumn="0" w:noHBand="1" w:noVBand="1"/>
      </w:tblPr>
      <w:tblGrid>
        <w:gridCol w:w="1661"/>
        <w:gridCol w:w="6823"/>
      </w:tblGrid>
      <w:tr w:rsidR="00B82185" w:rsidRPr="009C46BF" w14:paraId="660737FA" w14:textId="77777777" w:rsidTr="009B7AD3">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534EC5F" w14:textId="77777777" w:rsidR="00B82185" w:rsidRPr="009C46BF" w:rsidRDefault="00B82185" w:rsidP="009B7AD3">
            <w:pPr>
              <w:keepLines/>
              <w:rPr>
                <w:b/>
                <w:bCs/>
                <w:iCs/>
              </w:rPr>
            </w:pPr>
            <w:r w:rsidRPr="009C46BF">
              <w:rPr>
                <w:b/>
                <w:bCs/>
                <w:iCs/>
              </w:rPr>
              <w:t>Número: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A5CD293" w14:textId="3418322C" w:rsidR="00B82185" w:rsidRPr="009C46BF" w:rsidRDefault="00B82185" w:rsidP="009B7AD3">
            <w:pPr>
              <w:keepLines/>
              <w:ind w:left="708" w:hanging="708"/>
              <w:contextualSpacing/>
              <w:rPr>
                <w:bCs/>
                <w:iCs/>
                <w:color w:val="0000FF"/>
              </w:rPr>
            </w:pPr>
            <w:r w:rsidRPr="009C46BF">
              <w:rPr>
                <w:bCs/>
                <w:iCs/>
              </w:rPr>
              <w:t>RF02</w:t>
            </w:r>
          </w:p>
        </w:tc>
      </w:tr>
      <w:tr w:rsidR="00B82185" w:rsidRPr="009C46BF" w14:paraId="2AE0C648" w14:textId="77777777" w:rsidTr="009B7AD3">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DFB6536" w14:textId="77777777" w:rsidR="00B82185" w:rsidRPr="009C46BF" w:rsidRDefault="00B82185" w:rsidP="009B7AD3">
            <w:pPr>
              <w:keepLines/>
              <w:rPr>
                <w:b/>
                <w:bCs/>
                <w:iCs/>
              </w:rPr>
            </w:pPr>
            <w:r w:rsidRPr="009C46BF">
              <w:rPr>
                <w:b/>
                <w:bCs/>
                <w:iCs/>
              </w:rPr>
              <w:t>Título: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06697F7" w14:textId="3A602C6C" w:rsidR="00B82185" w:rsidRPr="009C46BF" w:rsidRDefault="00817F9C" w:rsidP="009B7AD3">
            <w:pPr>
              <w:keepLines/>
              <w:rPr>
                <w:iCs/>
              </w:rPr>
            </w:pPr>
            <w:r w:rsidRPr="009C46BF">
              <w:rPr>
                <w:rFonts w:eastAsia="MS Mincho"/>
                <w:lang w:val="es-419" w:eastAsia="en-US"/>
              </w:rPr>
              <w:t>Inicio de sesión con credenciales</w:t>
            </w:r>
          </w:p>
        </w:tc>
      </w:tr>
      <w:tr w:rsidR="00B82185" w:rsidRPr="009C46BF" w14:paraId="6D330F56" w14:textId="77777777" w:rsidTr="009B7AD3">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C239333" w14:textId="77777777" w:rsidR="00B82185" w:rsidRPr="009C46BF" w:rsidRDefault="00B82185" w:rsidP="009B7AD3">
            <w:pPr>
              <w:keepLines/>
              <w:rPr>
                <w:b/>
                <w:bCs/>
                <w:iCs/>
              </w:rPr>
            </w:pPr>
            <w:r w:rsidRPr="009C46BF">
              <w:rPr>
                <w:b/>
                <w:bCs/>
                <w:iCs/>
              </w:rPr>
              <w:t>Texto: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BD2B33D" w14:textId="230A9318" w:rsidR="00B82185" w:rsidRPr="009C46BF" w:rsidRDefault="00B82185" w:rsidP="009B7AD3">
            <w:pPr>
              <w:keepLines/>
              <w:rPr>
                <w:iCs/>
              </w:rPr>
            </w:pPr>
            <w:r w:rsidRPr="009C46BF">
              <w:rPr>
                <w:iCs/>
                <w:kern w:val="24"/>
              </w:rPr>
              <w:t xml:space="preserve">El sistema debe permitir que el usuario pueda </w:t>
            </w:r>
            <w:r w:rsidR="00817F9C" w:rsidRPr="009C46BF">
              <w:rPr>
                <w:iCs/>
                <w:kern w:val="24"/>
              </w:rPr>
              <w:t>iniciar sesión correctamente.</w:t>
            </w:r>
          </w:p>
        </w:tc>
      </w:tr>
      <w:tr w:rsidR="00B82185" w:rsidRPr="009C46BF" w14:paraId="3A379095" w14:textId="77777777" w:rsidTr="009B7AD3">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AE050D3" w14:textId="77777777" w:rsidR="00B82185" w:rsidRPr="009C46BF" w:rsidRDefault="00B82185" w:rsidP="009B7AD3">
            <w:pPr>
              <w:keepLines/>
              <w:rPr>
                <w:b/>
                <w:bCs/>
                <w:iCs/>
              </w:rPr>
            </w:pPr>
            <w:r w:rsidRPr="009C46BF">
              <w:rPr>
                <w:b/>
                <w:bCs/>
                <w:iCs/>
              </w:rPr>
              <w:t>Tipo: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A898EC8" w14:textId="77777777" w:rsidR="00B82185" w:rsidRPr="009C46BF" w:rsidRDefault="00B82185" w:rsidP="009B7AD3">
            <w:pPr>
              <w:keepLines/>
              <w:rPr>
                <w:iCs/>
              </w:rPr>
            </w:pPr>
            <w:r w:rsidRPr="009C46BF">
              <w:rPr>
                <w:iCs/>
                <w:kern w:val="24"/>
              </w:rPr>
              <w:t xml:space="preserve">Funcional </w:t>
            </w:r>
          </w:p>
        </w:tc>
      </w:tr>
      <w:tr w:rsidR="00B82185" w:rsidRPr="009C46BF" w14:paraId="416D74AE" w14:textId="77777777" w:rsidTr="009B7AD3">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0B27CA0" w14:textId="77777777" w:rsidR="00B82185" w:rsidRPr="009C46BF" w:rsidRDefault="00B82185" w:rsidP="009B7AD3">
            <w:pPr>
              <w:keepLines/>
              <w:rPr>
                <w:b/>
                <w:bCs/>
                <w:iCs/>
              </w:rPr>
            </w:pPr>
            <w:r w:rsidRPr="009C46BF">
              <w:rPr>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A63A718" w14:textId="77777777" w:rsidR="00B82185" w:rsidRPr="009C46BF" w:rsidRDefault="00B82185" w:rsidP="009B7AD3">
            <w:pPr>
              <w:keepLines/>
              <w:rPr>
                <w:iCs/>
                <w:kern w:val="24"/>
              </w:rPr>
            </w:pPr>
            <w:r w:rsidRPr="009C46BF">
              <w:rPr>
                <w:iCs/>
                <w:kern w:val="24"/>
              </w:rPr>
              <w:t>El sistema debe contener la siguiente información:</w:t>
            </w:r>
          </w:p>
          <w:p w14:paraId="041DD943" w14:textId="77777777" w:rsidR="00B82185" w:rsidRPr="009C46BF" w:rsidRDefault="00B82185" w:rsidP="009B7AD3">
            <w:pPr>
              <w:pStyle w:val="Prrafodelista"/>
              <w:numPr>
                <w:ilvl w:val="0"/>
                <w:numId w:val="54"/>
              </w:numPr>
              <w:suppressAutoHyphens w:val="0"/>
            </w:pPr>
            <w:r w:rsidRPr="009C46BF">
              <w:t>Cedula del usuario</w:t>
            </w:r>
          </w:p>
          <w:p w14:paraId="25AB8DD9" w14:textId="5F03ABBB" w:rsidR="00B82185" w:rsidRPr="009C46BF" w:rsidRDefault="00B82185" w:rsidP="00817F9C">
            <w:pPr>
              <w:pStyle w:val="Prrafodelista"/>
              <w:numPr>
                <w:ilvl w:val="0"/>
                <w:numId w:val="54"/>
              </w:numPr>
              <w:suppressAutoHyphens w:val="0"/>
            </w:pPr>
            <w:r w:rsidRPr="009C46BF">
              <w:t>Password del usuario</w:t>
            </w:r>
          </w:p>
        </w:tc>
      </w:tr>
      <w:tr w:rsidR="00B82185" w:rsidRPr="009C46BF" w14:paraId="76EA74DF" w14:textId="77777777" w:rsidTr="009B7AD3">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F220F8E" w14:textId="77777777" w:rsidR="00B82185" w:rsidRPr="009C46BF" w:rsidRDefault="00B82185" w:rsidP="009B7AD3">
            <w:pPr>
              <w:keepLines/>
              <w:rPr>
                <w:b/>
                <w:bCs/>
                <w:iCs/>
              </w:rPr>
            </w:pPr>
            <w:r w:rsidRPr="009C46BF">
              <w:rPr>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8BB73FA" w14:textId="2F52F281" w:rsidR="00B82185" w:rsidRPr="009C46BF" w:rsidRDefault="00B82185" w:rsidP="009B7AD3">
            <w:pPr>
              <w:keepLines/>
              <w:rPr>
                <w:iCs/>
                <w:color w:val="000000" w:themeColor="text1"/>
              </w:rPr>
            </w:pPr>
            <w:r w:rsidRPr="009C46BF">
              <w:rPr>
                <w:iCs/>
                <w:color w:val="000000" w:themeColor="text1"/>
                <w:kern w:val="24"/>
              </w:rPr>
              <w:t>29/</w:t>
            </w:r>
            <w:r w:rsidR="004D518B" w:rsidRPr="009C46BF">
              <w:rPr>
                <w:iCs/>
                <w:color w:val="000000" w:themeColor="text1"/>
                <w:kern w:val="24"/>
              </w:rPr>
              <w:t>04</w:t>
            </w:r>
            <w:r w:rsidRPr="009C46BF">
              <w:rPr>
                <w:iCs/>
                <w:color w:val="000000" w:themeColor="text1"/>
                <w:kern w:val="24"/>
              </w:rPr>
              <w:t>/202</w:t>
            </w:r>
            <w:r w:rsidR="004D518B" w:rsidRPr="009C46BF">
              <w:rPr>
                <w:iCs/>
                <w:color w:val="000000" w:themeColor="text1"/>
                <w:kern w:val="24"/>
              </w:rPr>
              <w:t>5</w:t>
            </w:r>
          </w:p>
          <w:p w14:paraId="4A5D4344" w14:textId="77777777" w:rsidR="00B82185" w:rsidRPr="009C46BF" w:rsidRDefault="00B82185" w:rsidP="009B7AD3">
            <w:pPr>
              <w:keepLines/>
              <w:rPr>
                <w:iCs/>
              </w:rPr>
            </w:pPr>
            <w:r w:rsidRPr="009C46BF">
              <w:rPr>
                <w:iCs/>
                <w:color w:val="000000" w:themeColor="text1"/>
                <w:kern w:val="24"/>
              </w:rPr>
              <w:t>Versión 1.0</w:t>
            </w:r>
          </w:p>
        </w:tc>
      </w:tr>
      <w:tr w:rsidR="00B82185" w:rsidRPr="009C46BF" w14:paraId="016F8FA2" w14:textId="77777777" w:rsidTr="009B7AD3">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B9281CE" w14:textId="77777777" w:rsidR="00B82185" w:rsidRPr="009C46BF" w:rsidRDefault="00B82185" w:rsidP="009B7AD3">
            <w:pPr>
              <w:keepLines/>
              <w:rPr>
                <w:b/>
                <w:bCs/>
                <w:iCs/>
              </w:rPr>
            </w:pPr>
            <w:r w:rsidRPr="009C46BF">
              <w:rPr>
                <w:b/>
                <w:bCs/>
                <w:iCs/>
              </w:rPr>
              <w:lastRenderedPageBreak/>
              <w:t>Prioridad:</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E8A79CD" w14:textId="77777777" w:rsidR="00B82185" w:rsidRPr="009C46BF" w:rsidRDefault="00B82185" w:rsidP="009B7AD3">
            <w:pPr>
              <w:keepLines/>
              <w:rPr>
                <w:iCs/>
              </w:rPr>
            </w:pPr>
            <w:r w:rsidRPr="009C46BF">
              <w:rPr>
                <w:iCs/>
              </w:rPr>
              <w:t>Alta</w:t>
            </w:r>
          </w:p>
        </w:tc>
      </w:tr>
    </w:tbl>
    <w:p w14:paraId="643A8CB5" w14:textId="77777777" w:rsidR="00B82185" w:rsidRPr="009C46BF" w:rsidRDefault="00B82185" w:rsidP="00D239A0">
      <w:pPr>
        <w:ind w:left="360"/>
        <w:rPr>
          <w:lang w:val="es-MX"/>
        </w:rPr>
      </w:pPr>
    </w:p>
    <w:p w14:paraId="0CC8ECBF" w14:textId="77777777" w:rsidR="00817F9C" w:rsidRPr="009C46BF" w:rsidRDefault="00817F9C" w:rsidP="00D239A0">
      <w:pPr>
        <w:ind w:left="360"/>
        <w:rPr>
          <w:lang w:val="es-MX"/>
        </w:rPr>
      </w:pPr>
    </w:p>
    <w:tbl>
      <w:tblPr>
        <w:tblW w:w="5000" w:type="pct"/>
        <w:tblCellMar>
          <w:left w:w="0" w:type="dxa"/>
          <w:right w:w="0" w:type="dxa"/>
        </w:tblCellMar>
        <w:tblLook w:val="0600" w:firstRow="0" w:lastRow="0" w:firstColumn="0" w:lastColumn="0" w:noHBand="1" w:noVBand="1"/>
      </w:tblPr>
      <w:tblGrid>
        <w:gridCol w:w="1661"/>
        <w:gridCol w:w="6823"/>
      </w:tblGrid>
      <w:tr w:rsidR="00817F9C" w:rsidRPr="009C46BF" w14:paraId="49E83057" w14:textId="77777777" w:rsidTr="009B7AD3">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59DCD49" w14:textId="77777777" w:rsidR="00817F9C" w:rsidRPr="009C46BF" w:rsidRDefault="00817F9C" w:rsidP="009B7AD3">
            <w:pPr>
              <w:keepLines/>
              <w:rPr>
                <w:b/>
                <w:bCs/>
                <w:iCs/>
              </w:rPr>
            </w:pPr>
            <w:r w:rsidRPr="009C46BF">
              <w:rPr>
                <w:b/>
                <w:bCs/>
                <w:iCs/>
              </w:rPr>
              <w:t>Número: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1D956EA" w14:textId="4E9CD498" w:rsidR="00817F9C" w:rsidRPr="009C46BF" w:rsidRDefault="00817F9C" w:rsidP="009B7AD3">
            <w:pPr>
              <w:keepLines/>
              <w:ind w:left="708" w:hanging="708"/>
              <w:contextualSpacing/>
              <w:rPr>
                <w:bCs/>
                <w:iCs/>
                <w:color w:val="0000FF"/>
              </w:rPr>
            </w:pPr>
            <w:r w:rsidRPr="009C46BF">
              <w:rPr>
                <w:bCs/>
                <w:iCs/>
              </w:rPr>
              <w:t>RF03</w:t>
            </w:r>
          </w:p>
        </w:tc>
      </w:tr>
      <w:tr w:rsidR="00817F9C" w:rsidRPr="009C46BF" w14:paraId="4849E431" w14:textId="77777777" w:rsidTr="009B7AD3">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B935192" w14:textId="77777777" w:rsidR="00817F9C" w:rsidRPr="009C46BF" w:rsidRDefault="00817F9C" w:rsidP="009B7AD3">
            <w:pPr>
              <w:keepLines/>
              <w:rPr>
                <w:b/>
                <w:bCs/>
                <w:iCs/>
              </w:rPr>
            </w:pPr>
            <w:r w:rsidRPr="009C46BF">
              <w:rPr>
                <w:b/>
                <w:bCs/>
                <w:iCs/>
              </w:rPr>
              <w:t>Título: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DAD3153" w14:textId="71CFB1E0" w:rsidR="00817F9C" w:rsidRPr="009C46BF" w:rsidRDefault="00817F9C" w:rsidP="009B7AD3">
            <w:pPr>
              <w:keepLines/>
              <w:rPr>
                <w:iCs/>
              </w:rPr>
            </w:pPr>
            <w:r w:rsidRPr="009C46BF">
              <w:rPr>
                <w:rFonts w:eastAsia="MS Mincho"/>
                <w:lang w:val="es-419" w:eastAsia="en-US"/>
              </w:rPr>
              <w:t xml:space="preserve">Distinción de roles entre usuario general </w:t>
            </w:r>
            <w:r w:rsidR="007B52B6" w:rsidRPr="009C46BF">
              <w:rPr>
                <w:rFonts w:eastAsia="MS Mincho"/>
                <w:lang w:val="es-419" w:eastAsia="en-US"/>
              </w:rPr>
              <w:t>y bibliotecario</w:t>
            </w:r>
          </w:p>
        </w:tc>
      </w:tr>
      <w:tr w:rsidR="00817F9C" w:rsidRPr="009C46BF" w14:paraId="40D3B516" w14:textId="77777777" w:rsidTr="009B7AD3">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5C3F7A1" w14:textId="77777777" w:rsidR="00817F9C" w:rsidRPr="009C46BF" w:rsidRDefault="00817F9C" w:rsidP="009B7AD3">
            <w:pPr>
              <w:keepLines/>
              <w:rPr>
                <w:b/>
                <w:bCs/>
                <w:iCs/>
              </w:rPr>
            </w:pPr>
            <w:r w:rsidRPr="009C46BF">
              <w:rPr>
                <w:b/>
                <w:bCs/>
                <w:iCs/>
              </w:rPr>
              <w:t>Texto: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9FFAE6F" w14:textId="79E1322D" w:rsidR="00817F9C" w:rsidRPr="009C46BF" w:rsidRDefault="00817F9C" w:rsidP="009B7AD3">
            <w:pPr>
              <w:keepLines/>
              <w:rPr>
                <w:iCs/>
              </w:rPr>
            </w:pPr>
            <w:r w:rsidRPr="009C46BF">
              <w:rPr>
                <w:iCs/>
                <w:kern w:val="24"/>
              </w:rPr>
              <w:t xml:space="preserve">El sistema debe </w:t>
            </w:r>
            <w:r w:rsidR="00D71F76" w:rsidRPr="009C46BF">
              <w:rPr>
                <w:iCs/>
                <w:kern w:val="24"/>
              </w:rPr>
              <w:t>diferenciar correctamente el usuario general y el bibliotecario</w:t>
            </w:r>
          </w:p>
        </w:tc>
      </w:tr>
      <w:tr w:rsidR="00817F9C" w:rsidRPr="009C46BF" w14:paraId="4EBEBE54" w14:textId="77777777" w:rsidTr="009B7AD3">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4D6E1E4" w14:textId="77777777" w:rsidR="00817F9C" w:rsidRPr="009C46BF" w:rsidRDefault="00817F9C" w:rsidP="009B7AD3">
            <w:pPr>
              <w:keepLines/>
              <w:rPr>
                <w:b/>
                <w:bCs/>
                <w:iCs/>
              </w:rPr>
            </w:pPr>
            <w:r w:rsidRPr="009C46BF">
              <w:rPr>
                <w:b/>
                <w:bCs/>
                <w:iCs/>
              </w:rPr>
              <w:t>Tipo: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2A49397" w14:textId="77777777" w:rsidR="00817F9C" w:rsidRPr="009C46BF" w:rsidRDefault="00817F9C" w:rsidP="009B7AD3">
            <w:pPr>
              <w:keepLines/>
              <w:rPr>
                <w:iCs/>
              </w:rPr>
            </w:pPr>
            <w:r w:rsidRPr="009C46BF">
              <w:rPr>
                <w:iCs/>
                <w:kern w:val="24"/>
              </w:rPr>
              <w:t xml:space="preserve">Funcional </w:t>
            </w:r>
          </w:p>
        </w:tc>
      </w:tr>
      <w:tr w:rsidR="00817F9C" w:rsidRPr="009C46BF" w14:paraId="3EF69A67" w14:textId="77777777" w:rsidTr="009B7AD3">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6987862" w14:textId="77777777" w:rsidR="00817F9C" w:rsidRPr="009C46BF" w:rsidRDefault="00817F9C" w:rsidP="009B7AD3">
            <w:pPr>
              <w:keepLines/>
              <w:rPr>
                <w:b/>
                <w:bCs/>
                <w:iCs/>
              </w:rPr>
            </w:pPr>
            <w:r w:rsidRPr="009C46BF">
              <w:rPr>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24EEF3E" w14:textId="77777777" w:rsidR="00817F9C" w:rsidRPr="009C46BF" w:rsidRDefault="00817F9C" w:rsidP="009B7AD3">
            <w:pPr>
              <w:keepLines/>
              <w:rPr>
                <w:iCs/>
                <w:kern w:val="24"/>
              </w:rPr>
            </w:pPr>
            <w:r w:rsidRPr="009C46BF">
              <w:rPr>
                <w:iCs/>
                <w:kern w:val="24"/>
              </w:rPr>
              <w:t>El sistema debe contener la siguiente información:</w:t>
            </w:r>
          </w:p>
          <w:p w14:paraId="522DB7F2" w14:textId="77777777" w:rsidR="00817F9C" w:rsidRPr="009C46BF" w:rsidRDefault="00817F9C" w:rsidP="009B7AD3">
            <w:pPr>
              <w:pStyle w:val="Prrafodelista"/>
              <w:numPr>
                <w:ilvl w:val="0"/>
                <w:numId w:val="54"/>
              </w:numPr>
              <w:suppressAutoHyphens w:val="0"/>
            </w:pPr>
            <w:r w:rsidRPr="009C46BF">
              <w:t>Rol-id</w:t>
            </w:r>
          </w:p>
        </w:tc>
      </w:tr>
      <w:tr w:rsidR="00817F9C" w:rsidRPr="009C46BF" w14:paraId="618F2D61" w14:textId="77777777" w:rsidTr="009B7AD3">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58E32F1" w14:textId="77777777" w:rsidR="00817F9C" w:rsidRPr="009C46BF" w:rsidRDefault="00817F9C" w:rsidP="009B7AD3">
            <w:pPr>
              <w:keepLines/>
              <w:rPr>
                <w:b/>
                <w:bCs/>
                <w:iCs/>
              </w:rPr>
            </w:pPr>
            <w:r w:rsidRPr="009C46BF">
              <w:rPr>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B451302" w14:textId="76E24378" w:rsidR="00817F9C" w:rsidRPr="009C46BF" w:rsidRDefault="00817F9C" w:rsidP="009B7AD3">
            <w:pPr>
              <w:keepLines/>
              <w:rPr>
                <w:iCs/>
                <w:color w:val="000000" w:themeColor="text1"/>
              </w:rPr>
            </w:pPr>
            <w:r w:rsidRPr="009C46BF">
              <w:rPr>
                <w:iCs/>
                <w:color w:val="000000" w:themeColor="text1"/>
                <w:kern w:val="24"/>
              </w:rPr>
              <w:t>29/</w:t>
            </w:r>
            <w:r w:rsidR="004D518B" w:rsidRPr="009C46BF">
              <w:rPr>
                <w:iCs/>
                <w:color w:val="000000" w:themeColor="text1"/>
                <w:kern w:val="24"/>
              </w:rPr>
              <w:t>04</w:t>
            </w:r>
            <w:r w:rsidRPr="009C46BF">
              <w:rPr>
                <w:iCs/>
                <w:color w:val="000000" w:themeColor="text1"/>
                <w:kern w:val="24"/>
              </w:rPr>
              <w:t>/202</w:t>
            </w:r>
            <w:r w:rsidR="004D518B" w:rsidRPr="009C46BF">
              <w:rPr>
                <w:iCs/>
                <w:color w:val="000000" w:themeColor="text1"/>
                <w:kern w:val="24"/>
              </w:rPr>
              <w:t>5</w:t>
            </w:r>
          </w:p>
          <w:p w14:paraId="73F6E3D4" w14:textId="77777777" w:rsidR="00817F9C" w:rsidRPr="009C46BF" w:rsidRDefault="00817F9C" w:rsidP="009B7AD3">
            <w:pPr>
              <w:keepLines/>
              <w:rPr>
                <w:iCs/>
              </w:rPr>
            </w:pPr>
            <w:r w:rsidRPr="009C46BF">
              <w:rPr>
                <w:iCs/>
                <w:color w:val="000000" w:themeColor="text1"/>
                <w:kern w:val="24"/>
              </w:rPr>
              <w:t>Versión 1.0</w:t>
            </w:r>
          </w:p>
        </w:tc>
      </w:tr>
      <w:tr w:rsidR="00817F9C" w:rsidRPr="009C46BF" w14:paraId="486D8A70" w14:textId="77777777" w:rsidTr="009B7AD3">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CCCDBB2" w14:textId="77777777" w:rsidR="00817F9C" w:rsidRPr="009C46BF" w:rsidRDefault="00817F9C" w:rsidP="009B7AD3">
            <w:pPr>
              <w:keepLines/>
              <w:rPr>
                <w:b/>
                <w:bCs/>
                <w:iCs/>
              </w:rPr>
            </w:pPr>
            <w:r w:rsidRPr="009C46BF">
              <w:rPr>
                <w:b/>
                <w:bCs/>
                <w:iCs/>
              </w:rPr>
              <w:t>Prioridad:</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A15265C" w14:textId="77777777" w:rsidR="00817F9C" w:rsidRPr="009C46BF" w:rsidRDefault="00817F9C" w:rsidP="009B7AD3">
            <w:pPr>
              <w:keepLines/>
              <w:rPr>
                <w:iCs/>
              </w:rPr>
            </w:pPr>
            <w:r w:rsidRPr="009C46BF">
              <w:rPr>
                <w:iCs/>
              </w:rPr>
              <w:t>Alta</w:t>
            </w:r>
          </w:p>
        </w:tc>
      </w:tr>
    </w:tbl>
    <w:p w14:paraId="0EB29F81" w14:textId="77777777" w:rsidR="00817F9C" w:rsidRPr="009C46BF" w:rsidRDefault="00817F9C" w:rsidP="00D239A0">
      <w:pPr>
        <w:ind w:left="360"/>
        <w:rPr>
          <w:lang w:val="es-MX"/>
        </w:rPr>
      </w:pPr>
    </w:p>
    <w:tbl>
      <w:tblPr>
        <w:tblW w:w="5000" w:type="pct"/>
        <w:tblCellMar>
          <w:left w:w="0" w:type="dxa"/>
          <w:right w:w="0" w:type="dxa"/>
        </w:tblCellMar>
        <w:tblLook w:val="0600" w:firstRow="0" w:lastRow="0" w:firstColumn="0" w:lastColumn="0" w:noHBand="1" w:noVBand="1"/>
      </w:tblPr>
      <w:tblGrid>
        <w:gridCol w:w="1661"/>
        <w:gridCol w:w="6823"/>
      </w:tblGrid>
      <w:tr w:rsidR="00D71F76" w:rsidRPr="009C46BF" w14:paraId="2E439353" w14:textId="77777777" w:rsidTr="009B7AD3">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90C023F" w14:textId="77777777" w:rsidR="00D71F76" w:rsidRPr="009C46BF" w:rsidRDefault="00D71F76" w:rsidP="009B7AD3">
            <w:pPr>
              <w:keepLines/>
              <w:rPr>
                <w:b/>
                <w:bCs/>
                <w:iCs/>
              </w:rPr>
            </w:pPr>
            <w:r w:rsidRPr="009C46BF">
              <w:rPr>
                <w:b/>
                <w:bCs/>
                <w:iCs/>
              </w:rPr>
              <w:t>Número: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CBF343B" w14:textId="0118106D" w:rsidR="00D71F76" w:rsidRPr="009C46BF" w:rsidRDefault="00D71F76" w:rsidP="009B7AD3">
            <w:pPr>
              <w:keepLines/>
              <w:ind w:left="708" w:hanging="708"/>
              <w:contextualSpacing/>
              <w:rPr>
                <w:bCs/>
                <w:iCs/>
                <w:color w:val="0000FF"/>
              </w:rPr>
            </w:pPr>
            <w:r w:rsidRPr="009C46BF">
              <w:rPr>
                <w:bCs/>
                <w:iCs/>
              </w:rPr>
              <w:t>RF0</w:t>
            </w:r>
            <w:r w:rsidR="002C76AC" w:rsidRPr="009C46BF">
              <w:rPr>
                <w:bCs/>
                <w:iCs/>
              </w:rPr>
              <w:t>4</w:t>
            </w:r>
          </w:p>
        </w:tc>
      </w:tr>
      <w:tr w:rsidR="00D71F76" w:rsidRPr="009C46BF" w14:paraId="050FB0C6" w14:textId="77777777" w:rsidTr="009B7AD3">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177B376" w14:textId="77777777" w:rsidR="00D71F76" w:rsidRPr="009C46BF" w:rsidRDefault="00D71F76" w:rsidP="009B7AD3">
            <w:pPr>
              <w:keepLines/>
              <w:rPr>
                <w:b/>
                <w:bCs/>
                <w:iCs/>
              </w:rPr>
            </w:pPr>
            <w:r w:rsidRPr="009C46BF">
              <w:rPr>
                <w:b/>
                <w:bCs/>
                <w:iCs/>
              </w:rPr>
              <w:t>Título: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82CADAE" w14:textId="4120A1E4" w:rsidR="00D71F76" w:rsidRPr="009C46BF" w:rsidRDefault="002C76AC" w:rsidP="009B7AD3">
            <w:pPr>
              <w:keepLines/>
              <w:rPr>
                <w:iCs/>
              </w:rPr>
            </w:pPr>
            <w:r w:rsidRPr="009C46BF">
              <w:rPr>
                <w:rFonts w:eastAsia="MS Mincho"/>
                <w:lang w:val="es-419" w:eastAsia="en-US"/>
              </w:rPr>
              <w:t>Visualización del listado de libros.</w:t>
            </w:r>
          </w:p>
        </w:tc>
      </w:tr>
      <w:tr w:rsidR="00D71F76" w:rsidRPr="009C46BF" w14:paraId="72444844" w14:textId="77777777" w:rsidTr="009B7AD3">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5FD571F" w14:textId="77777777" w:rsidR="00D71F76" w:rsidRPr="009C46BF" w:rsidRDefault="00D71F76" w:rsidP="009B7AD3">
            <w:pPr>
              <w:keepLines/>
              <w:rPr>
                <w:b/>
                <w:bCs/>
                <w:iCs/>
              </w:rPr>
            </w:pPr>
            <w:r w:rsidRPr="009C46BF">
              <w:rPr>
                <w:b/>
                <w:bCs/>
                <w:iCs/>
              </w:rPr>
              <w:t>Texto: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3042D22" w14:textId="7015E8AD" w:rsidR="00D71F76" w:rsidRPr="009C46BF" w:rsidRDefault="002C76AC" w:rsidP="009B7AD3">
            <w:pPr>
              <w:keepLines/>
              <w:rPr>
                <w:iCs/>
              </w:rPr>
            </w:pPr>
            <w:r w:rsidRPr="009C46BF">
              <w:rPr>
                <w:iCs/>
                <w:kern w:val="24"/>
              </w:rPr>
              <w:t>El sistema debe permitir a los usuarios visualizar el listado completo de libros disponibles.</w:t>
            </w:r>
          </w:p>
        </w:tc>
      </w:tr>
      <w:tr w:rsidR="00D71F76" w:rsidRPr="009C46BF" w14:paraId="3106A385" w14:textId="77777777" w:rsidTr="009B7AD3">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0954D84" w14:textId="77777777" w:rsidR="00D71F76" w:rsidRPr="009C46BF" w:rsidRDefault="00D71F76" w:rsidP="009B7AD3">
            <w:pPr>
              <w:keepLines/>
              <w:rPr>
                <w:b/>
                <w:bCs/>
                <w:iCs/>
              </w:rPr>
            </w:pPr>
            <w:r w:rsidRPr="009C46BF">
              <w:rPr>
                <w:b/>
                <w:bCs/>
                <w:iCs/>
              </w:rPr>
              <w:t>Tipo: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ACBA1B0" w14:textId="77777777" w:rsidR="00D71F76" w:rsidRPr="009C46BF" w:rsidRDefault="00D71F76" w:rsidP="009B7AD3">
            <w:pPr>
              <w:keepLines/>
              <w:rPr>
                <w:iCs/>
              </w:rPr>
            </w:pPr>
            <w:r w:rsidRPr="009C46BF">
              <w:rPr>
                <w:iCs/>
                <w:kern w:val="24"/>
              </w:rPr>
              <w:t xml:space="preserve">Funcional </w:t>
            </w:r>
          </w:p>
        </w:tc>
      </w:tr>
      <w:tr w:rsidR="00D71F76" w:rsidRPr="009C46BF" w14:paraId="17416255" w14:textId="77777777" w:rsidTr="009B7AD3">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6BC0333" w14:textId="77777777" w:rsidR="00D71F76" w:rsidRPr="009C46BF" w:rsidRDefault="00D71F76" w:rsidP="009B7AD3">
            <w:pPr>
              <w:keepLines/>
              <w:rPr>
                <w:b/>
                <w:bCs/>
                <w:iCs/>
              </w:rPr>
            </w:pPr>
            <w:r w:rsidRPr="009C46BF">
              <w:rPr>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5D3AC38" w14:textId="77777777" w:rsidR="00D71F76" w:rsidRPr="009C46BF" w:rsidRDefault="00D71F76" w:rsidP="009B7AD3">
            <w:pPr>
              <w:keepLines/>
              <w:rPr>
                <w:iCs/>
                <w:kern w:val="24"/>
              </w:rPr>
            </w:pPr>
            <w:r w:rsidRPr="009C46BF">
              <w:rPr>
                <w:iCs/>
                <w:kern w:val="24"/>
              </w:rPr>
              <w:t>El sistema debe contener la siguiente información:</w:t>
            </w:r>
          </w:p>
          <w:p w14:paraId="310759CE" w14:textId="77777777" w:rsidR="00D71F76" w:rsidRPr="009C46BF" w:rsidRDefault="002C76AC" w:rsidP="009B7AD3">
            <w:pPr>
              <w:pStyle w:val="Prrafodelista"/>
              <w:numPr>
                <w:ilvl w:val="0"/>
                <w:numId w:val="54"/>
              </w:numPr>
              <w:suppressAutoHyphens w:val="0"/>
            </w:pPr>
            <w:r w:rsidRPr="009C46BF">
              <w:t>Libro_id</w:t>
            </w:r>
          </w:p>
          <w:p w14:paraId="5119ACA3" w14:textId="77777777" w:rsidR="002C76AC" w:rsidRPr="009C46BF" w:rsidRDefault="002C76AC" w:rsidP="009B7AD3">
            <w:pPr>
              <w:pStyle w:val="Prrafodelista"/>
              <w:numPr>
                <w:ilvl w:val="0"/>
                <w:numId w:val="54"/>
              </w:numPr>
              <w:suppressAutoHyphens w:val="0"/>
            </w:pPr>
            <w:r w:rsidRPr="009C46BF">
              <w:t>Titulo</w:t>
            </w:r>
          </w:p>
          <w:p w14:paraId="502FF8B6" w14:textId="77777777" w:rsidR="002C76AC" w:rsidRPr="009C46BF" w:rsidRDefault="002C76AC" w:rsidP="009B7AD3">
            <w:pPr>
              <w:pStyle w:val="Prrafodelista"/>
              <w:numPr>
                <w:ilvl w:val="0"/>
                <w:numId w:val="54"/>
              </w:numPr>
              <w:suppressAutoHyphens w:val="0"/>
            </w:pPr>
            <w:r w:rsidRPr="009C46BF">
              <w:t>Autor</w:t>
            </w:r>
          </w:p>
          <w:p w14:paraId="4D546283" w14:textId="77777777" w:rsidR="002C76AC" w:rsidRPr="009C46BF" w:rsidRDefault="002C76AC" w:rsidP="009B7AD3">
            <w:pPr>
              <w:pStyle w:val="Prrafodelista"/>
              <w:numPr>
                <w:ilvl w:val="0"/>
                <w:numId w:val="54"/>
              </w:numPr>
              <w:suppressAutoHyphens w:val="0"/>
            </w:pPr>
            <w:r w:rsidRPr="009C46BF">
              <w:t>ISBN</w:t>
            </w:r>
          </w:p>
          <w:p w14:paraId="10AC7D20" w14:textId="77777777" w:rsidR="002C76AC" w:rsidRPr="009C46BF" w:rsidRDefault="002C76AC" w:rsidP="009B7AD3">
            <w:pPr>
              <w:pStyle w:val="Prrafodelista"/>
              <w:numPr>
                <w:ilvl w:val="0"/>
                <w:numId w:val="54"/>
              </w:numPr>
              <w:suppressAutoHyphens w:val="0"/>
            </w:pPr>
            <w:r w:rsidRPr="009C46BF">
              <w:t>Genero</w:t>
            </w:r>
          </w:p>
          <w:p w14:paraId="49EE5969" w14:textId="77777777" w:rsidR="002C76AC" w:rsidRPr="009C46BF" w:rsidRDefault="002C76AC" w:rsidP="009B7AD3">
            <w:pPr>
              <w:pStyle w:val="Prrafodelista"/>
              <w:numPr>
                <w:ilvl w:val="0"/>
                <w:numId w:val="54"/>
              </w:numPr>
              <w:suppressAutoHyphens w:val="0"/>
            </w:pPr>
            <w:r w:rsidRPr="009C46BF">
              <w:t>Editorial</w:t>
            </w:r>
          </w:p>
          <w:p w14:paraId="3482C160" w14:textId="6EF775AF" w:rsidR="002C76AC" w:rsidRPr="009C46BF" w:rsidRDefault="002C76AC" w:rsidP="009B7AD3">
            <w:pPr>
              <w:pStyle w:val="Prrafodelista"/>
              <w:numPr>
                <w:ilvl w:val="0"/>
                <w:numId w:val="54"/>
              </w:numPr>
              <w:suppressAutoHyphens w:val="0"/>
            </w:pPr>
            <w:r w:rsidRPr="009C46BF">
              <w:t>Cantidad</w:t>
            </w:r>
          </w:p>
        </w:tc>
      </w:tr>
      <w:tr w:rsidR="00D71F76" w:rsidRPr="009C46BF" w14:paraId="1C67ED8A" w14:textId="77777777" w:rsidTr="009B7AD3">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2662448" w14:textId="77777777" w:rsidR="00D71F76" w:rsidRPr="009C46BF" w:rsidRDefault="00D71F76" w:rsidP="009B7AD3">
            <w:pPr>
              <w:keepLines/>
              <w:rPr>
                <w:b/>
                <w:bCs/>
                <w:iCs/>
              </w:rPr>
            </w:pPr>
            <w:r w:rsidRPr="009C46BF">
              <w:rPr>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38AA9FB" w14:textId="55E3A375" w:rsidR="00D71F76" w:rsidRPr="009C46BF" w:rsidRDefault="00D71F76" w:rsidP="009B7AD3">
            <w:pPr>
              <w:keepLines/>
              <w:rPr>
                <w:iCs/>
                <w:color w:val="000000" w:themeColor="text1"/>
              </w:rPr>
            </w:pPr>
            <w:r w:rsidRPr="009C46BF">
              <w:rPr>
                <w:iCs/>
                <w:color w:val="000000" w:themeColor="text1"/>
                <w:kern w:val="24"/>
              </w:rPr>
              <w:t>29/</w:t>
            </w:r>
            <w:r w:rsidR="004D518B" w:rsidRPr="009C46BF">
              <w:rPr>
                <w:iCs/>
                <w:color w:val="000000" w:themeColor="text1"/>
                <w:kern w:val="24"/>
              </w:rPr>
              <w:t>04</w:t>
            </w:r>
            <w:r w:rsidRPr="009C46BF">
              <w:rPr>
                <w:iCs/>
                <w:color w:val="000000" w:themeColor="text1"/>
                <w:kern w:val="24"/>
              </w:rPr>
              <w:t>/202</w:t>
            </w:r>
            <w:r w:rsidR="004D518B" w:rsidRPr="009C46BF">
              <w:rPr>
                <w:iCs/>
                <w:color w:val="000000" w:themeColor="text1"/>
                <w:kern w:val="24"/>
              </w:rPr>
              <w:t>5</w:t>
            </w:r>
          </w:p>
          <w:p w14:paraId="59A7FB7E" w14:textId="77777777" w:rsidR="00D71F76" w:rsidRPr="009C46BF" w:rsidRDefault="00D71F76" w:rsidP="009B7AD3">
            <w:pPr>
              <w:keepLines/>
              <w:rPr>
                <w:iCs/>
              </w:rPr>
            </w:pPr>
            <w:r w:rsidRPr="009C46BF">
              <w:rPr>
                <w:iCs/>
                <w:color w:val="000000" w:themeColor="text1"/>
                <w:kern w:val="24"/>
              </w:rPr>
              <w:t>Versión 1.0</w:t>
            </w:r>
          </w:p>
        </w:tc>
      </w:tr>
      <w:tr w:rsidR="00D71F76" w:rsidRPr="009C46BF" w14:paraId="4F86B093" w14:textId="77777777" w:rsidTr="009B7AD3">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A1075A9" w14:textId="77777777" w:rsidR="00D71F76" w:rsidRPr="009C46BF" w:rsidRDefault="00D71F76" w:rsidP="009B7AD3">
            <w:pPr>
              <w:keepLines/>
              <w:rPr>
                <w:b/>
                <w:bCs/>
                <w:iCs/>
              </w:rPr>
            </w:pPr>
            <w:r w:rsidRPr="009C46BF">
              <w:rPr>
                <w:b/>
                <w:bCs/>
                <w:iCs/>
              </w:rPr>
              <w:t>Prioridad:</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47ECCE1" w14:textId="77777777" w:rsidR="00D71F76" w:rsidRPr="009C46BF" w:rsidRDefault="00D71F76" w:rsidP="009B7AD3">
            <w:pPr>
              <w:keepLines/>
              <w:rPr>
                <w:iCs/>
              </w:rPr>
            </w:pPr>
            <w:r w:rsidRPr="009C46BF">
              <w:rPr>
                <w:iCs/>
              </w:rPr>
              <w:t>Alta</w:t>
            </w:r>
          </w:p>
        </w:tc>
      </w:tr>
    </w:tbl>
    <w:p w14:paraId="10BFEE20" w14:textId="77777777" w:rsidR="00D71F76" w:rsidRPr="009C46BF" w:rsidRDefault="00D71F76" w:rsidP="00D239A0">
      <w:pPr>
        <w:ind w:left="360"/>
        <w:rPr>
          <w:lang w:val="es-MX"/>
        </w:rPr>
      </w:pPr>
    </w:p>
    <w:tbl>
      <w:tblPr>
        <w:tblW w:w="5000" w:type="pct"/>
        <w:tblCellMar>
          <w:left w:w="0" w:type="dxa"/>
          <w:right w:w="0" w:type="dxa"/>
        </w:tblCellMar>
        <w:tblLook w:val="0600" w:firstRow="0" w:lastRow="0" w:firstColumn="0" w:lastColumn="0" w:noHBand="1" w:noVBand="1"/>
      </w:tblPr>
      <w:tblGrid>
        <w:gridCol w:w="1661"/>
        <w:gridCol w:w="6823"/>
      </w:tblGrid>
      <w:tr w:rsidR="00734DC8" w:rsidRPr="009C46BF" w14:paraId="7D7F3F38" w14:textId="77777777" w:rsidTr="00312C04">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077FAF5" w14:textId="77777777" w:rsidR="00734DC8" w:rsidRPr="009C46BF" w:rsidRDefault="00734DC8" w:rsidP="00312C04">
            <w:pPr>
              <w:keepLines/>
              <w:rPr>
                <w:b/>
                <w:bCs/>
                <w:iCs/>
              </w:rPr>
            </w:pPr>
            <w:r w:rsidRPr="009C46BF">
              <w:rPr>
                <w:b/>
                <w:bCs/>
                <w:iCs/>
              </w:rPr>
              <w:t>Número: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5E356A2" w14:textId="772AF830" w:rsidR="00734DC8" w:rsidRPr="009C46BF" w:rsidRDefault="00734DC8" w:rsidP="00312C04">
            <w:pPr>
              <w:keepLines/>
              <w:ind w:left="708" w:hanging="708"/>
              <w:contextualSpacing/>
              <w:rPr>
                <w:bCs/>
                <w:iCs/>
                <w:color w:val="0000FF"/>
              </w:rPr>
            </w:pPr>
            <w:r w:rsidRPr="009C46BF">
              <w:rPr>
                <w:bCs/>
                <w:iCs/>
              </w:rPr>
              <w:t>RF05</w:t>
            </w:r>
          </w:p>
        </w:tc>
      </w:tr>
      <w:tr w:rsidR="00734DC8" w:rsidRPr="009C46BF" w14:paraId="3A5987A3" w14:textId="77777777" w:rsidTr="00312C04">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5A9344B" w14:textId="77777777" w:rsidR="00734DC8" w:rsidRPr="009C46BF" w:rsidRDefault="00734DC8" w:rsidP="00312C04">
            <w:pPr>
              <w:keepLines/>
              <w:rPr>
                <w:b/>
                <w:bCs/>
                <w:iCs/>
              </w:rPr>
            </w:pPr>
            <w:r w:rsidRPr="009C46BF">
              <w:rPr>
                <w:b/>
                <w:bCs/>
                <w:iCs/>
              </w:rPr>
              <w:t>Título: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747D8EC" w14:textId="6119FC8C" w:rsidR="00734DC8" w:rsidRPr="009C46BF" w:rsidRDefault="00734DC8" w:rsidP="00312C04">
            <w:pPr>
              <w:keepLines/>
              <w:rPr>
                <w:iCs/>
              </w:rPr>
            </w:pPr>
            <w:r w:rsidRPr="009C46BF">
              <w:rPr>
                <w:rFonts w:eastAsia="MS Mincho"/>
                <w:lang w:val="es-419" w:eastAsia="en-US"/>
              </w:rPr>
              <w:t>Búsqueda de libros por título.</w:t>
            </w:r>
          </w:p>
        </w:tc>
      </w:tr>
      <w:tr w:rsidR="00734DC8" w:rsidRPr="009C46BF" w14:paraId="475E8566" w14:textId="77777777" w:rsidTr="00312C04">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7B55102" w14:textId="77777777" w:rsidR="00734DC8" w:rsidRPr="009C46BF" w:rsidRDefault="00734DC8" w:rsidP="00312C04">
            <w:pPr>
              <w:keepLines/>
              <w:rPr>
                <w:b/>
                <w:bCs/>
                <w:iCs/>
              </w:rPr>
            </w:pPr>
            <w:r w:rsidRPr="009C46BF">
              <w:rPr>
                <w:b/>
                <w:bCs/>
                <w:iCs/>
              </w:rPr>
              <w:t>Texto: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1F17692" w14:textId="7130BD79" w:rsidR="00734DC8" w:rsidRPr="009C46BF" w:rsidRDefault="00734DC8" w:rsidP="00312C04">
            <w:pPr>
              <w:keepLines/>
              <w:rPr>
                <w:iCs/>
              </w:rPr>
            </w:pPr>
            <w:r w:rsidRPr="009C46BF">
              <w:rPr>
                <w:iCs/>
                <w:kern w:val="24"/>
              </w:rPr>
              <w:t xml:space="preserve">El sistema debe permitir </w:t>
            </w:r>
            <w:r w:rsidR="00C6340D" w:rsidRPr="009C46BF">
              <w:rPr>
                <w:iCs/>
                <w:kern w:val="24"/>
              </w:rPr>
              <w:t>buscar libros escribiendo parte o todo el titulo</w:t>
            </w:r>
          </w:p>
        </w:tc>
      </w:tr>
      <w:tr w:rsidR="00734DC8" w:rsidRPr="009C46BF" w14:paraId="56678B46" w14:textId="77777777" w:rsidTr="00312C04">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030630A" w14:textId="77777777" w:rsidR="00734DC8" w:rsidRPr="009C46BF" w:rsidRDefault="00734DC8" w:rsidP="00312C04">
            <w:pPr>
              <w:keepLines/>
              <w:rPr>
                <w:b/>
                <w:bCs/>
                <w:iCs/>
              </w:rPr>
            </w:pPr>
            <w:r w:rsidRPr="009C46BF">
              <w:rPr>
                <w:b/>
                <w:bCs/>
                <w:iCs/>
              </w:rPr>
              <w:t>Tipo: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B5426F7" w14:textId="77777777" w:rsidR="00734DC8" w:rsidRPr="009C46BF" w:rsidRDefault="00734DC8" w:rsidP="00312C04">
            <w:pPr>
              <w:keepLines/>
              <w:rPr>
                <w:iCs/>
              </w:rPr>
            </w:pPr>
            <w:r w:rsidRPr="009C46BF">
              <w:rPr>
                <w:iCs/>
                <w:kern w:val="24"/>
              </w:rPr>
              <w:t xml:space="preserve">Funcional </w:t>
            </w:r>
          </w:p>
        </w:tc>
      </w:tr>
      <w:tr w:rsidR="00734DC8" w:rsidRPr="009C46BF" w14:paraId="72416612" w14:textId="77777777" w:rsidTr="00312C04">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D56E973" w14:textId="77777777" w:rsidR="00734DC8" w:rsidRPr="009C46BF" w:rsidRDefault="00734DC8" w:rsidP="00312C04">
            <w:pPr>
              <w:keepLines/>
              <w:rPr>
                <w:b/>
                <w:bCs/>
                <w:iCs/>
              </w:rPr>
            </w:pPr>
            <w:r w:rsidRPr="009C46BF">
              <w:rPr>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A46C5A1" w14:textId="77777777" w:rsidR="00734DC8" w:rsidRPr="009C46BF" w:rsidRDefault="00734DC8" w:rsidP="00312C04">
            <w:pPr>
              <w:keepLines/>
              <w:rPr>
                <w:iCs/>
                <w:kern w:val="24"/>
              </w:rPr>
            </w:pPr>
            <w:r w:rsidRPr="009C46BF">
              <w:rPr>
                <w:iCs/>
                <w:kern w:val="24"/>
              </w:rPr>
              <w:t>El sistema debe contener la siguiente información:</w:t>
            </w:r>
          </w:p>
          <w:p w14:paraId="3A805762" w14:textId="77777777" w:rsidR="00734DC8" w:rsidRPr="009C46BF" w:rsidRDefault="00C6340D" w:rsidP="00312C04">
            <w:pPr>
              <w:pStyle w:val="Prrafodelista"/>
              <w:numPr>
                <w:ilvl w:val="0"/>
                <w:numId w:val="54"/>
              </w:numPr>
              <w:suppressAutoHyphens w:val="0"/>
            </w:pPr>
            <w:r w:rsidRPr="009C46BF">
              <w:t>Titulo</w:t>
            </w:r>
          </w:p>
          <w:p w14:paraId="454D0A8E" w14:textId="77777777" w:rsidR="00C6340D" w:rsidRPr="009C46BF" w:rsidRDefault="00C6340D" w:rsidP="00312C04">
            <w:pPr>
              <w:pStyle w:val="Prrafodelista"/>
              <w:numPr>
                <w:ilvl w:val="0"/>
                <w:numId w:val="54"/>
              </w:numPr>
              <w:suppressAutoHyphens w:val="0"/>
            </w:pPr>
            <w:r w:rsidRPr="009C46BF">
              <w:t>Autor</w:t>
            </w:r>
          </w:p>
          <w:p w14:paraId="104D9038" w14:textId="77777777" w:rsidR="00C6340D" w:rsidRPr="009C46BF" w:rsidRDefault="00C6340D" w:rsidP="00312C04">
            <w:pPr>
              <w:pStyle w:val="Prrafodelista"/>
              <w:numPr>
                <w:ilvl w:val="0"/>
                <w:numId w:val="54"/>
              </w:numPr>
              <w:suppressAutoHyphens w:val="0"/>
            </w:pPr>
            <w:r w:rsidRPr="009C46BF">
              <w:t>ISBN</w:t>
            </w:r>
          </w:p>
          <w:p w14:paraId="22E54076" w14:textId="77777777" w:rsidR="00C6340D" w:rsidRPr="009C46BF" w:rsidRDefault="00C6340D" w:rsidP="00312C04">
            <w:pPr>
              <w:pStyle w:val="Prrafodelista"/>
              <w:numPr>
                <w:ilvl w:val="0"/>
                <w:numId w:val="54"/>
              </w:numPr>
              <w:suppressAutoHyphens w:val="0"/>
            </w:pPr>
            <w:r w:rsidRPr="009C46BF">
              <w:t>Género</w:t>
            </w:r>
          </w:p>
          <w:p w14:paraId="6CB108FD" w14:textId="77777777" w:rsidR="00C6340D" w:rsidRPr="009C46BF" w:rsidRDefault="00C6340D" w:rsidP="00312C04">
            <w:pPr>
              <w:pStyle w:val="Prrafodelista"/>
              <w:numPr>
                <w:ilvl w:val="0"/>
                <w:numId w:val="54"/>
              </w:numPr>
              <w:suppressAutoHyphens w:val="0"/>
            </w:pPr>
            <w:r w:rsidRPr="009C46BF">
              <w:t>Editorial</w:t>
            </w:r>
          </w:p>
          <w:p w14:paraId="4728024A" w14:textId="128EC244" w:rsidR="00C6340D" w:rsidRPr="009C46BF" w:rsidRDefault="00C6340D" w:rsidP="00C6340D">
            <w:pPr>
              <w:pStyle w:val="Prrafodelista"/>
              <w:numPr>
                <w:ilvl w:val="0"/>
                <w:numId w:val="54"/>
              </w:numPr>
              <w:suppressAutoHyphens w:val="0"/>
            </w:pPr>
            <w:r w:rsidRPr="009C46BF">
              <w:t>Cantidad disponible</w:t>
            </w:r>
          </w:p>
          <w:p w14:paraId="6AECF15E" w14:textId="77777777" w:rsidR="00C6340D" w:rsidRPr="009C46BF" w:rsidRDefault="00C6340D" w:rsidP="00C6340D">
            <w:pPr>
              <w:suppressAutoHyphens w:val="0"/>
              <w:ind w:left="360"/>
            </w:pPr>
          </w:p>
          <w:p w14:paraId="1C548A11" w14:textId="707EEF57" w:rsidR="00C6340D" w:rsidRPr="009C46BF" w:rsidRDefault="00C6340D" w:rsidP="00C6340D">
            <w:pPr>
              <w:pStyle w:val="Prrafodelista"/>
              <w:numPr>
                <w:ilvl w:val="0"/>
                <w:numId w:val="54"/>
              </w:numPr>
              <w:suppressAutoHyphens w:val="0"/>
            </w:pPr>
            <w:r w:rsidRPr="009C46BF">
              <w:t>Si no hay resultados, el sistema debe mostrar un mensaje indicando que no se encontraron coincidencias.</w:t>
            </w:r>
          </w:p>
        </w:tc>
      </w:tr>
      <w:tr w:rsidR="00734DC8" w:rsidRPr="009C46BF" w14:paraId="5BB745B3" w14:textId="77777777" w:rsidTr="00312C04">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1F5ADB5" w14:textId="77777777" w:rsidR="00734DC8" w:rsidRPr="009C46BF" w:rsidRDefault="00734DC8" w:rsidP="00312C04">
            <w:pPr>
              <w:keepLines/>
              <w:rPr>
                <w:b/>
                <w:bCs/>
                <w:iCs/>
              </w:rPr>
            </w:pPr>
            <w:r w:rsidRPr="009C46BF">
              <w:rPr>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915EB9E" w14:textId="42D6C2FD" w:rsidR="00734DC8" w:rsidRPr="009C46BF" w:rsidRDefault="00734DC8" w:rsidP="00312C04">
            <w:pPr>
              <w:keepLines/>
              <w:rPr>
                <w:iCs/>
                <w:color w:val="000000" w:themeColor="text1"/>
              </w:rPr>
            </w:pPr>
            <w:r w:rsidRPr="009C46BF">
              <w:rPr>
                <w:iCs/>
                <w:color w:val="000000" w:themeColor="text1"/>
                <w:kern w:val="24"/>
              </w:rPr>
              <w:t>29/</w:t>
            </w:r>
            <w:r w:rsidR="004D518B" w:rsidRPr="009C46BF">
              <w:rPr>
                <w:iCs/>
                <w:color w:val="000000" w:themeColor="text1"/>
                <w:kern w:val="24"/>
              </w:rPr>
              <w:t>04</w:t>
            </w:r>
            <w:r w:rsidRPr="009C46BF">
              <w:rPr>
                <w:iCs/>
                <w:color w:val="000000" w:themeColor="text1"/>
                <w:kern w:val="24"/>
              </w:rPr>
              <w:t>/202</w:t>
            </w:r>
            <w:r w:rsidR="004D518B" w:rsidRPr="009C46BF">
              <w:rPr>
                <w:iCs/>
                <w:color w:val="000000" w:themeColor="text1"/>
                <w:kern w:val="24"/>
              </w:rPr>
              <w:t>5</w:t>
            </w:r>
          </w:p>
          <w:p w14:paraId="38FCF7B2" w14:textId="77777777" w:rsidR="00734DC8" w:rsidRPr="009C46BF" w:rsidRDefault="00734DC8" w:rsidP="00312C04">
            <w:pPr>
              <w:keepLines/>
              <w:rPr>
                <w:iCs/>
              </w:rPr>
            </w:pPr>
            <w:r w:rsidRPr="009C46BF">
              <w:rPr>
                <w:iCs/>
                <w:color w:val="000000" w:themeColor="text1"/>
                <w:kern w:val="24"/>
              </w:rPr>
              <w:t>Versión 1.0</w:t>
            </w:r>
          </w:p>
        </w:tc>
      </w:tr>
      <w:tr w:rsidR="00734DC8" w:rsidRPr="009C46BF" w14:paraId="0DF2D67A" w14:textId="77777777" w:rsidTr="00312C04">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0F9BC4C" w14:textId="77777777" w:rsidR="00734DC8" w:rsidRPr="009C46BF" w:rsidRDefault="00734DC8" w:rsidP="00312C04">
            <w:pPr>
              <w:keepLines/>
              <w:rPr>
                <w:b/>
                <w:bCs/>
                <w:iCs/>
              </w:rPr>
            </w:pPr>
            <w:r w:rsidRPr="009C46BF">
              <w:rPr>
                <w:b/>
                <w:bCs/>
                <w:iCs/>
              </w:rPr>
              <w:t>Prioridad:</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7B9620A" w14:textId="77777777" w:rsidR="00734DC8" w:rsidRPr="009C46BF" w:rsidRDefault="00734DC8" w:rsidP="00312C04">
            <w:pPr>
              <w:keepLines/>
              <w:rPr>
                <w:iCs/>
              </w:rPr>
            </w:pPr>
            <w:r w:rsidRPr="009C46BF">
              <w:rPr>
                <w:iCs/>
              </w:rPr>
              <w:t>Alta</w:t>
            </w:r>
          </w:p>
        </w:tc>
      </w:tr>
    </w:tbl>
    <w:p w14:paraId="2B37E118" w14:textId="77777777" w:rsidR="00C6340D" w:rsidRPr="009C46BF" w:rsidRDefault="00C6340D" w:rsidP="00C6340D">
      <w:pPr>
        <w:rPr>
          <w:lang w:val="es-MX"/>
        </w:rPr>
      </w:pPr>
    </w:p>
    <w:tbl>
      <w:tblPr>
        <w:tblW w:w="5000" w:type="pct"/>
        <w:tblCellMar>
          <w:left w:w="0" w:type="dxa"/>
          <w:right w:w="0" w:type="dxa"/>
        </w:tblCellMar>
        <w:tblLook w:val="0600" w:firstRow="0" w:lastRow="0" w:firstColumn="0" w:lastColumn="0" w:noHBand="1" w:noVBand="1"/>
      </w:tblPr>
      <w:tblGrid>
        <w:gridCol w:w="1661"/>
        <w:gridCol w:w="6823"/>
      </w:tblGrid>
      <w:tr w:rsidR="00C6340D" w:rsidRPr="009C46BF" w14:paraId="562BF155" w14:textId="77777777" w:rsidTr="00312C04">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CAE9570" w14:textId="77777777" w:rsidR="00C6340D" w:rsidRPr="009C46BF" w:rsidRDefault="00C6340D" w:rsidP="00312C04">
            <w:pPr>
              <w:keepLines/>
              <w:rPr>
                <w:b/>
                <w:bCs/>
                <w:iCs/>
              </w:rPr>
            </w:pPr>
            <w:r w:rsidRPr="009C46BF">
              <w:rPr>
                <w:b/>
                <w:bCs/>
                <w:iCs/>
              </w:rPr>
              <w:t>Número: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0A7F341" w14:textId="696603D4" w:rsidR="00C6340D" w:rsidRPr="009C46BF" w:rsidRDefault="00C6340D" w:rsidP="00312C04">
            <w:pPr>
              <w:keepLines/>
              <w:ind w:left="708" w:hanging="708"/>
              <w:contextualSpacing/>
              <w:rPr>
                <w:bCs/>
                <w:iCs/>
                <w:color w:val="0000FF"/>
              </w:rPr>
            </w:pPr>
            <w:r w:rsidRPr="009C46BF">
              <w:rPr>
                <w:bCs/>
                <w:iCs/>
              </w:rPr>
              <w:t>RF06</w:t>
            </w:r>
          </w:p>
        </w:tc>
      </w:tr>
      <w:tr w:rsidR="00C6340D" w:rsidRPr="009C46BF" w14:paraId="538E2709" w14:textId="77777777" w:rsidTr="00312C04">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ED63938" w14:textId="77777777" w:rsidR="00C6340D" w:rsidRPr="009C46BF" w:rsidRDefault="00C6340D" w:rsidP="00312C04">
            <w:pPr>
              <w:keepLines/>
              <w:rPr>
                <w:b/>
                <w:bCs/>
                <w:iCs/>
              </w:rPr>
            </w:pPr>
            <w:r w:rsidRPr="009C46BF">
              <w:rPr>
                <w:b/>
                <w:bCs/>
                <w:iCs/>
              </w:rPr>
              <w:t>Título: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B5E1667" w14:textId="51F75A14" w:rsidR="00C6340D" w:rsidRPr="009C46BF" w:rsidRDefault="00C6340D" w:rsidP="00312C04">
            <w:pPr>
              <w:keepLines/>
              <w:rPr>
                <w:iCs/>
              </w:rPr>
            </w:pPr>
            <w:r w:rsidRPr="009C46BF">
              <w:rPr>
                <w:rFonts w:eastAsia="MS Mincho"/>
                <w:lang w:val="es-419" w:eastAsia="en-US"/>
              </w:rPr>
              <w:t>Visualización de detalles de libros por parte del usuario general.</w:t>
            </w:r>
          </w:p>
        </w:tc>
      </w:tr>
      <w:tr w:rsidR="00C6340D" w:rsidRPr="009C46BF" w14:paraId="68D778B3" w14:textId="77777777" w:rsidTr="00312C04">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F7C7843" w14:textId="77777777" w:rsidR="00C6340D" w:rsidRPr="009C46BF" w:rsidRDefault="00C6340D" w:rsidP="00312C04">
            <w:pPr>
              <w:keepLines/>
              <w:rPr>
                <w:b/>
                <w:bCs/>
                <w:iCs/>
              </w:rPr>
            </w:pPr>
            <w:r w:rsidRPr="009C46BF">
              <w:rPr>
                <w:b/>
                <w:bCs/>
                <w:iCs/>
              </w:rPr>
              <w:t>Texto: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51E5CB6" w14:textId="301CF5D5" w:rsidR="00C6340D" w:rsidRPr="009C46BF" w:rsidRDefault="00C6340D" w:rsidP="00312C04">
            <w:pPr>
              <w:keepLines/>
              <w:rPr>
                <w:iCs/>
              </w:rPr>
            </w:pPr>
            <w:r w:rsidRPr="009C46BF">
              <w:rPr>
                <w:iCs/>
                <w:kern w:val="24"/>
              </w:rPr>
              <w:t>El sistema debe permitir que el usuario general pueda visualizar los detalles completos de un libro específico.</w:t>
            </w:r>
          </w:p>
        </w:tc>
      </w:tr>
      <w:tr w:rsidR="00C6340D" w:rsidRPr="009C46BF" w14:paraId="4F0CDB46" w14:textId="77777777" w:rsidTr="00312C04">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D3E48EA" w14:textId="77777777" w:rsidR="00C6340D" w:rsidRPr="009C46BF" w:rsidRDefault="00C6340D" w:rsidP="00312C04">
            <w:pPr>
              <w:keepLines/>
              <w:rPr>
                <w:b/>
                <w:bCs/>
                <w:iCs/>
              </w:rPr>
            </w:pPr>
            <w:r w:rsidRPr="009C46BF">
              <w:rPr>
                <w:b/>
                <w:bCs/>
                <w:iCs/>
              </w:rPr>
              <w:t>Tipo: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9800356" w14:textId="77777777" w:rsidR="00C6340D" w:rsidRPr="009C46BF" w:rsidRDefault="00C6340D" w:rsidP="00312C04">
            <w:pPr>
              <w:keepLines/>
              <w:rPr>
                <w:iCs/>
              </w:rPr>
            </w:pPr>
            <w:r w:rsidRPr="009C46BF">
              <w:rPr>
                <w:iCs/>
                <w:kern w:val="24"/>
              </w:rPr>
              <w:t xml:space="preserve">Funcional </w:t>
            </w:r>
          </w:p>
        </w:tc>
      </w:tr>
      <w:tr w:rsidR="00C6340D" w:rsidRPr="009C46BF" w14:paraId="6155D9F2" w14:textId="77777777" w:rsidTr="00312C04">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B44EEE3" w14:textId="77777777" w:rsidR="00C6340D" w:rsidRPr="009C46BF" w:rsidRDefault="00C6340D" w:rsidP="00312C04">
            <w:pPr>
              <w:keepLines/>
              <w:rPr>
                <w:b/>
                <w:bCs/>
                <w:iCs/>
              </w:rPr>
            </w:pPr>
            <w:r w:rsidRPr="009C46BF">
              <w:rPr>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D0ADB79" w14:textId="5BD9459D" w:rsidR="00C6340D" w:rsidRPr="009C46BF" w:rsidRDefault="00C6340D" w:rsidP="00C6340D">
            <w:pPr>
              <w:keepLines/>
              <w:rPr>
                <w:iCs/>
                <w:kern w:val="24"/>
              </w:rPr>
            </w:pPr>
            <w:r w:rsidRPr="009C46BF">
              <w:rPr>
                <w:iCs/>
                <w:kern w:val="24"/>
              </w:rPr>
              <w:t>El sistema debe contener la siguiente información:</w:t>
            </w:r>
          </w:p>
          <w:p w14:paraId="5492AA44" w14:textId="77777777" w:rsidR="00C6340D" w:rsidRPr="009C46BF" w:rsidRDefault="00C6340D" w:rsidP="00312C04">
            <w:pPr>
              <w:pStyle w:val="Prrafodelista"/>
              <w:numPr>
                <w:ilvl w:val="0"/>
                <w:numId w:val="54"/>
              </w:numPr>
              <w:suppressAutoHyphens w:val="0"/>
            </w:pPr>
            <w:r w:rsidRPr="009C46BF">
              <w:t>Titulo</w:t>
            </w:r>
          </w:p>
          <w:p w14:paraId="199ACF8B" w14:textId="77777777" w:rsidR="00C6340D" w:rsidRPr="009C46BF" w:rsidRDefault="00C6340D" w:rsidP="00312C04">
            <w:pPr>
              <w:pStyle w:val="Prrafodelista"/>
              <w:numPr>
                <w:ilvl w:val="0"/>
                <w:numId w:val="54"/>
              </w:numPr>
              <w:suppressAutoHyphens w:val="0"/>
            </w:pPr>
            <w:r w:rsidRPr="009C46BF">
              <w:t>Autor</w:t>
            </w:r>
          </w:p>
          <w:p w14:paraId="6318BCFE" w14:textId="77777777" w:rsidR="00C6340D" w:rsidRPr="009C46BF" w:rsidRDefault="00C6340D" w:rsidP="00312C04">
            <w:pPr>
              <w:pStyle w:val="Prrafodelista"/>
              <w:numPr>
                <w:ilvl w:val="0"/>
                <w:numId w:val="54"/>
              </w:numPr>
              <w:suppressAutoHyphens w:val="0"/>
            </w:pPr>
            <w:r w:rsidRPr="009C46BF">
              <w:t>ISBN</w:t>
            </w:r>
          </w:p>
          <w:p w14:paraId="471750A3" w14:textId="77777777" w:rsidR="00C6340D" w:rsidRPr="009C46BF" w:rsidRDefault="00C6340D" w:rsidP="00312C04">
            <w:pPr>
              <w:pStyle w:val="Prrafodelista"/>
              <w:numPr>
                <w:ilvl w:val="0"/>
                <w:numId w:val="54"/>
              </w:numPr>
              <w:suppressAutoHyphens w:val="0"/>
            </w:pPr>
            <w:r w:rsidRPr="009C46BF">
              <w:t>Genero</w:t>
            </w:r>
          </w:p>
          <w:p w14:paraId="647D5A6C" w14:textId="77777777" w:rsidR="00C6340D" w:rsidRPr="009C46BF" w:rsidRDefault="00C6340D" w:rsidP="00312C04">
            <w:pPr>
              <w:pStyle w:val="Prrafodelista"/>
              <w:numPr>
                <w:ilvl w:val="0"/>
                <w:numId w:val="54"/>
              </w:numPr>
              <w:suppressAutoHyphens w:val="0"/>
            </w:pPr>
            <w:r w:rsidRPr="009C46BF">
              <w:t>Editorial</w:t>
            </w:r>
          </w:p>
          <w:p w14:paraId="3D37844A" w14:textId="77777777" w:rsidR="00C6340D" w:rsidRPr="009C46BF" w:rsidRDefault="00C6340D" w:rsidP="00312C04">
            <w:pPr>
              <w:pStyle w:val="Prrafodelista"/>
              <w:numPr>
                <w:ilvl w:val="0"/>
                <w:numId w:val="54"/>
              </w:numPr>
              <w:suppressAutoHyphens w:val="0"/>
            </w:pPr>
            <w:r w:rsidRPr="009C46BF">
              <w:t>Cantidad disponible</w:t>
            </w:r>
          </w:p>
          <w:p w14:paraId="46E01C50" w14:textId="77777777" w:rsidR="00C6340D" w:rsidRPr="009C46BF" w:rsidRDefault="00C6340D" w:rsidP="00C6340D">
            <w:pPr>
              <w:suppressAutoHyphens w:val="0"/>
            </w:pPr>
          </w:p>
          <w:p w14:paraId="3802DFF0" w14:textId="1C715CE2" w:rsidR="00C6340D" w:rsidRPr="009C46BF" w:rsidRDefault="00C6340D" w:rsidP="00C6340D">
            <w:pPr>
              <w:pStyle w:val="Prrafodelista"/>
              <w:numPr>
                <w:ilvl w:val="0"/>
                <w:numId w:val="54"/>
              </w:numPr>
              <w:suppressAutoHyphens w:val="0"/>
            </w:pPr>
            <w:r w:rsidRPr="009C46BF">
              <w:t>Esta funcionalidad es solo de consulta. El usuario general no podrá modificar la información.</w:t>
            </w:r>
          </w:p>
        </w:tc>
      </w:tr>
      <w:tr w:rsidR="00C6340D" w:rsidRPr="009C46BF" w14:paraId="57B7AFA3" w14:textId="77777777" w:rsidTr="00312C04">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596F800" w14:textId="77777777" w:rsidR="00C6340D" w:rsidRPr="009C46BF" w:rsidRDefault="00C6340D" w:rsidP="00312C04">
            <w:pPr>
              <w:keepLines/>
              <w:rPr>
                <w:b/>
                <w:bCs/>
                <w:iCs/>
              </w:rPr>
            </w:pPr>
            <w:r w:rsidRPr="009C46BF">
              <w:rPr>
                <w:b/>
                <w:bCs/>
                <w:iCs/>
              </w:rPr>
              <w:lastRenderedPageBreak/>
              <w:t>Fecha de revisión y versión:</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BB4DEBB" w14:textId="51145D33" w:rsidR="00C6340D" w:rsidRPr="009C46BF" w:rsidRDefault="00C6340D" w:rsidP="00312C04">
            <w:pPr>
              <w:keepLines/>
              <w:rPr>
                <w:iCs/>
                <w:color w:val="000000" w:themeColor="text1"/>
              </w:rPr>
            </w:pPr>
            <w:r w:rsidRPr="009C46BF">
              <w:rPr>
                <w:iCs/>
                <w:color w:val="000000" w:themeColor="text1"/>
                <w:kern w:val="24"/>
              </w:rPr>
              <w:t>29/</w:t>
            </w:r>
            <w:r w:rsidR="004D518B" w:rsidRPr="009C46BF">
              <w:rPr>
                <w:iCs/>
                <w:color w:val="000000" w:themeColor="text1"/>
                <w:kern w:val="24"/>
              </w:rPr>
              <w:t>04</w:t>
            </w:r>
            <w:r w:rsidRPr="009C46BF">
              <w:rPr>
                <w:iCs/>
                <w:color w:val="000000" w:themeColor="text1"/>
                <w:kern w:val="24"/>
              </w:rPr>
              <w:t>/202</w:t>
            </w:r>
            <w:r w:rsidR="004D518B" w:rsidRPr="009C46BF">
              <w:rPr>
                <w:iCs/>
                <w:color w:val="000000" w:themeColor="text1"/>
                <w:kern w:val="24"/>
              </w:rPr>
              <w:t>5</w:t>
            </w:r>
          </w:p>
          <w:p w14:paraId="64D197C1" w14:textId="77777777" w:rsidR="00C6340D" w:rsidRPr="009C46BF" w:rsidRDefault="00C6340D" w:rsidP="00312C04">
            <w:pPr>
              <w:keepLines/>
              <w:rPr>
                <w:iCs/>
              </w:rPr>
            </w:pPr>
            <w:r w:rsidRPr="009C46BF">
              <w:rPr>
                <w:iCs/>
                <w:color w:val="000000" w:themeColor="text1"/>
                <w:kern w:val="24"/>
              </w:rPr>
              <w:t>Versión 1.0</w:t>
            </w:r>
          </w:p>
        </w:tc>
      </w:tr>
      <w:tr w:rsidR="00C6340D" w:rsidRPr="009C46BF" w14:paraId="220B681C" w14:textId="77777777" w:rsidTr="00312C04">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CD9E8F7" w14:textId="77777777" w:rsidR="00C6340D" w:rsidRPr="009C46BF" w:rsidRDefault="00C6340D" w:rsidP="00312C04">
            <w:pPr>
              <w:keepLines/>
              <w:rPr>
                <w:b/>
                <w:bCs/>
                <w:iCs/>
              </w:rPr>
            </w:pPr>
            <w:r w:rsidRPr="009C46BF">
              <w:rPr>
                <w:b/>
                <w:bCs/>
                <w:iCs/>
              </w:rPr>
              <w:t>Prioridad:</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ECB2306" w14:textId="0AE6C6D4" w:rsidR="00C6340D" w:rsidRPr="009C46BF" w:rsidRDefault="00C6340D" w:rsidP="00312C04">
            <w:pPr>
              <w:keepLines/>
              <w:rPr>
                <w:iCs/>
              </w:rPr>
            </w:pPr>
            <w:r w:rsidRPr="009C46BF">
              <w:rPr>
                <w:iCs/>
              </w:rPr>
              <w:t>Media</w:t>
            </w:r>
          </w:p>
        </w:tc>
      </w:tr>
    </w:tbl>
    <w:p w14:paraId="6E4C8668" w14:textId="77777777" w:rsidR="00C6340D" w:rsidRPr="009C46BF" w:rsidRDefault="00C6340D" w:rsidP="00C6340D">
      <w:pPr>
        <w:rPr>
          <w:lang w:val="es-MX"/>
        </w:rPr>
      </w:pPr>
    </w:p>
    <w:p w14:paraId="11FEE038" w14:textId="77777777" w:rsidR="00C6340D" w:rsidRPr="009C46BF" w:rsidRDefault="00C6340D" w:rsidP="00C6340D">
      <w:pPr>
        <w:rPr>
          <w:lang w:val="es-MX"/>
        </w:rPr>
      </w:pPr>
    </w:p>
    <w:tbl>
      <w:tblPr>
        <w:tblW w:w="5000" w:type="pct"/>
        <w:tblCellMar>
          <w:left w:w="0" w:type="dxa"/>
          <w:right w:w="0" w:type="dxa"/>
        </w:tblCellMar>
        <w:tblLook w:val="0600" w:firstRow="0" w:lastRow="0" w:firstColumn="0" w:lastColumn="0" w:noHBand="1" w:noVBand="1"/>
      </w:tblPr>
      <w:tblGrid>
        <w:gridCol w:w="1661"/>
        <w:gridCol w:w="6823"/>
      </w:tblGrid>
      <w:tr w:rsidR="006D0299" w:rsidRPr="009C46BF" w14:paraId="2A844E19" w14:textId="77777777" w:rsidTr="00312C04">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F35FBC3" w14:textId="77777777" w:rsidR="006D0299" w:rsidRPr="009C46BF" w:rsidRDefault="006D0299" w:rsidP="00312C04">
            <w:pPr>
              <w:keepLines/>
              <w:rPr>
                <w:b/>
                <w:bCs/>
                <w:iCs/>
              </w:rPr>
            </w:pPr>
            <w:r w:rsidRPr="009C46BF">
              <w:rPr>
                <w:b/>
                <w:bCs/>
                <w:iCs/>
              </w:rPr>
              <w:t>Número: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5084D26" w14:textId="1B7F06DE" w:rsidR="006D0299" w:rsidRPr="009C46BF" w:rsidRDefault="006D0299" w:rsidP="00312C04">
            <w:pPr>
              <w:keepLines/>
              <w:ind w:left="708" w:hanging="708"/>
              <w:contextualSpacing/>
              <w:rPr>
                <w:bCs/>
                <w:iCs/>
                <w:color w:val="0000FF"/>
              </w:rPr>
            </w:pPr>
            <w:r w:rsidRPr="009C46BF">
              <w:rPr>
                <w:bCs/>
                <w:iCs/>
              </w:rPr>
              <w:t>RF07</w:t>
            </w:r>
          </w:p>
        </w:tc>
      </w:tr>
      <w:tr w:rsidR="006D0299" w:rsidRPr="009C46BF" w14:paraId="615FA735" w14:textId="77777777" w:rsidTr="00312C04">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0B4DDC4" w14:textId="77777777" w:rsidR="006D0299" w:rsidRPr="009C46BF" w:rsidRDefault="006D0299" w:rsidP="00312C04">
            <w:pPr>
              <w:keepLines/>
              <w:rPr>
                <w:b/>
                <w:bCs/>
                <w:iCs/>
              </w:rPr>
            </w:pPr>
            <w:r w:rsidRPr="009C46BF">
              <w:rPr>
                <w:b/>
                <w:bCs/>
                <w:iCs/>
              </w:rPr>
              <w:t>Título: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5AC6306" w14:textId="67DE5CA8" w:rsidR="006D0299" w:rsidRPr="009C46BF" w:rsidRDefault="002B0678" w:rsidP="00312C04">
            <w:pPr>
              <w:keepLines/>
              <w:rPr>
                <w:iCs/>
              </w:rPr>
            </w:pPr>
            <w:r w:rsidRPr="009C46BF">
              <w:rPr>
                <w:rFonts w:eastAsia="MS Mincho"/>
                <w:lang w:val="es-419" w:eastAsia="en-US"/>
              </w:rPr>
              <w:t>Solicitud de préstamo por parte del usuario general</w:t>
            </w:r>
          </w:p>
        </w:tc>
      </w:tr>
      <w:tr w:rsidR="006D0299" w:rsidRPr="009C46BF" w14:paraId="61409BEA" w14:textId="77777777" w:rsidTr="00312C04">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D9E87C7" w14:textId="77777777" w:rsidR="006D0299" w:rsidRPr="009C46BF" w:rsidRDefault="006D0299" w:rsidP="00312C04">
            <w:pPr>
              <w:keepLines/>
              <w:rPr>
                <w:b/>
                <w:bCs/>
                <w:iCs/>
              </w:rPr>
            </w:pPr>
            <w:r w:rsidRPr="009C46BF">
              <w:rPr>
                <w:b/>
                <w:bCs/>
                <w:iCs/>
              </w:rPr>
              <w:t>Texto: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5CBA9DF" w14:textId="6DEEC16F" w:rsidR="006D0299" w:rsidRPr="009C46BF" w:rsidRDefault="002B0678" w:rsidP="00312C04">
            <w:pPr>
              <w:keepLines/>
              <w:rPr>
                <w:iCs/>
              </w:rPr>
            </w:pPr>
            <w:r w:rsidRPr="009C46BF">
              <w:rPr>
                <w:iCs/>
                <w:kern w:val="24"/>
              </w:rPr>
              <w:t>El sistema debe permitir que los usuarios generales puedan solicitar el préstamo de un libro disponible.</w:t>
            </w:r>
          </w:p>
        </w:tc>
      </w:tr>
      <w:tr w:rsidR="006D0299" w:rsidRPr="009C46BF" w14:paraId="125E9726" w14:textId="77777777" w:rsidTr="00312C04">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6AA39ED" w14:textId="77777777" w:rsidR="006D0299" w:rsidRPr="009C46BF" w:rsidRDefault="006D0299" w:rsidP="00312C04">
            <w:pPr>
              <w:keepLines/>
              <w:rPr>
                <w:b/>
                <w:bCs/>
                <w:iCs/>
              </w:rPr>
            </w:pPr>
            <w:r w:rsidRPr="009C46BF">
              <w:rPr>
                <w:b/>
                <w:bCs/>
                <w:iCs/>
              </w:rPr>
              <w:t>Tipo: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B7CEB60" w14:textId="77777777" w:rsidR="006D0299" w:rsidRPr="009C46BF" w:rsidRDefault="006D0299" w:rsidP="00312C04">
            <w:pPr>
              <w:keepLines/>
              <w:rPr>
                <w:iCs/>
              </w:rPr>
            </w:pPr>
            <w:r w:rsidRPr="009C46BF">
              <w:rPr>
                <w:iCs/>
                <w:kern w:val="24"/>
              </w:rPr>
              <w:t xml:space="preserve">Funcional </w:t>
            </w:r>
          </w:p>
        </w:tc>
      </w:tr>
      <w:tr w:rsidR="006D0299" w:rsidRPr="009C46BF" w14:paraId="516CD972" w14:textId="77777777" w:rsidTr="00312C04">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1D9350A" w14:textId="77777777" w:rsidR="006D0299" w:rsidRPr="009C46BF" w:rsidRDefault="006D0299" w:rsidP="00312C04">
            <w:pPr>
              <w:keepLines/>
              <w:rPr>
                <w:b/>
                <w:bCs/>
                <w:iCs/>
              </w:rPr>
            </w:pPr>
            <w:r w:rsidRPr="009C46BF">
              <w:rPr>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4D4AF3B" w14:textId="77777777" w:rsidR="006D0299" w:rsidRPr="009C46BF" w:rsidRDefault="006D0299" w:rsidP="00312C04">
            <w:pPr>
              <w:keepLines/>
              <w:rPr>
                <w:iCs/>
                <w:kern w:val="24"/>
              </w:rPr>
            </w:pPr>
            <w:r w:rsidRPr="009C46BF">
              <w:rPr>
                <w:iCs/>
                <w:kern w:val="24"/>
              </w:rPr>
              <w:t>El sistema debe contener la siguiente información:</w:t>
            </w:r>
          </w:p>
          <w:p w14:paraId="4C6958D9" w14:textId="7C45F738" w:rsidR="006D0299" w:rsidRPr="009C46BF" w:rsidRDefault="002B0678" w:rsidP="00312C04">
            <w:pPr>
              <w:pStyle w:val="Prrafodelista"/>
              <w:numPr>
                <w:ilvl w:val="0"/>
                <w:numId w:val="54"/>
              </w:numPr>
              <w:suppressAutoHyphens w:val="0"/>
            </w:pPr>
            <w:r w:rsidRPr="009C46BF">
              <w:t>Usuario_id</w:t>
            </w:r>
          </w:p>
          <w:p w14:paraId="224C9C9B" w14:textId="2347AAF7" w:rsidR="002B0678" w:rsidRPr="009C46BF" w:rsidRDefault="002B0678" w:rsidP="00312C04">
            <w:pPr>
              <w:pStyle w:val="Prrafodelista"/>
              <w:numPr>
                <w:ilvl w:val="0"/>
                <w:numId w:val="54"/>
              </w:numPr>
              <w:suppressAutoHyphens w:val="0"/>
            </w:pPr>
            <w:r w:rsidRPr="009C46BF">
              <w:t>Libro_id</w:t>
            </w:r>
          </w:p>
          <w:p w14:paraId="51989AF5" w14:textId="7163D6DC" w:rsidR="002B0678" w:rsidRPr="009C46BF" w:rsidRDefault="002B0678" w:rsidP="00312C04">
            <w:pPr>
              <w:pStyle w:val="Prrafodelista"/>
              <w:numPr>
                <w:ilvl w:val="0"/>
                <w:numId w:val="54"/>
              </w:numPr>
              <w:suppressAutoHyphens w:val="0"/>
            </w:pPr>
            <w:r w:rsidRPr="009C46BF">
              <w:t>Fecha_solicitud</w:t>
            </w:r>
          </w:p>
          <w:p w14:paraId="3112FCAF" w14:textId="18BBA270" w:rsidR="002B0678" w:rsidRPr="009C46BF" w:rsidRDefault="002B0678" w:rsidP="00312C04">
            <w:pPr>
              <w:pStyle w:val="Prrafodelista"/>
              <w:numPr>
                <w:ilvl w:val="0"/>
                <w:numId w:val="54"/>
              </w:numPr>
              <w:suppressAutoHyphens w:val="0"/>
            </w:pPr>
            <w:r w:rsidRPr="009C46BF">
              <w:t>Estado_id</w:t>
            </w:r>
          </w:p>
          <w:p w14:paraId="00824C09" w14:textId="77777777" w:rsidR="006D0299" w:rsidRPr="009C46BF" w:rsidRDefault="006D0299" w:rsidP="00312C04">
            <w:pPr>
              <w:suppressAutoHyphens w:val="0"/>
            </w:pPr>
          </w:p>
          <w:p w14:paraId="21ABA886" w14:textId="25D12677" w:rsidR="006D0299" w:rsidRPr="009C46BF" w:rsidRDefault="002B0678" w:rsidP="002B0678">
            <w:pPr>
              <w:pStyle w:val="Prrafodelista"/>
              <w:numPr>
                <w:ilvl w:val="0"/>
                <w:numId w:val="54"/>
              </w:numPr>
            </w:pPr>
            <w:r w:rsidRPr="009C46BF">
              <w:t>El sistema debe disminuir la cantidad disponible del libro en 1 tras una solicitud exitosa (o puedes tratar eso como parte de un proceso de aprobación).</w:t>
            </w:r>
          </w:p>
        </w:tc>
      </w:tr>
      <w:tr w:rsidR="006D0299" w:rsidRPr="009C46BF" w14:paraId="73F18B49" w14:textId="77777777" w:rsidTr="00312C04">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7DEDBAB" w14:textId="77777777" w:rsidR="006D0299" w:rsidRPr="009C46BF" w:rsidRDefault="006D0299" w:rsidP="00312C04">
            <w:pPr>
              <w:keepLines/>
              <w:rPr>
                <w:b/>
                <w:bCs/>
                <w:iCs/>
              </w:rPr>
            </w:pPr>
            <w:r w:rsidRPr="009C46BF">
              <w:rPr>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B9E0AD6" w14:textId="0E1260C7" w:rsidR="006D0299" w:rsidRPr="009C46BF" w:rsidRDefault="00835319" w:rsidP="00312C04">
            <w:pPr>
              <w:keepLines/>
              <w:rPr>
                <w:iCs/>
                <w:color w:val="000000" w:themeColor="text1"/>
              </w:rPr>
            </w:pPr>
            <w:r w:rsidRPr="009C46BF">
              <w:rPr>
                <w:iCs/>
                <w:color w:val="000000" w:themeColor="text1"/>
                <w:kern w:val="24"/>
              </w:rPr>
              <w:t>30</w:t>
            </w:r>
            <w:r w:rsidR="006D0299" w:rsidRPr="009C46BF">
              <w:rPr>
                <w:iCs/>
                <w:color w:val="000000" w:themeColor="text1"/>
                <w:kern w:val="24"/>
              </w:rPr>
              <w:t>/</w:t>
            </w:r>
            <w:r w:rsidR="004D518B" w:rsidRPr="009C46BF">
              <w:rPr>
                <w:iCs/>
                <w:color w:val="000000" w:themeColor="text1"/>
                <w:kern w:val="24"/>
              </w:rPr>
              <w:t>04</w:t>
            </w:r>
            <w:r w:rsidR="006D0299" w:rsidRPr="009C46BF">
              <w:rPr>
                <w:iCs/>
                <w:color w:val="000000" w:themeColor="text1"/>
                <w:kern w:val="24"/>
              </w:rPr>
              <w:t>/202</w:t>
            </w:r>
            <w:r w:rsidR="004D518B" w:rsidRPr="009C46BF">
              <w:rPr>
                <w:iCs/>
                <w:color w:val="000000" w:themeColor="text1"/>
                <w:kern w:val="24"/>
              </w:rPr>
              <w:t>5</w:t>
            </w:r>
          </w:p>
          <w:p w14:paraId="191273CF" w14:textId="77777777" w:rsidR="006D0299" w:rsidRPr="009C46BF" w:rsidRDefault="006D0299" w:rsidP="00312C04">
            <w:pPr>
              <w:keepLines/>
              <w:rPr>
                <w:iCs/>
              </w:rPr>
            </w:pPr>
            <w:r w:rsidRPr="009C46BF">
              <w:rPr>
                <w:iCs/>
                <w:color w:val="000000" w:themeColor="text1"/>
                <w:kern w:val="24"/>
              </w:rPr>
              <w:t>Versión 1.0</w:t>
            </w:r>
          </w:p>
        </w:tc>
      </w:tr>
      <w:tr w:rsidR="006D0299" w:rsidRPr="009C46BF" w14:paraId="1C725148" w14:textId="77777777" w:rsidTr="00312C04">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4796D7A" w14:textId="77777777" w:rsidR="006D0299" w:rsidRPr="009C46BF" w:rsidRDefault="006D0299" w:rsidP="00312C04">
            <w:pPr>
              <w:keepLines/>
              <w:rPr>
                <w:b/>
                <w:bCs/>
                <w:iCs/>
              </w:rPr>
            </w:pPr>
            <w:r w:rsidRPr="009C46BF">
              <w:rPr>
                <w:b/>
                <w:bCs/>
                <w:iCs/>
              </w:rPr>
              <w:t>Prioridad:</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169A1D6" w14:textId="77777777" w:rsidR="006D0299" w:rsidRPr="009C46BF" w:rsidRDefault="006D0299" w:rsidP="00312C04">
            <w:pPr>
              <w:keepLines/>
              <w:rPr>
                <w:iCs/>
              </w:rPr>
            </w:pPr>
            <w:r w:rsidRPr="009C46BF">
              <w:rPr>
                <w:iCs/>
              </w:rPr>
              <w:t>Media</w:t>
            </w:r>
          </w:p>
        </w:tc>
      </w:tr>
    </w:tbl>
    <w:p w14:paraId="03133E8E" w14:textId="77777777" w:rsidR="00C6340D" w:rsidRPr="009C46BF" w:rsidRDefault="00C6340D" w:rsidP="00C6340D">
      <w:pPr>
        <w:rPr>
          <w:lang w:val="es-MX"/>
        </w:rPr>
      </w:pPr>
    </w:p>
    <w:p w14:paraId="4BA31057" w14:textId="77777777" w:rsidR="00835319" w:rsidRPr="009C46BF" w:rsidRDefault="00835319" w:rsidP="00C6340D">
      <w:pPr>
        <w:rPr>
          <w:lang w:val="es-MX"/>
        </w:rPr>
      </w:pPr>
    </w:p>
    <w:p w14:paraId="03D20E47" w14:textId="77777777" w:rsidR="00835319" w:rsidRPr="009C46BF" w:rsidRDefault="00835319" w:rsidP="00C6340D">
      <w:pPr>
        <w:rPr>
          <w:lang w:val="es-MX"/>
        </w:rPr>
      </w:pPr>
    </w:p>
    <w:tbl>
      <w:tblPr>
        <w:tblW w:w="5000" w:type="pct"/>
        <w:tblCellMar>
          <w:left w:w="0" w:type="dxa"/>
          <w:right w:w="0" w:type="dxa"/>
        </w:tblCellMar>
        <w:tblLook w:val="0600" w:firstRow="0" w:lastRow="0" w:firstColumn="0" w:lastColumn="0" w:noHBand="1" w:noVBand="1"/>
      </w:tblPr>
      <w:tblGrid>
        <w:gridCol w:w="1661"/>
        <w:gridCol w:w="6823"/>
      </w:tblGrid>
      <w:tr w:rsidR="00835319" w:rsidRPr="009C46BF" w14:paraId="7AD2311F" w14:textId="77777777" w:rsidTr="00312C04">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DCDA240" w14:textId="77777777" w:rsidR="00835319" w:rsidRPr="009C46BF" w:rsidRDefault="00835319" w:rsidP="00312C04">
            <w:pPr>
              <w:keepLines/>
              <w:rPr>
                <w:b/>
                <w:bCs/>
                <w:iCs/>
              </w:rPr>
            </w:pPr>
            <w:r w:rsidRPr="009C46BF">
              <w:rPr>
                <w:b/>
                <w:bCs/>
                <w:iCs/>
              </w:rPr>
              <w:t>Número: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4D642ED" w14:textId="69281D9F" w:rsidR="00835319" w:rsidRPr="009C46BF" w:rsidRDefault="00835319" w:rsidP="00312C04">
            <w:pPr>
              <w:keepLines/>
              <w:ind w:left="708" w:hanging="708"/>
              <w:contextualSpacing/>
              <w:rPr>
                <w:bCs/>
                <w:iCs/>
                <w:color w:val="0000FF"/>
              </w:rPr>
            </w:pPr>
            <w:r w:rsidRPr="009C46BF">
              <w:rPr>
                <w:bCs/>
                <w:iCs/>
              </w:rPr>
              <w:t>RF0</w:t>
            </w:r>
            <w:r w:rsidR="004D518B" w:rsidRPr="009C46BF">
              <w:rPr>
                <w:bCs/>
                <w:iCs/>
              </w:rPr>
              <w:t>8</w:t>
            </w:r>
          </w:p>
        </w:tc>
      </w:tr>
      <w:tr w:rsidR="00835319" w:rsidRPr="009C46BF" w14:paraId="1F622A55" w14:textId="77777777" w:rsidTr="00312C04">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CB366D9" w14:textId="77777777" w:rsidR="00835319" w:rsidRPr="009C46BF" w:rsidRDefault="00835319" w:rsidP="00312C04">
            <w:pPr>
              <w:keepLines/>
              <w:rPr>
                <w:b/>
                <w:bCs/>
                <w:iCs/>
              </w:rPr>
            </w:pPr>
            <w:r w:rsidRPr="009C46BF">
              <w:rPr>
                <w:b/>
                <w:bCs/>
                <w:iCs/>
              </w:rPr>
              <w:t>Título: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97D84F3" w14:textId="0895F419" w:rsidR="00835319" w:rsidRPr="009C46BF" w:rsidRDefault="00835319" w:rsidP="00312C04">
            <w:pPr>
              <w:keepLines/>
              <w:rPr>
                <w:iCs/>
              </w:rPr>
            </w:pPr>
            <w:r w:rsidRPr="009C46BF">
              <w:rPr>
                <w:rFonts w:eastAsia="MS Mincho"/>
                <w:lang w:val="es-419" w:eastAsia="en-US"/>
              </w:rPr>
              <w:t>Aprobación de préstamos por parte del bibliotecario</w:t>
            </w:r>
          </w:p>
        </w:tc>
      </w:tr>
      <w:tr w:rsidR="00835319" w:rsidRPr="009C46BF" w14:paraId="78D01EE0" w14:textId="77777777" w:rsidTr="00312C04">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3FEC05F" w14:textId="77777777" w:rsidR="00835319" w:rsidRPr="009C46BF" w:rsidRDefault="00835319" w:rsidP="00312C04">
            <w:pPr>
              <w:keepLines/>
              <w:rPr>
                <w:b/>
                <w:bCs/>
                <w:iCs/>
              </w:rPr>
            </w:pPr>
            <w:r w:rsidRPr="009C46BF">
              <w:rPr>
                <w:b/>
                <w:bCs/>
                <w:iCs/>
              </w:rPr>
              <w:t>Texto: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F26A68C" w14:textId="09736DCF" w:rsidR="00835319" w:rsidRPr="009C46BF" w:rsidRDefault="00835319" w:rsidP="00312C04">
            <w:pPr>
              <w:keepLines/>
              <w:rPr>
                <w:iCs/>
              </w:rPr>
            </w:pPr>
            <w:r w:rsidRPr="009C46BF">
              <w:rPr>
                <w:iCs/>
                <w:kern w:val="24"/>
              </w:rPr>
              <w:t>El sistema debe permitir que el bibliotecario pueda aprobar las solicitudes de préstamo realizadas por los usuarios generales.</w:t>
            </w:r>
          </w:p>
        </w:tc>
      </w:tr>
      <w:tr w:rsidR="00835319" w:rsidRPr="009C46BF" w14:paraId="22B1A6A1" w14:textId="77777777" w:rsidTr="00312C04">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33D654B" w14:textId="77777777" w:rsidR="00835319" w:rsidRPr="009C46BF" w:rsidRDefault="00835319" w:rsidP="00312C04">
            <w:pPr>
              <w:keepLines/>
              <w:rPr>
                <w:b/>
                <w:bCs/>
                <w:iCs/>
              </w:rPr>
            </w:pPr>
            <w:r w:rsidRPr="009C46BF">
              <w:rPr>
                <w:b/>
                <w:bCs/>
                <w:iCs/>
              </w:rPr>
              <w:t>Tipo: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563DA11" w14:textId="77777777" w:rsidR="00835319" w:rsidRPr="009C46BF" w:rsidRDefault="00835319" w:rsidP="00312C04">
            <w:pPr>
              <w:keepLines/>
              <w:rPr>
                <w:iCs/>
              </w:rPr>
            </w:pPr>
            <w:r w:rsidRPr="009C46BF">
              <w:rPr>
                <w:iCs/>
                <w:kern w:val="24"/>
              </w:rPr>
              <w:t xml:space="preserve">Funcional </w:t>
            </w:r>
          </w:p>
        </w:tc>
      </w:tr>
      <w:tr w:rsidR="00835319" w:rsidRPr="009C46BF" w14:paraId="50B0AF55" w14:textId="77777777" w:rsidTr="00312C04">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45229E9" w14:textId="77777777" w:rsidR="00835319" w:rsidRPr="009C46BF" w:rsidRDefault="00835319" w:rsidP="00312C04">
            <w:pPr>
              <w:keepLines/>
              <w:rPr>
                <w:b/>
                <w:bCs/>
                <w:iCs/>
              </w:rPr>
            </w:pPr>
            <w:r w:rsidRPr="009C46BF">
              <w:rPr>
                <w:b/>
                <w:bCs/>
                <w:iCs/>
              </w:rPr>
              <w:lastRenderedPageBreak/>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57DD6B4" w14:textId="77777777" w:rsidR="00835319" w:rsidRPr="009C46BF" w:rsidRDefault="00835319" w:rsidP="00835319">
            <w:pPr>
              <w:pStyle w:val="Prrafodelista"/>
              <w:keepLines/>
              <w:numPr>
                <w:ilvl w:val="0"/>
                <w:numId w:val="56"/>
              </w:numPr>
              <w:rPr>
                <w:iCs/>
                <w:kern w:val="24"/>
              </w:rPr>
            </w:pPr>
            <w:r w:rsidRPr="009C46BF">
              <w:rPr>
                <w:iCs/>
                <w:kern w:val="24"/>
              </w:rPr>
              <w:t>Solo los usuarios con rol de bibliotecario pueden acceder a esta funcionalidad.</w:t>
            </w:r>
          </w:p>
          <w:p w14:paraId="31DEB77A" w14:textId="77777777" w:rsidR="00835319" w:rsidRPr="009C46BF" w:rsidRDefault="00835319" w:rsidP="00835319">
            <w:pPr>
              <w:pStyle w:val="Prrafodelista"/>
              <w:numPr>
                <w:ilvl w:val="0"/>
                <w:numId w:val="56"/>
              </w:numPr>
              <w:rPr>
                <w:iCs/>
                <w:kern w:val="24"/>
              </w:rPr>
            </w:pPr>
            <w:r w:rsidRPr="009C46BF">
              <w:rPr>
                <w:iCs/>
                <w:kern w:val="24"/>
              </w:rPr>
              <w:t>El sistema debe mostrar una lista de solicitudes de préstamo con estado "pendiente" (relación con Estado_préstamo).</w:t>
            </w:r>
          </w:p>
          <w:p w14:paraId="7C25C983" w14:textId="21994C75" w:rsidR="00835319" w:rsidRPr="009C46BF" w:rsidRDefault="00835319" w:rsidP="00835319">
            <w:pPr>
              <w:pStyle w:val="Prrafodelista"/>
              <w:keepLines/>
              <w:numPr>
                <w:ilvl w:val="0"/>
                <w:numId w:val="56"/>
              </w:numPr>
              <w:rPr>
                <w:iCs/>
                <w:kern w:val="24"/>
              </w:rPr>
            </w:pPr>
            <w:r w:rsidRPr="009C46BF">
              <w:rPr>
                <w:iCs/>
                <w:kern w:val="24"/>
              </w:rPr>
              <w:t>El sistema debe validar que el libro aún tenga unidades disponibles antes de aprobar.</w:t>
            </w:r>
          </w:p>
        </w:tc>
      </w:tr>
      <w:tr w:rsidR="00835319" w:rsidRPr="009C46BF" w14:paraId="51745FB2" w14:textId="77777777" w:rsidTr="00312C04">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433CC0" w14:textId="77777777" w:rsidR="00835319" w:rsidRPr="009C46BF" w:rsidRDefault="00835319" w:rsidP="00312C04">
            <w:pPr>
              <w:keepLines/>
              <w:rPr>
                <w:b/>
                <w:bCs/>
                <w:iCs/>
              </w:rPr>
            </w:pPr>
            <w:r w:rsidRPr="009C46BF">
              <w:rPr>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F7E68AB" w14:textId="232A49D2" w:rsidR="00835319" w:rsidRPr="009C46BF" w:rsidRDefault="00835319" w:rsidP="00312C04">
            <w:pPr>
              <w:keepLines/>
              <w:rPr>
                <w:iCs/>
                <w:color w:val="000000" w:themeColor="text1"/>
              </w:rPr>
            </w:pPr>
            <w:r w:rsidRPr="009C46BF">
              <w:rPr>
                <w:iCs/>
                <w:color w:val="000000" w:themeColor="text1"/>
                <w:kern w:val="24"/>
              </w:rPr>
              <w:t>30/</w:t>
            </w:r>
            <w:r w:rsidR="004D518B" w:rsidRPr="009C46BF">
              <w:rPr>
                <w:iCs/>
                <w:color w:val="000000" w:themeColor="text1"/>
                <w:kern w:val="24"/>
              </w:rPr>
              <w:t>04</w:t>
            </w:r>
            <w:r w:rsidRPr="009C46BF">
              <w:rPr>
                <w:iCs/>
                <w:color w:val="000000" w:themeColor="text1"/>
                <w:kern w:val="24"/>
              </w:rPr>
              <w:t>/202</w:t>
            </w:r>
            <w:r w:rsidR="004D518B" w:rsidRPr="009C46BF">
              <w:rPr>
                <w:iCs/>
                <w:color w:val="000000" w:themeColor="text1"/>
                <w:kern w:val="24"/>
              </w:rPr>
              <w:t>5</w:t>
            </w:r>
          </w:p>
          <w:p w14:paraId="4F823692" w14:textId="77777777" w:rsidR="00835319" w:rsidRPr="009C46BF" w:rsidRDefault="00835319" w:rsidP="00312C04">
            <w:pPr>
              <w:keepLines/>
              <w:rPr>
                <w:iCs/>
              </w:rPr>
            </w:pPr>
            <w:r w:rsidRPr="009C46BF">
              <w:rPr>
                <w:iCs/>
                <w:color w:val="000000" w:themeColor="text1"/>
                <w:kern w:val="24"/>
              </w:rPr>
              <w:t>Versión 1.0</w:t>
            </w:r>
          </w:p>
        </w:tc>
      </w:tr>
      <w:tr w:rsidR="00835319" w:rsidRPr="009C46BF" w14:paraId="4C764272" w14:textId="77777777" w:rsidTr="00312C04">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8815A3" w14:textId="77777777" w:rsidR="00835319" w:rsidRPr="009C46BF" w:rsidRDefault="00835319" w:rsidP="00312C04">
            <w:pPr>
              <w:keepLines/>
              <w:rPr>
                <w:b/>
                <w:bCs/>
                <w:iCs/>
              </w:rPr>
            </w:pPr>
            <w:r w:rsidRPr="009C46BF">
              <w:rPr>
                <w:b/>
                <w:bCs/>
                <w:iCs/>
              </w:rPr>
              <w:t>Prioridad:</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7B31696" w14:textId="072C70BA" w:rsidR="00835319" w:rsidRPr="009C46BF" w:rsidRDefault="00835319" w:rsidP="00312C04">
            <w:pPr>
              <w:keepLines/>
              <w:rPr>
                <w:iCs/>
              </w:rPr>
            </w:pPr>
            <w:r w:rsidRPr="009C46BF">
              <w:rPr>
                <w:iCs/>
              </w:rPr>
              <w:t>Alta</w:t>
            </w:r>
          </w:p>
        </w:tc>
      </w:tr>
    </w:tbl>
    <w:p w14:paraId="5ECB717D" w14:textId="77777777" w:rsidR="00835319" w:rsidRPr="009C46BF" w:rsidRDefault="00835319" w:rsidP="00C6340D">
      <w:pPr>
        <w:rPr>
          <w:lang w:val="es-MX"/>
        </w:rPr>
      </w:pPr>
    </w:p>
    <w:p w14:paraId="3FF75F76" w14:textId="77777777" w:rsidR="004D518B" w:rsidRPr="009C46BF" w:rsidRDefault="004D518B" w:rsidP="00C6340D">
      <w:pPr>
        <w:rPr>
          <w:lang w:val="es-MX"/>
        </w:rPr>
      </w:pPr>
    </w:p>
    <w:tbl>
      <w:tblPr>
        <w:tblW w:w="5000" w:type="pct"/>
        <w:tblCellMar>
          <w:left w:w="0" w:type="dxa"/>
          <w:right w:w="0" w:type="dxa"/>
        </w:tblCellMar>
        <w:tblLook w:val="0600" w:firstRow="0" w:lastRow="0" w:firstColumn="0" w:lastColumn="0" w:noHBand="1" w:noVBand="1"/>
      </w:tblPr>
      <w:tblGrid>
        <w:gridCol w:w="1661"/>
        <w:gridCol w:w="6823"/>
      </w:tblGrid>
      <w:tr w:rsidR="004D518B" w:rsidRPr="009C46BF" w14:paraId="1F129D12" w14:textId="77777777" w:rsidTr="00312C04">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84AB00C" w14:textId="77777777" w:rsidR="004D518B" w:rsidRPr="009C46BF" w:rsidRDefault="004D518B" w:rsidP="00312C04">
            <w:pPr>
              <w:keepLines/>
              <w:rPr>
                <w:b/>
                <w:bCs/>
                <w:iCs/>
              </w:rPr>
            </w:pPr>
            <w:r w:rsidRPr="009C46BF">
              <w:rPr>
                <w:b/>
                <w:bCs/>
                <w:iCs/>
              </w:rPr>
              <w:t>Número: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4507E86" w14:textId="4734F60D" w:rsidR="004D518B" w:rsidRPr="009C46BF" w:rsidRDefault="004D518B" w:rsidP="00312C04">
            <w:pPr>
              <w:keepLines/>
              <w:ind w:left="708" w:hanging="708"/>
              <w:contextualSpacing/>
              <w:rPr>
                <w:bCs/>
                <w:iCs/>
                <w:color w:val="0000FF"/>
              </w:rPr>
            </w:pPr>
            <w:r w:rsidRPr="009C46BF">
              <w:rPr>
                <w:bCs/>
                <w:iCs/>
              </w:rPr>
              <w:t>RF09</w:t>
            </w:r>
          </w:p>
        </w:tc>
      </w:tr>
      <w:tr w:rsidR="004D518B" w:rsidRPr="009C46BF" w14:paraId="0BE39ABC" w14:textId="77777777" w:rsidTr="00312C04">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8206C78" w14:textId="77777777" w:rsidR="004D518B" w:rsidRPr="009C46BF" w:rsidRDefault="004D518B" w:rsidP="00312C04">
            <w:pPr>
              <w:keepLines/>
              <w:rPr>
                <w:b/>
                <w:bCs/>
                <w:iCs/>
              </w:rPr>
            </w:pPr>
            <w:r w:rsidRPr="009C46BF">
              <w:rPr>
                <w:b/>
                <w:bCs/>
                <w:iCs/>
              </w:rPr>
              <w:t>Título: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EEE0285" w14:textId="6BD66372" w:rsidR="004D518B" w:rsidRPr="009C46BF" w:rsidRDefault="004D518B" w:rsidP="00312C04">
            <w:pPr>
              <w:keepLines/>
              <w:rPr>
                <w:iCs/>
              </w:rPr>
            </w:pPr>
            <w:r w:rsidRPr="009C46BF">
              <w:rPr>
                <w:rFonts w:eastAsia="MS Mincho"/>
                <w:lang w:val="es-419" w:eastAsia="en-US"/>
              </w:rPr>
              <w:t>Registro de devolución de préstamos</w:t>
            </w:r>
          </w:p>
        </w:tc>
      </w:tr>
      <w:tr w:rsidR="004D518B" w:rsidRPr="009C46BF" w14:paraId="1E5332C8" w14:textId="77777777" w:rsidTr="00312C04">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5B3DFDC" w14:textId="77777777" w:rsidR="004D518B" w:rsidRPr="009C46BF" w:rsidRDefault="004D518B" w:rsidP="00312C04">
            <w:pPr>
              <w:keepLines/>
              <w:rPr>
                <w:b/>
                <w:bCs/>
                <w:iCs/>
              </w:rPr>
            </w:pPr>
            <w:r w:rsidRPr="009C46BF">
              <w:rPr>
                <w:b/>
                <w:bCs/>
                <w:iCs/>
              </w:rPr>
              <w:t>Texto: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09FD24A" w14:textId="61F96260" w:rsidR="004D518B" w:rsidRPr="009C46BF" w:rsidRDefault="004D518B" w:rsidP="00312C04">
            <w:pPr>
              <w:keepLines/>
              <w:rPr>
                <w:iCs/>
              </w:rPr>
            </w:pPr>
            <w:r w:rsidRPr="009C46BF">
              <w:rPr>
                <w:iCs/>
                <w:kern w:val="24"/>
              </w:rPr>
              <w:t>El sistema debe permitir registrar la devolución de un libro prestado</w:t>
            </w:r>
          </w:p>
        </w:tc>
      </w:tr>
      <w:tr w:rsidR="004D518B" w:rsidRPr="009C46BF" w14:paraId="288FB3CC" w14:textId="77777777" w:rsidTr="00312C04">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CFEA96" w14:textId="77777777" w:rsidR="004D518B" w:rsidRPr="009C46BF" w:rsidRDefault="004D518B" w:rsidP="00312C04">
            <w:pPr>
              <w:keepLines/>
              <w:rPr>
                <w:b/>
                <w:bCs/>
                <w:iCs/>
              </w:rPr>
            </w:pPr>
            <w:r w:rsidRPr="009C46BF">
              <w:rPr>
                <w:b/>
                <w:bCs/>
                <w:iCs/>
              </w:rPr>
              <w:t>Tipo: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B6764B7" w14:textId="77777777" w:rsidR="004D518B" w:rsidRPr="009C46BF" w:rsidRDefault="004D518B" w:rsidP="00312C04">
            <w:pPr>
              <w:keepLines/>
              <w:rPr>
                <w:iCs/>
              </w:rPr>
            </w:pPr>
            <w:r w:rsidRPr="009C46BF">
              <w:rPr>
                <w:iCs/>
                <w:kern w:val="24"/>
              </w:rPr>
              <w:t xml:space="preserve">Funcional </w:t>
            </w:r>
          </w:p>
        </w:tc>
      </w:tr>
      <w:tr w:rsidR="004D518B" w:rsidRPr="009C46BF" w14:paraId="3D2EE71C" w14:textId="77777777" w:rsidTr="00312C04">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BF1617E" w14:textId="77777777" w:rsidR="004D518B" w:rsidRPr="009C46BF" w:rsidRDefault="004D518B" w:rsidP="00312C04">
            <w:pPr>
              <w:keepLines/>
              <w:rPr>
                <w:b/>
                <w:bCs/>
                <w:iCs/>
              </w:rPr>
            </w:pPr>
            <w:r w:rsidRPr="009C46BF">
              <w:rPr>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6C0D91E" w14:textId="77777777" w:rsidR="004D518B" w:rsidRPr="009C46BF" w:rsidRDefault="004D518B" w:rsidP="00312C04">
            <w:pPr>
              <w:pStyle w:val="Prrafodelista"/>
              <w:keepLines/>
              <w:numPr>
                <w:ilvl w:val="0"/>
                <w:numId w:val="56"/>
              </w:numPr>
              <w:rPr>
                <w:iCs/>
                <w:kern w:val="24"/>
              </w:rPr>
            </w:pPr>
            <w:r w:rsidRPr="009C46BF">
              <w:rPr>
                <w:iCs/>
                <w:kern w:val="24"/>
              </w:rPr>
              <w:t>El sistema debe mostrar un listado de préstamos activos (con estado "aprobado") asociados al usuario o al sistema.</w:t>
            </w:r>
          </w:p>
          <w:p w14:paraId="75865319" w14:textId="02890562" w:rsidR="004D518B" w:rsidRPr="009C46BF" w:rsidRDefault="004D518B" w:rsidP="004D518B">
            <w:pPr>
              <w:pStyle w:val="Prrafodelista"/>
              <w:numPr>
                <w:ilvl w:val="0"/>
                <w:numId w:val="56"/>
              </w:numPr>
              <w:rPr>
                <w:iCs/>
                <w:kern w:val="24"/>
              </w:rPr>
            </w:pPr>
            <w:r w:rsidRPr="009C46BF">
              <w:rPr>
                <w:iCs/>
                <w:kern w:val="24"/>
              </w:rPr>
              <w:t>El sistema debe evitar devoluciones duplicadas para el mismo préstamo.</w:t>
            </w:r>
          </w:p>
        </w:tc>
      </w:tr>
      <w:tr w:rsidR="004D518B" w:rsidRPr="009C46BF" w14:paraId="076790D7" w14:textId="77777777" w:rsidTr="00312C04">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B64EEEB" w14:textId="77777777" w:rsidR="004D518B" w:rsidRPr="009C46BF" w:rsidRDefault="004D518B" w:rsidP="00312C04">
            <w:pPr>
              <w:keepLines/>
              <w:rPr>
                <w:b/>
                <w:bCs/>
                <w:iCs/>
              </w:rPr>
            </w:pPr>
            <w:r w:rsidRPr="009C46BF">
              <w:rPr>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A2E8DBA" w14:textId="563A4389" w:rsidR="004D518B" w:rsidRPr="009C46BF" w:rsidRDefault="004D518B" w:rsidP="00312C04">
            <w:pPr>
              <w:keepLines/>
              <w:rPr>
                <w:iCs/>
                <w:color w:val="000000" w:themeColor="text1"/>
              </w:rPr>
            </w:pPr>
            <w:r w:rsidRPr="009C46BF">
              <w:rPr>
                <w:iCs/>
                <w:color w:val="000000" w:themeColor="text1"/>
                <w:kern w:val="24"/>
              </w:rPr>
              <w:t>30/04/2025</w:t>
            </w:r>
          </w:p>
          <w:p w14:paraId="67000909" w14:textId="77777777" w:rsidR="004D518B" w:rsidRPr="009C46BF" w:rsidRDefault="004D518B" w:rsidP="00312C04">
            <w:pPr>
              <w:keepLines/>
              <w:rPr>
                <w:iCs/>
              </w:rPr>
            </w:pPr>
            <w:r w:rsidRPr="009C46BF">
              <w:rPr>
                <w:iCs/>
                <w:color w:val="000000" w:themeColor="text1"/>
                <w:kern w:val="24"/>
              </w:rPr>
              <w:t>Versión 1.0</w:t>
            </w:r>
          </w:p>
        </w:tc>
      </w:tr>
      <w:tr w:rsidR="004D518B" w:rsidRPr="009C46BF" w14:paraId="607BD70F" w14:textId="77777777" w:rsidTr="00312C04">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B2C312B" w14:textId="77777777" w:rsidR="004D518B" w:rsidRPr="009C46BF" w:rsidRDefault="004D518B" w:rsidP="00312C04">
            <w:pPr>
              <w:keepLines/>
              <w:rPr>
                <w:b/>
                <w:bCs/>
                <w:iCs/>
              </w:rPr>
            </w:pPr>
            <w:r w:rsidRPr="009C46BF">
              <w:rPr>
                <w:b/>
                <w:bCs/>
                <w:iCs/>
              </w:rPr>
              <w:t>Prioridad:</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96706C7" w14:textId="77777777" w:rsidR="004D518B" w:rsidRPr="009C46BF" w:rsidRDefault="004D518B" w:rsidP="00312C04">
            <w:pPr>
              <w:keepLines/>
              <w:rPr>
                <w:iCs/>
              </w:rPr>
            </w:pPr>
            <w:r w:rsidRPr="009C46BF">
              <w:rPr>
                <w:iCs/>
              </w:rPr>
              <w:t>Alta</w:t>
            </w:r>
          </w:p>
        </w:tc>
      </w:tr>
    </w:tbl>
    <w:p w14:paraId="0EE72CB1" w14:textId="77777777" w:rsidR="00835319" w:rsidRPr="009C46BF" w:rsidRDefault="00835319" w:rsidP="00C6340D">
      <w:pPr>
        <w:rPr>
          <w:lang w:val="es-MX"/>
        </w:rPr>
      </w:pPr>
    </w:p>
    <w:p w14:paraId="7FC552F6" w14:textId="77777777" w:rsidR="004D518B" w:rsidRPr="009C46BF" w:rsidRDefault="004D518B" w:rsidP="00C6340D">
      <w:pPr>
        <w:rPr>
          <w:lang w:val="es-MX"/>
        </w:rPr>
      </w:pPr>
    </w:p>
    <w:tbl>
      <w:tblPr>
        <w:tblW w:w="5000" w:type="pct"/>
        <w:tblCellMar>
          <w:left w:w="0" w:type="dxa"/>
          <w:right w:w="0" w:type="dxa"/>
        </w:tblCellMar>
        <w:tblLook w:val="0600" w:firstRow="0" w:lastRow="0" w:firstColumn="0" w:lastColumn="0" w:noHBand="1" w:noVBand="1"/>
      </w:tblPr>
      <w:tblGrid>
        <w:gridCol w:w="1661"/>
        <w:gridCol w:w="6823"/>
      </w:tblGrid>
      <w:tr w:rsidR="004D518B" w:rsidRPr="009C46BF" w14:paraId="794C4554" w14:textId="77777777" w:rsidTr="00312C04">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E587A3F" w14:textId="77777777" w:rsidR="004D518B" w:rsidRPr="009C46BF" w:rsidRDefault="004D518B" w:rsidP="00312C04">
            <w:pPr>
              <w:keepLines/>
              <w:rPr>
                <w:b/>
                <w:bCs/>
                <w:iCs/>
              </w:rPr>
            </w:pPr>
            <w:r w:rsidRPr="009C46BF">
              <w:rPr>
                <w:b/>
                <w:bCs/>
                <w:iCs/>
              </w:rPr>
              <w:t>Número: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3568580" w14:textId="45DFE724" w:rsidR="004D518B" w:rsidRPr="009C46BF" w:rsidRDefault="004D518B" w:rsidP="00312C04">
            <w:pPr>
              <w:keepLines/>
              <w:ind w:left="708" w:hanging="708"/>
              <w:contextualSpacing/>
              <w:rPr>
                <w:bCs/>
                <w:iCs/>
                <w:color w:val="0000FF"/>
              </w:rPr>
            </w:pPr>
            <w:r w:rsidRPr="009C46BF">
              <w:rPr>
                <w:bCs/>
                <w:iCs/>
              </w:rPr>
              <w:t>RF10</w:t>
            </w:r>
          </w:p>
        </w:tc>
      </w:tr>
      <w:tr w:rsidR="004D518B" w:rsidRPr="009C46BF" w14:paraId="20972C1C" w14:textId="77777777" w:rsidTr="00312C04">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0CB2CE" w14:textId="77777777" w:rsidR="004D518B" w:rsidRPr="009C46BF" w:rsidRDefault="004D518B" w:rsidP="00312C04">
            <w:pPr>
              <w:keepLines/>
              <w:rPr>
                <w:b/>
                <w:bCs/>
                <w:iCs/>
              </w:rPr>
            </w:pPr>
            <w:r w:rsidRPr="009C46BF">
              <w:rPr>
                <w:b/>
                <w:bCs/>
                <w:iCs/>
              </w:rPr>
              <w:t>Título: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8347C73" w14:textId="3C2AF4EA" w:rsidR="004D518B" w:rsidRPr="009C46BF" w:rsidRDefault="004D518B" w:rsidP="00312C04">
            <w:pPr>
              <w:keepLines/>
              <w:rPr>
                <w:iCs/>
              </w:rPr>
            </w:pPr>
            <w:r w:rsidRPr="009C46BF">
              <w:rPr>
                <w:rFonts w:eastAsia="MS Mincho"/>
                <w:lang w:val="es-419" w:eastAsia="en-US"/>
              </w:rPr>
              <w:t>Visualización de estado de préstamos por parte del usuario</w:t>
            </w:r>
          </w:p>
        </w:tc>
      </w:tr>
      <w:tr w:rsidR="004D518B" w:rsidRPr="009C46BF" w14:paraId="765A3012" w14:textId="77777777" w:rsidTr="00312C04">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283E9F6" w14:textId="77777777" w:rsidR="004D518B" w:rsidRPr="009C46BF" w:rsidRDefault="004D518B" w:rsidP="00312C04">
            <w:pPr>
              <w:keepLines/>
              <w:rPr>
                <w:b/>
                <w:bCs/>
                <w:iCs/>
              </w:rPr>
            </w:pPr>
            <w:r w:rsidRPr="009C46BF">
              <w:rPr>
                <w:b/>
                <w:bCs/>
                <w:iCs/>
              </w:rPr>
              <w:t>Texto: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9B3809E" w14:textId="6527A508" w:rsidR="004D518B" w:rsidRPr="009C46BF" w:rsidRDefault="004D518B" w:rsidP="00312C04">
            <w:pPr>
              <w:keepLines/>
              <w:rPr>
                <w:iCs/>
              </w:rPr>
            </w:pPr>
            <w:r w:rsidRPr="009C46BF">
              <w:rPr>
                <w:iCs/>
                <w:kern w:val="24"/>
              </w:rPr>
              <w:t>El sistema debe permitir que el usuario general pueda consultar el estado actual de todos sus préstamos.</w:t>
            </w:r>
          </w:p>
        </w:tc>
      </w:tr>
      <w:tr w:rsidR="004D518B" w:rsidRPr="009C46BF" w14:paraId="5457A63E" w14:textId="77777777" w:rsidTr="00312C04">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CF31A59" w14:textId="77777777" w:rsidR="004D518B" w:rsidRPr="009C46BF" w:rsidRDefault="004D518B" w:rsidP="00312C04">
            <w:pPr>
              <w:keepLines/>
              <w:rPr>
                <w:b/>
                <w:bCs/>
                <w:iCs/>
              </w:rPr>
            </w:pPr>
            <w:r w:rsidRPr="009C46BF">
              <w:rPr>
                <w:b/>
                <w:bCs/>
                <w:iCs/>
              </w:rPr>
              <w:t>Tipo: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546B342" w14:textId="77777777" w:rsidR="004D518B" w:rsidRPr="009C46BF" w:rsidRDefault="004D518B" w:rsidP="00312C04">
            <w:pPr>
              <w:keepLines/>
              <w:rPr>
                <w:iCs/>
              </w:rPr>
            </w:pPr>
            <w:r w:rsidRPr="009C46BF">
              <w:rPr>
                <w:iCs/>
                <w:kern w:val="24"/>
              </w:rPr>
              <w:t xml:space="preserve">Funcional </w:t>
            </w:r>
          </w:p>
        </w:tc>
      </w:tr>
      <w:tr w:rsidR="004D518B" w:rsidRPr="009C46BF" w14:paraId="5674D5C7" w14:textId="77777777" w:rsidTr="00312C04">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1918C5D" w14:textId="77777777" w:rsidR="004D518B" w:rsidRPr="009C46BF" w:rsidRDefault="004D518B" w:rsidP="00312C04">
            <w:pPr>
              <w:keepLines/>
              <w:rPr>
                <w:b/>
                <w:bCs/>
                <w:iCs/>
              </w:rPr>
            </w:pPr>
            <w:r w:rsidRPr="009C46BF">
              <w:rPr>
                <w:b/>
                <w:bCs/>
                <w:iCs/>
              </w:rPr>
              <w:lastRenderedPageBreak/>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D06734F" w14:textId="77777777" w:rsidR="004D518B" w:rsidRPr="009C46BF" w:rsidRDefault="004D518B" w:rsidP="00312C04">
            <w:pPr>
              <w:pStyle w:val="Prrafodelista"/>
              <w:numPr>
                <w:ilvl w:val="0"/>
                <w:numId w:val="56"/>
              </w:numPr>
              <w:rPr>
                <w:iCs/>
                <w:kern w:val="24"/>
              </w:rPr>
            </w:pPr>
            <w:r w:rsidRPr="009C46BF">
              <w:rPr>
                <w:iCs/>
                <w:kern w:val="24"/>
              </w:rPr>
              <w:t>El usuario debe haber iniciado sesión para acceder a esta funcionalidad.</w:t>
            </w:r>
          </w:p>
          <w:p w14:paraId="692A7E2A" w14:textId="77777777" w:rsidR="004D518B" w:rsidRPr="009C46BF" w:rsidRDefault="004D518B" w:rsidP="00312C04">
            <w:pPr>
              <w:pStyle w:val="Prrafodelista"/>
              <w:numPr>
                <w:ilvl w:val="0"/>
                <w:numId w:val="56"/>
              </w:numPr>
              <w:rPr>
                <w:iCs/>
                <w:kern w:val="24"/>
              </w:rPr>
            </w:pPr>
            <w:r w:rsidRPr="009C46BF">
              <w:rPr>
                <w:iCs/>
                <w:kern w:val="24"/>
              </w:rPr>
              <w:t>El sistema debe mostrar un listado de todos los préstamos realizados por el usuario autenticado, incluyendo:</w:t>
            </w:r>
          </w:p>
          <w:p w14:paraId="1D4F634C" w14:textId="0444210C" w:rsidR="004D518B" w:rsidRPr="009C46BF" w:rsidRDefault="004D518B" w:rsidP="004D518B">
            <w:pPr>
              <w:pStyle w:val="Prrafodelista"/>
              <w:numPr>
                <w:ilvl w:val="0"/>
                <w:numId w:val="57"/>
              </w:numPr>
              <w:rPr>
                <w:iCs/>
                <w:kern w:val="24"/>
              </w:rPr>
            </w:pPr>
            <w:r w:rsidRPr="009C46BF">
              <w:rPr>
                <w:iCs/>
                <w:kern w:val="24"/>
              </w:rPr>
              <w:t>Título del libro</w:t>
            </w:r>
          </w:p>
          <w:p w14:paraId="0785613A" w14:textId="77777777" w:rsidR="004D518B" w:rsidRPr="009C46BF" w:rsidRDefault="004D518B" w:rsidP="004D518B">
            <w:pPr>
              <w:pStyle w:val="Prrafodelista"/>
              <w:numPr>
                <w:ilvl w:val="0"/>
                <w:numId w:val="57"/>
              </w:numPr>
              <w:rPr>
                <w:iCs/>
                <w:kern w:val="24"/>
              </w:rPr>
            </w:pPr>
            <w:r w:rsidRPr="009C46BF">
              <w:rPr>
                <w:iCs/>
                <w:kern w:val="24"/>
              </w:rPr>
              <w:t>Fecha_solicitud</w:t>
            </w:r>
          </w:p>
          <w:p w14:paraId="3F684D5D" w14:textId="77777777" w:rsidR="004D518B" w:rsidRPr="009C46BF" w:rsidRDefault="004D518B" w:rsidP="004D518B">
            <w:pPr>
              <w:pStyle w:val="Prrafodelista"/>
              <w:numPr>
                <w:ilvl w:val="0"/>
                <w:numId w:val="57"/>
              </w:numPr>
              <w:rPr>
                <w:iCs/>
                <w:kern w:val="24"/>
              </w:rPr>
            </w:pPr>
            <w:r w:rsidRPr="009C46BF">
              <w:rPr>
                <w:iCs/>
                <w:kern w:val="24"/>
              </w:rPr>
              <w:t>Fecha_inicio</w:t>
            </w:r>
          </w:p>
          <w:p w14:paraId="569C4424" w14:textId="77777777" w:rsidR="004D518B" w:rsidRPr="009C46BF" w:rsidRDefault="004D518B" w:rsidP="004D518B">
            <w:pPr>
              <w:pStyle w:val="Prrafodelista"/>
              <w:numPr>
                <w:ilvl w:val="0"/>
                <w:numId w:val="57"/>
              </w:numPr>
              <w:rPr>
                <w:iCs/>
                <w:kern w:val="24"/>
              </w:rPr>
            </w:pPr>
            <w:r w:rsidRPr="009C46BF">
              <w:rPr>
                <w:iCs/>
                <w:kern w:val="24"/>
              </w:rPr>
              <w:t>Fecha_fin</w:t>
            </w:r>
          </w:p>
          <w:p w14:paraId="504A88F4" w14:textId="1212E3F6" w:rsidR="004D518B" w:rsidRPr="009C46BF" w:rsidRDefault="004D518B" w:rsidP="004D518B">
            <w:pPr>
              <w:pStyle w:val="Prrafodelista"/>
              <w:numPr>
                <w:ilvl w:val="0"/>
                <w:numId w:val="57"/>
              </w:numPr>
              <w:rPr>
                <w:iCs/>
                <w:kern w:val="24"/>
              </w:rPr>
            </w:pPr>
            <w:r w:rsidRPr="009C46BF">
              <w:rPr>
                <w:iCs/>
                <w:kern w:val="24"/>
              </w:rPr>
              <w:t>Estado actual del préstamo</w:t>
            </w:r>
          </w:p>
        </w:tc>
      </w:tr>
      <w:tr w:rsidR="004D518B" w:rsidRPr="009C46BF" w14:paraId="6EE8A659" w14:textId="77777777" w:rsidTr="00312C04">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B3A04AA" w14:textId="77777777" w:rsidR="004D518B" w:rsidRPr="009C46BF" w:rsidRDefault="004D518B" w:rsidP="00312C04">
            <w:pPr>
              <w:keepLines/>
              <w:rPr>
                <w:b/>
                <w:bCs/>
                <w:iCs/>
              </w:rPr>
            </w:pPr>
            <w:r w:rsidRPr="009C46BF">
              <w:rPr>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BD1D1A3" w14:textId="5B6B8EAA" w:rsidR="004D518B" w:rsidRPr="009C46BF" w:rsidRDefault="00437BF4" w:rsidP="00312C04">
            <w:pPr>
              <w:keepLines/>
              <w:rPr>
                <w:iCs/>
                <w:color w:val="000000" w:themeColor="text1"/>
              </w:rPr>
            </w:pPr>
            <w:r w:rsidRPr="009C46BF">
              <w:rPr>
                <w:iCs/>
                <w:color w:val="000000" w:themeColor="text1"/>
                <w:kern w:val="24"/>
              </w:rPr>
              <w:t>01</w:t>
            </w:r>
            <w:r w:rsidR="004D518B" w:rsidRPr="009C46BF">
              <w:rPr>
                <w:iCs/>
                <w:color w:val="000000" w:themeColor="text1"/>
                <w:kern w:val="24"/>
              </w:rPr>
              <w:t>/0</w:t>
            </w:r>
            <w:r w:rsidRPr="009C46BF">
              <w:rPr>
                <w:iCs/>
                <w:color w:val="000000" w:themeColor="text1"/>
                <w:kern w:val="24"/>
              </w:rPr>
              <w:t>5</w:t>
            </w:r>
            <w:r w:rsidR="004D518B" w:rsidRPr="009C46BF">
              <w:rPr>
                <w:iCs/>
                <w:color w:val="000000" w:themeColor="text1"/>
                <w:kern w:val="24"/>
              </w:rPr>
              <w:t>/2025</w:t>
            </w:r>
          </w:p>
          <w:p w14:paraId="1B6438ED" w14:textId="77777777" w:rsidR="004D518B" w:rsidRPr="009C46BF" w:rsidRDefault="004D518B" w:rsidP="00312C04">
            <w:pPr>
              <w:keepLines/>
              <w:rPr>
                <w:iCs/>
              </w:rPr>
            </w:pPr>
            <w:r w:rsidRPr="009C46BF">
              <w:rPr>
                <w:iCs/>
                <w:color w:val="000000" w:themeColor="text1"/>
                <w:kern w:val="24"/>
              </w:rPr>
              <w:t>Versión 1.0</w:t>
            </w:r>
          </w:p>
        </w:tc>
      </w:tr>
      <w:tr w:rsidR="004D518B" w:rsidRPr="009C46BF" w14:paraId="55B0DEED" w14:textId="77777777" w:rsidTr="00312C04">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E42A4C2" w14:textId="77777777" w:rsidR="004D518B" w:rsidRPr="009C46BF" w:rsidRDefault="004D518B" w:rsidP="00312C04">
            <w:pPr>
              <w:keepLines/>
              <w:rPr>
                <w:b/>
                <w:bCs/>
                <w:iCs/>
              </w:rPr>
            </w:pPr>
            <w:r w:rsidRPr="009C46BF">
              <w:rPr>
                <w:b/>
                <w:bCs/>
                <w:iCs/>
              </w:rPr>
              <w:t>Prioridad:</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DB78D35" w14:textId="77777777" w:rsidR="004D518B" w:rsidRPr="009C46BF" w:rsidRDefault="004D518B" w:rsidP="00312C04">
            <w:pPr>
              <w:keepLines/>
              <w:rPr>
                <w:iCs/>
              </w:rPr>
            </w:pPr>
            <w:r w:rsidRPr="009C46BF">
              <w:rPr>
                <w:iCs/>
              </w:rPr>
              <w:t>Alta</w:t>
            </w:r>
          </w:p>
        </w:tc>
      </w:tr>
    </w:tbl>
    <w:p w14:paraId="0D88C031" w14:textId="77777777" w:rsidR="004D518B" w:rsidRPr="009C46BF" w:rsidRDefault="004D518B" w:rsidP="00C6340D">
      <w:pPr>
        <w:rPr>
          <w:lang w:val="es-MX"/>
        </w:rPr>
      </w:pPr>
    </w:p>
    <w:tbl>
      <w:tblPr>
        <w:tblW w:w="5000" w:type="pct"/>
        <w:tblCellMar>
          <w:left w:w="0" w:type="dxa"/>
          <w:right w:w="0" w:type="dxa"/>
        </w:tblCellMar>
        <w:tblLook w:val="0600" w:firstRow="0" w:lastRow="0" w:firstColumn="0" w:lastColumn="0" w:noHBand="1" w:noVBand="1"/>
      </w:tblPr>
      <w:tblGrid>
        <w:gridCol w:w="1661"/>
        <w:gridCol w:w="6823"/>
      </w:tblGrid>
      <w:tr w:rsidR="004D518B" w:rsidRPr="009C46BF" w14:paraId="6E473446" w14:textId="77777777" w:rsidTr="00312C04">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0FA737D" w14:textId="77777777" w:rsidR="004D518B" w:rsidRPr="009C46BF" w:rsidRDefault="004D518B" w:rsidP="00312C04">
            <w:pPr>
              <w:keepLines/>
              <w:rPr>
                <w:b/>
                <w:bCs/>
                <w:iCs/>
              </w:rPr>
            </w:pPr>
            <w:r w:rsidRPr="009C46BF">
              <w:rPr>
                <w:b/>
                <w:bCs/>
                <w:iCs/>
              </w:rPr>
              <w:t>Número: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32D5CA0" w14:textId="4664C405" w:rsidR="004D518B" w:rsidRPr="009C46BF" w:rsidRDefault="004D518B" w:rsidP="00312C04">
            <w:pPr>
              <w:keepLines/>
              <w:ind w:left="708" w:hanging="708"/>
              <w:contextualSpacing/>
              <w:rPr>
                <w:bCs/>
                <w:iCs/>
                <w:color w:val="0000FF"/>
              </w:rPr>
            </w:pPr>
            <w:r w:rsidRPr="009C46BF">
              <w:rPr>
                <w:bCs/>
                <w:iCs/>
              </w:rPr>
              <w:t>RF11</w:t>
            </w:r>
          </w:p>
        </w:tc>
      </w:tr>
      <w:tr w:rsidR="004D518B" w:rsidRPr="009C46BF" w14:paraId="71A45388" w14:textId="77777777" w:rsidTr="00312C04">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CAD4C94" w14:textId="77777777" w:rsidR="004D518B" w:rsidRPr="009C46BF" w:rsidRDefault="004D518B" w:rsidP="00312C04">
            <w:pPr>
              <w:keepLines/>
              <w:rPr>
                <w:b/>
                <w:bCs/>
                <w:iCs/>
              </w:rPr>
            </w:pPr>
            <w:r w:rsidRPr="009C46BF">
              <w:rPr>
                <w:b/>
                <w:bCs/>
                <w:iCs/>
              </w:rPr>
              <w:t>Título: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F5F9A03" w14:textId="4EA4691F" w:rsidR="004D518B" w:rsidRPr="009C46BF" w:rsidRDefault="00437BF4" w:rsidP="00312C04">
            <w:pPr>
              <w:keepLines/>
              <w:rPr>
                <w:iCs/>
              </w:rPr>
            </w:pPr>
            <w:r w:rsidRPr="009C46BF">
              <w:rPr>
                <w:rFonts w:eastAsia="MS Mincho"/>
                <w:lang w:val="es-419" w:eastAsia="en-US"/>
              </w:rPr>
              <w:t>Gestión del inventario de libros (estado, disponibilidad)</w:t>
            </w:r>
          </w:p>
        </w:tc>
      </w:tr>
      <w:tr w:rsidR="004D518B" w:rsidRPr="009C46BF" w14:paraId="70B36DE1" w14:textId="77777777" w:rsidTr="00312C04">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8257E91" w14:textId="77777777" w:rsidR="004D518B" w:rsidRPr="009C46BF" w:rsidRDefault="004D518B" w:rsidP="00312C04">
            <w:pPr>
              <w:keepLines/>
              <w:rPr>
                <w:b/>
                <w:bCs/>
                <w:iCs/>
              </w:rPr>
            </w:pPr>
            <w:r w:rsidRPr="009C46BF">
              <w:rPr>
                <w:b/>
                <w:bCs/>
                <w:iCs/>
              </w:rPr>
              <w:t>Texto: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1756BBF" w14:textId="30D63CDD" w:rsidR="004D518B" w:rsidRPr="009C46BF" w:rsidRDefault="009C46BF" w:rsidP="00312C04">
            <w:pPr>
              <w:keepLines/>
              <w:rPr>
                <w:iCs/>
              </w:rPr>
            </w:pPr>
            <w:r w:rsidRPr="009C46BF">
              <w:rPr>
                <w:iCs/>
                <w:kern w:val="24"/>
              </w:rPr>
              <w:t>El sistema debe permitir que el bibliotecario pueda gestionar el inventario de libros</w:t>
            </w:r>
          </w:p>
        </w:tc>
      </w:tr>
      <w:tr w:rsidR="004D518B" w:rsidRPr="009C46BF" w14:paraId="4F92AF34" w14:textId="77777777" w:rsidTr="00312C04">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E8B355E" w14:textId="77777777" w:rsidR="004D518B" w:rsidRPr="009C46BF" w:rsidRDefault="004D518B" w:rsidP="00312C04">
            <w:pPr>
              <w:keepLines/>
              <w:rPr>
                <w:b/>
                <w:bCs/>
                <w:iCs/>
              </w:rPr>
            </w:pPr>
            <w:r w:rsidRPr="009C46BF">
              <w:rPr>
                <w:b/>
                <w:bCs/>
                <w:iCs/>
              </w:rPr>
              <w:t>Tipo: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D8B2EE4" w14:textId="77777777" w:rsidR="004D518B" w:rsidRPr="009C46BF" w:rsidRDefault="004D518B" w:rsidP="00312C04">
            <w:pPr>
              <w:keepLines/>
              <w:rPr>
                <w:iCs/>
              </w:rPr>
            </w:pPr>
            <w:r w:rsidRPr="009C46BF">
              <w:rPr>
                <w:iCs/>
                <w:kern w:val="24"/>
              </w:rPr>
              <w:t xml:space="preserve">Funcional </w:t>
            </w:r>
          </w:p>
        </w:tc>
      </w:tr>
      <w:tr w:rsidR="004D518B" w:rsidRPr="009C46BF" w14:paraId="5CF8C9D8" w14:textId="77777777" w:rsidTr="00312C04">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9583794" w14:textId="77777777" w:rsidR="004D518B" w:rsidRPr="009C46BF" w:rsidRDefault="004D518B" w:rsidP="00312C04">
            <w:pPr>
              <w:keepLines/>
              <w:rPr>
                <w:b/>
                <w:bCs/>
                <w:iCs/>
              </w:rPr>
            </w:pPr>
            <w:r w:rsidRPr="009C46BF">
              <w:rPr>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7B87409" w14:textId="77777777" w:rsidR="004D518B" w:rsidRDefault="009C46BF" w:rsidP="00312C04">
            <w:pPr>
              <w:pStyle w:val="Prrafodelista"/>
              <w:numPr>
                <w:ilvl w:val="0"/>
                <w:numId w:val="56"/>
              </w:numPr>
              <w:rPr>
                <w:iCs/>
                <w:kern w:val="24"/>
              </w:rPr>
            </w:pPr>
            <w:r w:rsidRPr="009C46BF">
              <w:rPr>
                <w:iCs/>
                <w:kern w:val="24"/>
              </w:rPr>
              <w:t>Solo los usuarios con rol de bibliotecario podrán acceder a esta funcionalidad</w:t>
            </w:r>
          </w:p>
          <w:p w14:paraId="38DE2541" w14:textId="77777777" w:rsidR="009C46BF" w:rsidRDefault="009C46BF" w:rsidP="00312C04">
            <w:pPr>
              <w:pStyle w:val="Prrafodelista"/>
              <w:numPr>
                <w:ilvl w:val="0"/>
                <w:numId w:val="56"/>
              </w:numPr>
              <w:rPr>
                <w:iCs/>
                <w:kern w:val="24"/>
              </w:rPr>
            </w:pPr>
            <w:r w:rsidRPr="009C46BF">
              <w:rPr>
                <w:iCs/>
                <w:kern w:val="24"/>
              </w:rPr>
              <w:t>Consultar el listado completo de libros.</w:t>
            </w:r>
          </w:p>
          <w:p w14:paraId="203B01D2" w14:textId="77777777" w:rsidR="009C46BF" w:rsidRDefault="009C46BF" w:rsidP="00312C04">
            <w:pPr>
              <w:pStyle w:val="Prrafodelista"/>
              <w:numPr>
                <w:ilvl w:val="0"/>
                <w:numId w:val="56"/>
              </w:numPr>
              <w:rPr>
                <w:iCs/>
                <w:kern w:val="24"/>
              </w:rPr>
            </w:pPr>
            <w:r w:rsidRPr="009C46BF">
              <w:rPr>
                <w:iCs/>
                <w:kern w:val="24"/>
              </w:rPr>
              <w:t>Ver la cantidad actual disponible de cada libro</w:t>
            </w:r>
          </w:p>
          <w:p w14:paraId="5B06B2C7" w14:textId="77777777" w:rsidR="009C46BF" w:rsidRDefault="009C46BF" w:rsidP="00312C04">
            <w:pPr>
              <w:pStyle w:val="Prrafodelista"/>
              <w:numPr>
                <w:ilvl w:val="0"/>
                <w:numId w:val="56"/>
              </w:numPr>
              <w:rPr>
                <w:iCs/>
                <w:kern w:val="24"/>
              </w:rPr>
            </w:pPr>
            <w:r w:rsidRPr="009C46BF">
              <w:rPr>
                <w:iCs/>
                <w:kern w:val="24"/>
              </w:rPr>
              <w:t>El sistema debe evitar que la cantidad de un libro se vuelva negativa.</w:t>
            </w:r>
          </w:p>
          <w:p w14:paraId="6C3589EA" w14:textId="1390F27E" w:rsidR="009C46BF" w:rsidRPr="009C46BF" w:rsidRDefault="009C46BF" w:rsidP="00312C04">
            <w:pPr>
              <w:pStyle w:val="Prrafodelista"/>
              <w:numPr>
                <w:ilvl w:val="0"/>
                <w:numId w:val="56"/>
              </w:numPr>
              <w:rPr>
                <w:iCs/>
                <w:kern w:val="24"/>
              </w:rPr>
            </w:pPr>
            <w:r w:rsidRPr="009C46BF">
              <w:rPr>
                <w:iCs/>
                <w:kern w:val="24"/>
              </w:rPr>
              <w:t>El sistema debe permitir al bibliotecario buscar libros por título</w:t>
            </w:r>
          </w:p>
        </w:tc>
      </w:tr>
      <w:tr w:rsidR="004D518B" w:rsidRPr="009C46BF" w14:paraId="5858BB4E" w14:textId="77777777" w:rsidTr="00312C04">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F645CC7" w14:textId="77777777" w:rsidR="004D518B" w:rsidRPr="009C46BF" w:rsidRDefault="004D518B" w:rsidP="00312C04">
            <w:pPr>
              <w:keepLines/>
              <w:rPr>
                <w:b/>
                <w:bCs/>
                <w:iCs/>
              </w:rPr>
            </w:pPr>
            <w:r w:rsidRPr="009C46BF">
              <w:rPr>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8481B0E" w14:textId="5709F06C" w:rsidR="004D518B" w:rsidRPr="009C46BF" w:rsidRDefault="00437BF4" w:rsidP="00312C04">
            <w:pPr>
              <w:keepLines/>
              <w:rPr>
                <w:iCs/>
                <w:color w:val="000000" w:themeColor="text1"/>
              </w:rPr>
            </w:pPr>
            <w:r w:rsidRPr="009C46BF">
              <w:rPr>
                <w:iCs/>
                <w:color w:val="000000" w:themeColor="text1"/>
                <w:kern w:val="24"/>
              </w:rPr>
              <w:t>01</w:t>
            </w:r>
            <w:r w:rsidR="004D518B" w:rsidRPr="009C46BF">
              <w:rPr>
                <w:iCs/>
                <w:color w:val="000000" w:themeColor="text1"/>
                <w:kern w:val="24"/>
              </w:rPr>
              <w:t>/0</w:t>
            </w:r>
            <w:r w:rsidRPr="009C46BF">
              <w:rPr>
                <w:iCs/>
                <w:color w:val="000000" w:themeColor="text1"/>
                <w:kern w:val="24"/>
              </w:rPr>
              <w:t>5</w:t>
            </w:r>
            <w:r w:rsidR="004D518B" w:rsidRPr="009C46BF">
              <w:rPr>
                <w:iCs/>
                <w:color w:val="000000" w:themeColor="text1"/>
                <w:kern w:val="24"/>
              </w:rPr>
              <w:t>/2025</w:t>
            </w:r>
          </w:p>
          <w:p w14:paraId="6142BCFA" w14:textId="77777777" w:rsidR="004D518B" w:rsidRPr="009C46BF" w:rsidRDefault="004D518B" w:rsidP="00312C04">
            <w:pPr>
              <w:keepLines/>
              <w:rPr>
                <w:iCs/>
              </w:rPr>
            </w:pPr>
            <w:r w:rsidRPr="009C46BF">
              <w:rPr>
                <w:iCs/>
                <w:color w:val="000000" w:themeColor="text1"/>
                <w:kern w:val="24"/>
              </w:rPr>
              <w:t>Versión 1.0</w:t>
            </w:r>
          </w:p>
        </w:tc>
      </w:tr>
      <w:tr w:rsidR="004D518B" w:rsidRPr="009C46BF" w14:paraId="1A8375D6" w14:textId="77777777" w:rsidTr="00312C04">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F167C2C" w14:textId="77777777" w:rsidR="004D518B" w:rsidRPr="009C46BF" w:rsidRDefault="004D518B" w:rsidP="00312C04">
            <w:pPr>
              <w:keepLines/>
              <w:rPr>
                <w:b/>
                <w:bCs/>
                <w:iCs/>
              </w:rPr>
            </w:pPr>
            <w:r w:rsidRPr="009C46BF">
              <w:rPr>
                <w:b/>
                <w:bCs/>
                <w:iCs/>
              </w:rPr>
              <w:t>Prioridad:</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CA67FD8" w14:textId="77777777" w:rsidR="004D518B" w:rsidRPr="009C46BF" w:rsidRDefault="004D518B" w:rsidP="00312C04">
            <w:pPr>
              <w:keepLines/>
              <w:rPr>
                <w:iCs/>
              </w:rPr>
            </w:pPr>
            <w:r w:rsidRPr="009C46BF">
              <w:rPr>
                <w:iCs/>
              </w:rPr>
              <w:t>Alta</w:t>
            </w:r>
          </w:p>
        </w:tc>
      </w:tr>
    </w:tbl>
    <w:p w14:paraId="2A234457" w14:textId="77777777" w:rsidR="004D518B" w:rsidRPr="009C46BF" w:rsidRDefault="004D518B" w:rsidP="00C6340D">
      <w:pPr>
        <w:rPr>
          <w:lang w:val="es-MX"/>
        </w:rPr>
      </w:pPr>
    </w:p>
    <w:p w14:paraId="34F6BD8F" w14:textId="444B012F" w:rsidR="003161A4" w:rsidRPr="003161A4" w:rsidRDefault="003161A4" w:rsidP="003161A4">
      <w:pPr>
        <w:pStyle w:val="Ttulo2"/>
        <w:spacing w:line="360" w:lineRule="auto"/>
        <w:rPr>
          <w:rFonts w:ascii="Times New Roman" w:eastAsia="MS Mincho" w:hAnsi="Times New Roman"/>
          <w:color w:val="auto"/>
          <w:sz w:val="24"/>
          <w:szCs w:val="24"/>
          <w:lang w:val="es-419" w:eastAsia="en-US"/>
        </w:rPr>
      </w:pPr>
      <w:bookmarkStart w:id="14" w:name="_Toc197384663"/>
      <w:r w:rsidRPr="003161A4">
        <w:rPr>
          <w:rFonts w:ascii="Times New Roman" w:eastAsia="MS Mincho" w:hAnsi="Times New Roman"/>
          <w:color w:val="auto"/>
          <w:sz w:val="24"/>
          <w:szCs w:val="24"/>
          <w:lang w:val="es-419" w:eastAsia="en-US"/>
        </w:rPr>
        <w:t>3.</w:t>
      </w:r>
      <w:r>
        <w:rPr>
          <w:rFonts w:ascii="Times New Roman" w:eastAsia="MS Mincho" w:hAnsi="Times New Roman"/>
          <w:color w:val="auto"/>
          <w:sz w:val="24"/>
          <w:szCs w:val="24"/>
          <w:lang w:val="es-419" w:eastAsia="en-US"/>
        </w:rPr>
        <w:t>2</w:t>
      </w:r>
      <w:r w:rsidRPr="003161A4">
        <w:rPr>
          <w:rFonts w:ascii="Times New Roman" w:eastAsia="MS Mincho" w:hAnsi="Times New Roman"/>
          <w:color w:val="auto"/>
          <w:sz w:val="24"/>
          <w:szCs w:val="24"/>
          <w:lang w:val="es-419" w:eastAsia="en-US"/>
        </w:rPr>
        <w:t xml:space="preserve"> Módulos de los requerimientos</w:t>
      </w:r>
      <w:r>
        <w:rPr>
          <w:rFonts w:ascii="Times New Roman" w:eastAsia="MS Mincho" w:hAnsi="Times New Roman"/>
          <w:color w:val="auto"/>
          <w:sz w:val="24"/>
          <w:szCs w:val="24"/>
          <w:lang w:val="es-419" w:eastAsia="en-US"/>
        </w:rPr>
        <w:t xml:space="preserve"> no</w:t>
      </w:r>
      <w:r w:rsidRPr="003161A4">
        <w:rPr>
          <w:rFonts w:ascii="Times New Roman" w:eastAsia="MS Mincho" w:hAnsi="Times New Roman"/>
          <w:color w:val="auto"/>
          <w:sz w:val="24"/>
          <w:szCs w:val="24"/>
          <w:lang w:val="es-419" w:eastAsia="en-US"/>
        </w:rPr>
        <w:t xml:space="preserve"> funcionales</w:t>
      </w:r>
      <w:bookmarkEnd w:id="14"/>
    </w:p>
    <w:p w14:paraId="54E58709" w14:textId="77777777" w:rsidR="00181D85" w:rsidRDefault="00181D85" w:rsidP="00C6340D">
      <w:pPr>
        <w:rPr>
          <w:lang w:val="es-MX"/>
        </w:rPr>
      </w:pPr>
    </w:p>
    <w:tbl>
      <w:tblPr>
        <w:tblW w:w="5000" w:type="pct"/>
        <w:tblCellMar>
          <w:left w:w="0" w:type="dxa"/>
          <w:right w:w="0" w:type="dxa"/>
        </w:tblCellMar>
        <w:tblLook w:val="0600" w:firstRow="0" w:lastRow="0" w:firstColumn="0" w:lastColumn="0" w:noHBand="1" w:noVBand="1"/>
      </w:tblPr>
      <w:tblGrid>
        <w:gridCol w:w="1661"/>
        <w:gridCol w:w="6823"/>
      </w:tblGrid>
      <w:tr w:rsidR="00181D85" w:rsidRPr="009C46BF" w14:paraId="524C88C3" w14:textId="77777777" w:rsidTr="00312C04">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55C2025" w14:textId="77777777" w:rsidR="00181D85" w:rsidRPr="009C46BF" w:rsidRDefault="00181D85" w:rsidP="00312C04">
            <w:pPr>
              <w:keepLines/>
              <w:rPr>
                <w:b/>
                <w:bCs/>
                <w:iCs/>
              </w:rPr>
            </w:pPr>
            <w:r w:rsidRPr="009C46BF">
              <w:rPr>
                <w:b/>
                <w:bCs/>
                <w:iCs/>
              </w:rPr>
              <w:t>Número: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A49F519" w14:textId="1CE3C81D" w:rsidR="00181D85" w:rsidRPr="009C46BF" w:rsidRDefault="00181D85" w:rsidP="00312C04">
            <w:pPr>
              <w:keepLines/>
              <w:ind w:left="708" w:hanging="708"/>
              <w:contextualSpacing/>
              <w:rPr>
                <w:bCs/>
                <w:iCs/>
                <w:color w:val="0000FF"/>
              </w:rPr>
            </w:pPr>
            <w:r w:rsidRPr="009C46BF">
              <w:rPr>
                <w:bCs/>
                <w:iCs/>
              </w:rPr>
              <w:t>R</w:t>
            </w:r>
            <w:r>
              <w:rPr>
                <w:bCs/>
                <w:iCs/>
              </w:rPr>
              <w:t>NF01</w:t>
            </w:r>
          </w:p>
        </w:tc>
      </w:tr>
      <w:tr w:rsidR="00181D85" w:rsidRPr="009C46BF" w14:paraId="442CDEC7" w14:textId="77777777" w:rsidTr="00312C04">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D278205" w14:textId="77777777" w:rsidR="00181D85" w:rsidRPr="009C46BF" w:rsidRDefault="00181D85" w:rsidP="00312C04">
            <w:pPr>
              <w:keepLines/>
              <w:rPr>
                <w:b/>
                <w:bCs/>
                <w:iCs/>
              </w:rPr>
            </w:pPr>
            <w:r w:rsidRPr="009C46BF">
              <w:rPr>
                <w:b/>
                <w:bCs/>
                <w:iCs/>
              </w:rPr>
              <w:t>Título: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FB3EA35" w14:textId="510D119E" w:rsidR="00181D85" w:rsidRPr="009C46BF" w:rsidRDefault="00181D85" w:rsidP="00312C04">
            <w:pPr>
              <w:keepLines/>
              <w:rPr>
                <w:iCs/>
              </w:rPr>
            </w:pPr>
            <w:r w:rsidRPr="00181D85">
              <w:rPr>
                <w:rFonts w:eastAsia="MS Mincho"/>
                <w:lang w:val="es-419" w:eastAsia="en-US"/>
              </w:rPr>
              <w:t>Restricción de acceso a funcionalidades de préstamos</w:t>
            </w:r>
          </w:p>
        </w:tc>
      </w:tr>
      <w:tr w:rsidR="00181D85" w:rsidRPr="009C46BF" w14:paraId="6069ECEC" w14:textId="77777777" w:rsidTr="00312C04">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86B44E0" w14:textId="77777777" w:rsidR="00181D85" w:rsidRPr="009C46BF" w:rsidRDefault="00181D85" w:rsidP="00312C04">
            <w:pPr>
              <w:keepLines/>
              <w:rPr>
                <w:b/>
                <w:bCs/>
                <w:iCs/>
              </w:rPr>
            </w:pPr>
            <w:r w:rsidRPr="009C46BF">
              <w:rPr>
                <w:b/>
                <w:bCs/>
                <w:iCs/>
              </w:rPr>
              <w:lastRenderedPageBreak/>
              <w:t>Texto: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63DEAEB" w14:textId="35A5F892" w:rsidR="00181D85" w:rsidRPr="009C46BF" w:rsidRDefault="00181D85" w:rsidP="00312C04">
            <w:pPr>
              <w:keepLines/>
              <w:rPr>
                <w:iCs/>
              </w:rPr>
            </w:pPr>
            <w:r w:rsidRPr="00181D85">
              <w:rPr>
                <w:iCs/>
                <w:kern w:val="24"/>
              </w:rPr>
              <w:t>Solo los usuarios registrados a través del sistema web podrán solicitar o gestionar préstamos.</w:t>
            </w:r>
          </w:p>
        </w:tc>
      </w:tr>
      <w:tr w:rsidR="00181D85" w:rsidRPr="009C46BF" w14:paraId="5F6FB40A" w14:textId="77777777" w:rsidTr="00312C04">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AB2F260" w14:textId="77777777" w:rsidR="00181D85" w:rsidRPr="009C46BF" w:rsidRDefault="00181D85" w:rsidP="00312C04">
            <w:pPr>
              <w:keepLines/>
              <w:rPr>
                <w:b/>
                <w:bCs/>
                <w:iCs/>
              </w:rPr>
            </w:pPr>
            <w:r w:rsidRPr="009C46BF">
              <w:rPr>
                <w:b/>
                <w:bCs/>
                <w:iCs/>
              </w:rPr>
              <w:t>Tipo: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E092225" w14:textId="50F8105E" w:rsidR="00181D85" w:rsidRPr="009C46BF" w:rsidRDefault="00181D85" w:rsidP="00312C04">
            <w:pPr>
              <w:keepLines/>
              <w:rPr>
                <w:iCs/>
              </w:rPr>
            </w:pPr>
            <w:r>
              <w:rPr>
                <w:iCs/>
                <w:kern w:val="24"/>
              </w:rPr>
              <w:t xml:space="preserve">No </w:t>
            </w:r>
            <w:r w:rsidRPr="009C46BF">
              <w:rPr>
                <w:iCs/>
                <w:kern w:val="24"/>
              </w:rPr>
              <w:t xml:space="preserve">Funcional </w:t>
            </w:r>
          </w:p>
        </w:tc>
      </w:tr>
      <w:tr w:rsidR="00181D85" w:rsidRPr="009C46BF" w14:paraId="5AF2C3D8" w14:textId="77777777" w:rsidTr="00312C04">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B5AD23A" w14:textId="77777777" w:rsidR="00181D85" w:rsidRPr="009C46BF" w:rsidRDefault="00181D85" w:rsidP="00312C04">
            <w:pPr>
              <w:keepLines/>
              <w:rPr>
                <w:b/>
                <w:bCs/>
                <w:iCs/>
              </w:rPr>
            </w:pPr>
            <w:r w:rsidRPr="009C46BF">
              <w:rPr>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5127801" w14:textId="77777777" w:rsidR="00181D85" w:rsidRDefault="00181D85" w:rsidP="00312C04">
            <w:pPr>
              <w:pStyle w:val="Prrafodelista"/>
              <w:numPr>
                <w:ilvl w:val="0"/>
                <w:numId w:val="56"/>
              </w:numPr>
              <w:rPr>
                <w:iCs/>
                <w:kern w:val="24"/>
              </w:rPr>
            </w:pPr>
            <w:r w:rsidRPr="00181D85">
              <w:rPr>
                <w:iCs/>
                <w:kern w:val="24"/>
              </w:rPr>
              <w:t>El sistema debe validar la autenticidad del usuario antes de permitir el acceso a las funciones de préstamo o gestión de préstamos.</w:t>
            </w:r>
          </w:p>
          <w:p w14:paraId="2EC6CD43" w14:textId="77777777" w:rsidR="00181D85" w:rsidRDefault="00181D85" w:rsidP="00312C04">
            <w:pPr>
              <w:pStyle w:val="Prrafodelista"/>
              <w:numPr>
                <w:ilvl w:val="0"/>
                <w:numId w:val="56"/>
              </w:numPr>
              <w:rPr>
                <w:iCs/>
                <w:kern w:val="24"/>
              </w:rPr>
            </w:pPr>
            <w:r w:rsidRPr="00181D85">
              <w:rPr>
                <w:iCs/>
                <w:kern w:val="24"/>
              </w:rPr>
              <w:t>El acceso a estas funcionalidades debe ser restringido mediante sesiones activas y control de roles</w:t>
            </w:r>
          </w:p>
          <w:p w14:paraId="6B669F1B" w14:textId="2E88EB45" w:rsidR="00181D85" w:rsidRPr="009C46BF" w:rsidRDefault="00181D85" w:rsidP="00312C04">
            <w:pPr>
              <w:pStyle w:val="Prrafodelista"/>
              <w:numPr>
                <w:ilvl w:val="0"/>
                <w:numId w:val="56"/>
              </w:numPr>
              <w:rPr>
                <w:iCs/>
                <w:kern w:val="24"/>
              </w:rPr>
            </w:pPr>
            <w:r w:rsidRPr="00181D85">
              <w:rPr>
                <w:iCs/>
                <w:kern w:val="24"/>
              </w:rPr>
              <w:t>No se permitirá el acceso directo a rutas protegidas sin autenticación previa.</w:t>
            </w:r>
          </w:p>
        </w:tc>
      </w:tr>
      <w:tr w:rsidR="00181D85" w:rsidRPr="009C46BF" w14:paraId="66B4CB92" w14:textId="77777777" w:rsidTr="00312C04">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E502B2F" w14:textId="77777777" w:rsidR="00181D85" w:rsidRPr="009C46BF" w:rsidRDefault="00181D85" w:rsidP="00312C04">
            <w:pPr>
              <w:keepLines/>
              <w:rPr>
                <w:b/>
                <w:bCs/>
                <w:iCs/>
              </w:rPr>
            </w:pPr>
            <w:r w:rsidRPr="009C46BF">
              <w:rPr>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4956B43" w14:textId="77777777" w:rsidR="00181D85" w:rsidRPr="009C46BF" w:rsidRDefault="00181D85" w:rsidP="00312C04">
            <w:pPr>
              <w:keepLines/>
              <w:rPr>
                <w:iCs/>
                <w:color w:val="000000" w:themeColor="text1"/>
              </w:rPr>
            </w:pPr>
            <w:r w:rsidRPr="009C46BF">
              <w:rPr>
                <w:iCs/>
                <w:color w:val="000000" w:themeColor="text1"/>
                <w:kern w:val="24"/>
              </w:rPr>
              <w:t>01/05/2025</w:t>
            </w:r>
          </w:p>
          <w:p w14:paraId="0340C43B" w14:textId="77777777" w:rsidR="00181D85" w:rsidRPr="009C46BF" w:rsidRDefault="00181D85" w:rsidP="00312C04">
            <w:pPr>
              <w:keepLines/>
              <w:rPr>
                <w:iCs/>
              </w:rPr>
            </w:pPr>
            <w:r w:rsidRPr="009C46BF">
              <w:rPr>
                <w:iCs/>
                <w:color w:val="000000" w:themeColor="text1"/>
                <w:kern w:val="24"/>
              </w:rPr>
              <w:t>Versión 1.0</w:t>
            </w:r>
          </w:p>
        </w:tc>
      </w:tr>
      <w:tr w:rsidR="00181D85" w:rsidRPr="009C46BF" w14:paraId="03B968B8" w14:textId="77777777" w:rsidTr="00312C04">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0F28C77" w14:textId="77777777" w:rsidR="00181D85" w:rsidRPr="009C46BF" w:rsidRDefault="00181D85" w:rsidP="00312C04">
            <w:pPr>
              <w:keepLines/>
              <w:rPr>
                <w:b/>
                <w:bCs/>
                <w:iCs/>
              </w:rPr>
            </w:pPr>
            <w:r w:rsidRPr="009C46BF">
              <w:rPr>
                <w:b/>
                <w:bCs/>
                <w:iCs/>
              </w:rPr>
              <w:t>Prioridad:</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4037557" w14:textId="77777777" w:rsidR="00181D85" w:rsidRPr="009C46BF" w:rsidRDefault="00181D85" w:rsidP="00312C04">
            <w:pPr>
              <w:keepLines/>
              <w:rPr>
                <w:iCs/>
              </w:rPr>
            </w:pPr>
            <w:r w:rsidRPr="009C46BF">
              <w:rPr>
                <w:iCs/>
              </w:rPr>
              <w:t>Alta</w:t>
            </w:r>
          </w:p>
        </w:tc>
      </w:tr>
    </w:tbl>
    <w:p w14:paraId="73FF9BE2" w14:textId="77777777" w:rsidR="00181D85" w:rsidRDefault="00181D85" w:rsidP="00C6340D">
      <w:pPr>
        <w:rPr>
          <w:lang w:val="es-MX"/>
        </w:rPr>
      </w:pPr>
    </w:p>
    <w:tbl>
      <w:tblPr>
        <w:tblW w:w="5000" w:type="pct"/>
        <w:tblCellMar>
          <w:left w:w="0" w:type="dxa"/>
          <w:right w:w="0" w:type="dxa"/>
        </w:tblCellMar>
        <w:tblLook w:val="0600" w:firstRow="0" w:lastRow="0" w:firstColumn="0" w:lastColumn="0" w:noHBand="1" w:noVBand="1"/>
      </w:tblPr>
      <w:tblGrid>
        <w:gridCol w:w="1661"/>
        <w:gridCol w:w="6823"/>
      </w:tblGrid>
      <w:tr w:rsidR="00181D85" w:rsidRPr="009C46BF" w14:paraId="530116AB" w14:textId="77777777" w:rsidTr="00312C04">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05BFDD2" w14:textId="77777777" w:rsidR="00181D85" w:rsidRPr="009C46BF" w:rsidRDefault="00181D85" w:rsidP="00312C04">
            <w:pPr>
              <w:keepLines/>
              <w:rPr>
                <w:b/>
                <w:bCs/>
                <w:iCs/>
              </w:rPr>
            </w:pPr>
            <w:bookmarkStart w:id="15" w:name="_Hlk197356396"/>
            <w:r w:rsidRPr="009C46BF">
              <w:rPr>
                <w:b/>
                <w:bCs/>
                <w:iCs/>
              </w:rPr>
              <w:t>Número: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42538CD" w14:textId="04A931F5" w:rsidR="00181D85" w:rsidRPr="009C46BF" w:rsidRDefault="00181D85" w:rsidP="00312C04">
            <w:pPr>
              <w:keepLines/>
              <w:ind w:left="708" w:hanging="708"/>
              <w:contextualSpacing/>
              <w:rPr>
                <w:bCs/>
                <w:iCs/>
                <w:color w:val="0000FF"/>
              </w:rPr>
            </w:pPr>
            <w:r w:rsidRPr="009C46BF">
              <w:rPr>
                <w:bCs/>
                <w:iCs/>
              </w:rPr>
              <w:t>R</w:t>
            </w:r>
            <w:r>
              <w:rPr>
                <w:bCs/>
                <w:iCs/>
              </w:rPr>
              <w:t>NF02</w:t>
            </w:r>
          </w:p>
        </w:tc>
      </w:tr>
      <w:tr w:rsidR="00181D85" w:rsidRPr="009C46BF" w14:paraId="1AF0313E" w14:textId="77777777" w:rsidTr="00312C04">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BCF843F" w14:textId="77777777" w:rsidR="00181D85" w:rsidRPr="009C46BF" w:rsidRDefault="00181D85" w:rsidP="00312C04">
            <w:pPr>
              <w:keepLines/>
              <w:rPr>
                <w:b/>
                <w:bCs/>
                <w:iCs/>
              </w:rPr>
            </w:pPr>
            <w:r w:rsidRPr="009C46BF">
              <w:rPr>
                <w:b/>
                <w:bCs/>
                <w:iCs/>
              </w:rPr>
              <w:t>Título: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31154D5" w14:textId="611FE4EE" w:rsidR="00181D85" w:rsidRPr="009C46BF" w:rsidRDefault="002B32E8" w:rsidP="00312C04">
            <w:pPr>
              <w:keepLines/>
              <w:rPr>
                <w:iCs/>
              </w:rPr>
            </w:pPr>
            <w:r w:rsidRPr="002B32E8">
              <w:rPr>
                <w:rFonts w:eastAsia="MS Mincho"/>
                <w:lang w:val="es-419" w:eastAsia="en-US"/>
              </w:rPr>
              <w:t>Almacenamiento y consulta segura de datos</w:t>
            </w:r>
          </w:p>
        </w:tc>
      </w:tr>
      <w:tr w:rsidR="00181D85" w:rsidRPr="009C46BF" w14:paraId="6FD628CE" w14:textId="77777777" w:rsidTr="00312C04">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B9DE467" w14:textId="77777777" w:rsidR="00181D85" w:rsidRPr="009C46BF" w:rsidRDefault="00181D85" w:rsidP="00312C04">
            <w:pPr>
              <w:keepLines/>
              <w:rPr>
                <w:b/>
                <w:bCs/>
                <w:iCs/>
              </w:rPr>
            </w:pPr>
            <w:r w:rsidRPr="009C46BF">
              <w:rPr>
                <w:b/>
                <w:bCs/>
                <w:iCs/>
              </w:rPr>
              <w:t>Texto: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35004D5" w14:textId="580986AC" w:rsidR="00181D85" w:rsidRPr="009C46BF" w:rsidRDefault="002B32E8" w:rsidP="00312C04">
            <w:pPr>
              <w:keepLines/>
              <w:rPr>
                <w:iCs/>
              </w:rPr>
            </w:pPr>
            <w:r w:rsidRPr="002B32E8">
              <w:rPr>
                <w:iCs/>
                <w:kern w:val="24"/>
              </w:rPr>
              <w:t>Los datos del sistema deben ser almacenados y consultados de forma segura para proteger la información de los usuarios y del sistema.</w:t>
            </w:r>
          </w:p>
        </w:tc>
      </w:tr>
      <w:tr w:rsidR="00181D85" w:rsidRPr="009C46BF" w14:paraId="58F25D28" w14:textId="77777777" w:rsidTr="00312C04">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5E86758" w14:textId="77777777" w:rsidR="00181D85" w:rsidRPr="009C46BF" w:rsidRDefault="00181D85" w:rsidP="00312C04">
            <w:pPr>
              <w:keepLines/>
              <w:rPr>
                <w:b/>
                <w:bCs/>
                <w:iCs/>
              </w:rPr>
            </w:pPr>
            <w:r w:rsidRPr="009C46BF">
              <w:rPr>
                <w:b/>
                <w:bCs/>
                <w:iCs/>
              </w:rPr>
              <w:t>Tipo: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FD13BDD" w14:textId="77777777" w:rsidR="00181D85" w:rsidRPr="009C46BF" w:rsidRDefault="00181D85" w:rsidP="00312C04">
            <w:pPr>
              <w:keepLines/>
              <w:rPr>
                <w:iCs/>
              </w:rPr>
            </w:pPr>
            <w:r>
              <w:rPr>
                <w:iCs/>
                <w:kern w:val="24"/>
              </w:rPr>
              <w:t xml:space="preserve">No </w:t>
            </w:r>
            <w:r w:rsidRPr="009C46BF">
              <w:rPr>
                <w:iCs/>
                <w:kern w:val="24"/>
              </w:rPr>
              <w:t xml:space="preserve">Funcional </w:t>
            </w:r>
          </w:p>
        </w:tc>
      </w:tr>
      <w:tr w:rsidR="00181D85" w:rsidRPr="009C46BF" w14:paraId="54202B12" w14:textId="77777777" w:rsidTr="00312C04">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4ECB97F" w14:textId="77777777" w:rsidR="00181D85" w:rsidRPr="009C46BF" w:rsidRDefault="00181D85" w:rsidP="00312C04">
            <w:pPr>
              <w:keepLines/>
              <w:rPr>
                <w:b/>
                <w:bCs/>
                <w:iCs/>
              </w:rPr>
            </w:pPr>
            <w:r w:rsidRPr="009C46BF">
              <w:rPr>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8287BBF" w14:textId="538A2047" w:rsidR="00181D85" w:rsidRPr="009C46BF" w:rsidRDefault="006B7476" w:rsidP="00312C04">
            <w:pPr>
              <w:pStyle w:val="Prrafodelista"/>
              <w:numPr>
                <w:ilvl w:val="0"/>
                <w:numId w:val="56"/>
              </w:numPr>
              <w:rPr>
                <w:iCs/>
                <w:kern w:val="24"/>
              </w:rPr>
            </w:pPr>
            <w:r w:rsidRPr="006B7476">
              <w:rPr>
                <w:iCs/>
                <w:kern w:val="24"/>
              </w:rPr>
              <w:t>Las contraseñas</w:t>
            </w:r>
            <w:r>
              <w:rPr>
                <w:iCs/>
                <w:kern w:val="24"/>
              </w:rPr>
              <w:t xml:space="preserve"> de los usuarios y bibliotecarios</w:t>
            </w:r>
            <w:r w:rsidRPr="006B7476">
              <w:rPr>
                <w:iCs/>
                <w:kern w:val="24"/>
              </w:rPr>
              <w:t xml:space="preserve"> se almacenarán utilizando algoritmos de hash criptográficamente seguros</w:t>
            </w:r>
          </w:p>
        </w:tc>
      </w:tr>
      <w:tr w:rsidR="00181D85" w:rsidRPr="009C46BF" w14:paraId="4EE753F1" w14:textId="77777777" w:rsidTr="00312C04">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12145D3" w14:textId="77777777" w:rsidR="00181D85" w:rsidRPr="009C46BF" w:rsidRDefault="00181D85" w:rsidP="00312C04">
            <w:pPr>
              <w:keepLines/>
              <w:rPr>
                <w:b/>
                <w:bCs/>
                <w:iCs/>
              </w:rPr>
            </w:pPr>
            <w:r w:rsidRPr="009C46BF">
              <w:rPr>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480AC43" w14:textId="5472CEE4" w:rsidR="00181D85" w:rsidRPr="009C46BF" w:rsidRDefault="00181D85" w:rsidP="00312C04">
            <w:pPr>
              <w:keepLines/>
              <w:rPr>
                <w:iCs/>
                <w:color w:val="000000" w:themeColor="text1"/>
              </w:rPr>
            </w:pPr>
            <w:r w:rsidRPr="009C46BF">
              <w:rPr>
                <w:iCs/>
                <w:color w:val="000000" w:themeColor="text1"/>
                <w:kern w:val="24"/>
              </w:rPr>
              <w:t>0</w:t>
            </w:r>
            <w:r w:rsidR="002B32E8">
              <w:rPr>
                <w:iCs/>
                <w:color w:val="000000" w:themeColor="text1"/>
                <w:kern w:val="24"/>
              </w:rPr>
              <w:t>2</w:t>
            </w:r>
            <w:r w:rsidRPr="009C46BF">
              <w:rPr>
                <w:iCs/>
                <w:color w:val="000000" w:themeColor="text1"/>
                <w:kern w:val="24"/>
              </w:rPr>
              <w:t>/05/2025</w:t>
            </w:r>
          </w:p>
          <w:p w14:paraId="775D3C83" w14:textId="77777777" w:rsidR="00181D85" w:rsidRPr="009C46BF" w:rsidRDefault="00181D85" w:rsidP="00312C04">
            <w:pPr>
              <w:keepLines/>
              <w:rPr>
                <w:iCs/>
              </w:rPr>
            </w:pPr>
            <w:r w:rsidRPr="009C46BF">
              <w:rPr>
                <w:iCs/>
                <w:color w:val="000000" w:themeColor="text1"/>
                <w:kern w:val="24"/>
              </w:rPr>
              <w:t>Versión 1.0</w:t>
            </w:r>
          </w:p>
        </w:tc>
      </w:tr>
      <w:tr w:rsidR="00181D85" w:rsidRPr="009C46BF" w14:paraId="1B7EB665" w14:textId="77777777" w:rsidTr="00312C04">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B8C2330" w14:textId="77777777" w:rsidR="00181D85" w:rsidRPr="009C46BF" w:rsidRDefault="00181D85" w:rsidP="00312C04">
            <w:pPr>
              <w:keepLines/>
              <w:rPr>
                <w:b/>
                <w:bCs/>
                <w:iCs/>
              </w:rPr>
            </w:pPr>
            <w:r w:rsidRPr="009C46BF">
              <w:rPr>
                <w:b/>
                <w:bCs/>
                <w:iCs/>
              </w:rPr>
              <w:t>Prioridad:</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A2EABB9" w14:textId="77777777" w:rsidR="00181D85" w:rsidRPr="009C46BF" w:rsidRDefault="00181D85" w:rsidP="00312C04">
            <w:pPr>
              <w:keepLines/>
              <w:rPr>
                <w:iCs/>
              </w:rPr>
            </w:pPr>
            <w:r w:rsidRPr="009C46BF">
              <w:rPr>
                <w:iCs/>
              </w:rPr>
              <w:t>Alta</w:t>
            </w:r>
          </w:p>
        </w:tc>
      </w:tr>
      <w:bookmarkEnd w:id="15"/>
    </w:tbl>
    <w:p w14:paraId="579ECA3F" w14:textId="77777777" w:rsidR="00181D85" w:rsidRDefault="00181D85" w:rsidP="00C6340D">
      <w:pPr>
        <w:rPr>
          <w:lang w:val="es-MX"/>
        </w:rPr>
      </w:pPr>
    </w:p>
    <w:p w14:paraId="23EAE796" w14:textId="77777777" w:rsidR="002B32E8" w:rsidRDefault="002B32E8" w:rsidP="00C6340D">
      <w:pPr>
        <w:rPr>
          <w:lang w:val="es-MX"/>
        </w:rPr>
      </w:pPr>
    </w:p>
    <w:tbl>
      <w:tblPr>
        <w:tblW w:w="5000" w:type="pct"/>
        <w:tblCellMar>
          <w:left w:w="0" w:type="dxa"/>
          <w:right w:w="0" w:type="dxa"/>
        </w:tblCellMar>
        <w:tblLook w:val="0600" w:firstRow="0" w:lastRow="0" w:firstColumn="0" w:lastColumn="0" w:noHBand="1" w:noVBand="1"/>
      </w:tblPr>
      <w:tblGrid>
        <w:gridCol w:w="1661"/>
        <w:gridCol w:w="6823"/>
      </w:tblGrid>
      <w:tr w:rsidR="002B32E8" w:rsidRPr="009C46BF" w14:paraId="66511890" w14:textId="77777777" w:rsidTr="00312C04">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BB3E8D" w14:textId="77777777" w:rsidR="002B32E8" w:rsidRPr="009C46BF" w:rsidRDefault="002B32E8" w:rsidP="00312C04">
            <w:pPr>
              <w:keepLines/>
              <w:rPr>
                <w:b/>
                <w:bCs/>
                <w:iCs/>
              </w:rPr>
            </w:pPr>
            <w:r w:rsidRPr="009C46BF">
              <w:rPr>
                <w:b/>
                <w:bCs/>
                <w:iCs/>
              </w:rPr>
              <w:t>Número: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85B6C27" w14:textId="03C419F2" w:rsidR="002B32E8" w:rsidRPr="009C46BF" w:rsidRDefault="002B32E8" w:rsidP="00312C04">
            <w:pPr>
              <w:keepLines/>
              <w:ind w:left="708" w:hanging="708"/>
              <w:contextualSpacing/>
              <w:rPr>
                <w:bCs/>
                <w:iCs/>
                <w:color w:val="0000FF"/>
              </w:rPr>
            </w:pPr>
            <w:r w:rsidRPr="009C46BF">
              <w:rPr>
                <w:bCs/>
                <w:iCs/>
              </w:rPr>
              <w:t>R</w:t>
            </w:r>
            <w:r>
              <w:rPr>
                <w:bCs/>
                <w:iCs/>
              </w:rPr>
              <w:t>NF03</w:t>
            </w:r>
          </w:p>
        </w:tc>
      </w:tr>
      <w:tr w:rsidR="002B32E8" w:rsidRPr="009C46BF" w14:paraId="12F1CEB4" w14:textId="77777777" w:rsidTr="00312C04">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0284B04" w14:textId="77777777" w:rsidR="002B32E8" w:rsidRPr="009C46BF" w:rsidRDefault="002B32E8" w:rsidP="00312C04">
            <w:pPr>
              <w:keepLines/>
              <w:rPr>
                <w:b/>
                <w:bCs/>
                <w:iCs/>
              </w:rPr>
            </w:pPr>
            <w:r w:rsidRPr="009C46BF">
              <w:rPr>
                <w:b/>
                <w:bCs/>
                <w:iCs/>
              </w:rPr>
              <w:t>Título: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4D2B836" w14:textId="2D3C51E7" w:rsidR="002B32E8" w:rsidRPr="009C46BF" w:rsidRDefault="002B32E8" w:rsidP="00312C04">
            <w:pPr>
              <w:keepLines/>
              <w:rPr>
                <w:iCs/>
              </w:rPr>
            </w:pPr>
            <w:r w:rsidRPr="002B32E8">
              <w:rPr>
                <w:rFonts w:eastAsia="MS Mincho"/>
                <w:lang w:val="es-419" w:eastAsia="en-US"/>
              </w:rPr>
              <w:t>Interfaz clara y fácil de usar</w:t>
            </w:r>
          </w:p>
        </w:tc>
      </w:tr>
      <w:tr w:rsidR="002B32E8" w:rsidRPr="009C46BF" w14:paraId="08968115" w14:textId="77777777" w:rsidTr="00312C04">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193961F" w14:textId="77777777" w:rsidR="002B32E8" w:rsidRPr="009C46BF" w:rsidRDefault="002B32E8" w:rsidP="00312C04">
            <w:pPr>
              <w:keepLines/>
              <w:rPr>
                <w:b/>
                <w:bCs/>
                <w:iCs/>
              </w:rPr>
            </w:pPr>
            <w:r w:rsidRPr="009C46BF">
              <w:rPr>
                <w:b/>
                <w:bCs/>
                <w:iCs/>
              </w:rPr>
              <w:t>Texto: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5F30F15" w14:textId="15C7DEB3" w:rsidR="002B32E8" w:rsidRPr="009C46BF" w:rsidRDefault="002B32E8" w:rsidP="00312C04">
            <w:pPr>
              <w:keepLines/>
              <w:rPr>
                <w:iCs/>
              </w:rPr>
            </w:pPr>
            <w:r w:rsidRPr="002B32E8">
              <w:rPr>
                <w:iCs/>
                <w:kern w:val="24"/>
              </w:rPr>
              <w:t xml:space="preserve">El sistema debe contar con una interfaz </w:t>
            </w:r>
            <w:r w:rsidR="006B7476" w:rsidRPr="002B32E8">
              <w:rPr>
                <w:iCs/>
                <w:kern w:val="24"/>
              </w:rPr>
              <w:t>clara</w:t>
            </w:r>
            <w:r w:rsidR="006B7476">
              <w:rPr>
                <w:iCs/>
                <w:kern w:val="24"/>
              </w:rPr>
              <w:t xml:space="preserve"> </w:t>
            </w:r>
            <w:r w:rsidR="006B7476" w:rsidRPr="002B32E8">
              <w:rPr>
                <w:iCs/>
                <w:kern w:val="24"/>
              </w:rPr>
              <w:t>y</w:t>
            </w:r>
            <w:r w:rsidRPr="002B32E8">
              <w:rPr>
                <w:iCs/>
                <w:kern w:val="24"/>
              </w:rPr>
              <w:t xml:space="preserve"> fácil de usar para </w:t>
            </w:r>
            <w:r>
              <w:rPr>
                <w:iCs/>
                <w:kern w:val="24"/>
              </w:rPr>
              <w:t xml:space="preserve">los </w:t>
            </w:r>
            <w:r w:rsidRPr="002B32E8">
              <w:rPr>
                <w:iCs/>
                <w:kern w:val="24"/>
              </w:rPr>
              <w:t>usuario</w:t>
            </w:r>
            <w:r>
              <w:rPr>
                <w:iCs/>
                <w:kern w:val="24"/>
              </w:rPr>
              <w:t>s.</w:t>
            </w:r>
          </w:p>
        </w:tc>
      </w:tr>
      <w:tr w:rsidR="002B32E8" w:rsidRPr="009C46BF" w14:paraId="63212343" w14:textId="77777777" w:rsidTr="00312C04">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0E2BE33" w14:textId="77777777" w:rsidR="002B32E8" w:rsidRPr="009C46BF" w:rsidRDefault="002B32E8" w:rsidP="00312C04">
            <w:pPr>
              <w:keepLines/>
              <w:rPr>
                <w:b/>
                <w:bCs/>
                <w:iCs/>
              </w:rPr>
            </w:pPr>
            <w:r w:rsidRPr="009C46BF">
              <w:rPr>
                <w:b/>
                <w:bCs/>
                <w:iCs/>
              </w:rPr>
              <w:lastRenderedPageBreak/>
              <w:t>Tipo:</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5A76D83" w14:textId="77777777" w:rsidR="002B32E8" w:rsidRPr="009C46BF" w:rsidRDefault="002B32E8" w:rsidP="00312C04">
            <w:pPr>
              <w:keepLines/>
              <w:rPr>
                <w:iCs/>
              </w:rPr>
            </w:pPr>
            <w:r>
              <w:rPr>
                <w:iCs/>
                <w:kern w:val="24"/>
              </w:rPr>
              <w:t xml:space="preserve">No </w:t>
            </w:r>
            <w:r w:rsidRPr="009C46BF">
              <w:rPr>
                <w:iCs/>
                <w:kern w:val="24"/>
              </w:rPr>
              <w:t xml:space="preserve">Funcional </w:t>
            </w:r>
          </w:p>
        </w:tc>
      </w:tr>
      <w:tr w:rsidR="002B32E8" w:rsidRPr="009C46BF" w14:paraId="297899E6" w14:textId="77777777" w:rsidTr="00312C04">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952B808" w14:textId="77777777" w:rsidR="002B32E8" w:rsidRPr="009C46BF" w:rsidRDefault="002B32E8" w:rsidP="00312C04">
            <w:pPr>
              <w:keepLines/>
              <w:rPr>
                <w:b/>
                <w:bCs/>
                <w:iCs/>
              </w:rPr>
            </w:pPr>
            <w:r w:rsidRPr="009C46BF">
              <w:rPr>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B0058FF" w14:textId="77777777" w:rsidR="002B32E8" w:rsidRDefault="002B32E8" w:rsidP="00312C04">
            <w:pPr>
              <w:pStyle w:val="Prrafodelista"/>
              <w:numPr>
                <w:ilvl w:val="0"/>
                <w:numId w:val="56"/>
              </w:numPr>
              <w:rPr>
                <w:iCs/>
                <w:kern w:val="24"/>
              </w:rPr>
            </w:pPr>
            <w:r w:rsidRPr="002B32E8">
              <w:rPr>
                <w:iCs/>
                <w:kern w:val="24"/>
              </w:rPr>
              <w:t>La interfaz debe ser comprensible tanto para usuarios generales como bibliotecarios, sin necesidad de formación técnica previa.</w:t>
            </w:r>
          </w:p>
          <w:p w14:paraId="456AB398" w14:textId="6AC3CA17" w:rsidR="002B32E8" w:rsidRPr="009C46BF" w:rsidRDefault="002B32E8" w:rsidP="00312C04">
            <w:pPr>
              <w:pStyle w:val="Prrafodelista"/>
              <w:numPr>
                <w:ilvl w:val="0"/>
                <w:numId w:val="56"/>
              </w:numPr>
              <w:rPr>
                <w:iCs/>
                <w:kern w:val="24"/>
              </w:rPr>
            </w:pPr>
            <w:r w:rsidRPr="002B32E8">
              <w:rPr>
                <w:iCs/>
                <w:kern w:val="24"/>
              </w:rPr>
              <w:t>El diseño debe ser compatible con navegadores modernos</w:t>
            </w:r>
          </w:p>
        </w:tc>
      </w:tr>
      <w:tr w:rsidR="002B32E8" w:rsidRPr="009C46BF" w14:paraId="14148B35" w14:textId="77777777" w:rsidTr="00312C04">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B4D191" w14:textId="77777777" w:rsidR="002B32E8" w:rsidRPr="009C46BF" w:rsidRDefault="002B32E8" w:rsidP="00312C04">
            <w:pPr>
              <w:keepLines/>
              <w:rPr>
                <w:b/>
                <w:bCs/>
                <w:iCs/>
              </w:rPr>
            </w:pPr>
            <w:r w:rsidRPr="009C46BF">
              <w:rPr>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DD86651" w14:textId="77777777" w:rsidR="002B32E8" w:rsidRPr="009C46BF" w:rsidRDefault="002B32E8" w:rsidP="00312C04">
            <w:pPr>
              <w:keepLines/>
              <w:rPr>
                <w:iCs/>
                <w:color w:val="000000" w:themeColor="text1"/>
              </w:rPr>
            </w:pPr>
            <w:r w:rsidRPr="009C46BF">
              <w:rPr>
                <w:iCs/>
                <w:color w:val="000000" w:themeColor="text1"/>
                <w:kern w:val="24"/>
              </w:rPr>
              <w:t>0</w:t>
            </w:r>
            <w:r>
              <w:rPr>
                <w:iCs/>
                <w:color w:val="000000" w:themeColor="text1"/>
                <w:kern w:val="24"/>
              </w:rPr>
              <w:t>2</w:t>
            </w:r>
            <w:r w:rsidRPr="009C46BF">
              <w:rPr>
                <w:iCs/>
                <w:color w:val="000000" w:themeColor="text1"/>
                <w:kern w:val="24"/>
              </w:rPr>
              <w:t>/05/2025</w:t>
            </w:r>
          </w:p>
          <w:p w14:paraId="31DA0592" w14:textId="77777777" w:rsidR="002B32E8" w:rsidRPr="009C46BF" w:rsidRDefault="002B32E8" w:rsidP="00312C04">
            <w:pPr>
              <w:keepLines/>
              <w:rPr>
                <w:iCs/>
              </w:rPr>
            </w:pPr>
            <w:r w:rsidRPr="009C46BF">
              <w:rPr>
                <w:iCs/>
                <w:color w:val="000000" w:themeColor="text1"/>
                <w:kern w:val="24"/>
              </w:rPr>
              <w:t>Versión 1.0</w:t>
            </w:r>
          </w:p>
        </w:tc>
      </w:tr>
      <w:tr w:rsidR="002B32E8" w:rsidRPr="009C46BF" w14:paraId="009FED2D" w14:textId="77777777" w:rsidTr="00312C04">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32D2992" w14:textId="77777777" w:rsidR="002B32E8" w:rsidRPr="009C46BF" w:rsidRDefault="002B32E8" w:rsidP="00312C04">
            <w:pPr>
              <w:keepLines/>
              <w:rPr>
                <w:b/>
                <w:bCs/>
                <w:iCs/>
              </w:rPr>
            </w:pPr>
            <w:r w:rsidRPr="009C46BF">
              <w:rPr>
                <w:b/>
                <w:bCs/>
                <w:iCs/>
              </w:rPr>
              <w:t>Prioridad:</w:t>
            </w:r>
          </w:p>
        </w:tc>
        <w:tc>
          <w:tcPr>
            <w:tcW w:w="41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6A0C485" w14:textId="77777777" w:rsidR="002B32E8" w:rsidRPr="009C46BF" w:rsidRDefault="002B32E8" w:rsidP="00312C04">
            <w:pPr>
              <w:keepLines/>
              <w:rPr>
                <w:iCs/>
              </w:rPr>
            </w:pPr>
            <w:r w:rsidRPr="009C46BF">
              <w:rPr>
                <w:iCs/>
              </w:rPr>
              <w:t>Alta</w:t>
            </w:r>
          </w:p>
        </w:tc>
      </w:tr>
    </w:tbl>
    <w:p w14:paraId="6609C163" w14:textId="77777777" w:rsidR="002B32E8" w:rsidRDefault="002B32E8" w:rsidP="00C6340D">
      <w:pPr>
        <w:rPr>
          <w:lang w:val="es-MX"/>
        </w:rPr>
      </w:pPr>
    </w:p>
    <w:p w14:paraId="2EC8E203" w14:textId="77777777" w:rsidR="00693A0D" w:rsidRPr="009C46BF" w:rsidRDefault="00693A0D" w:rsidP="00C6340D">
      <w:pPr>
        <w:rPr>
          <w:lang w:val="es-MX"/>
        </w:rPr>
      </w:pPr>
    </w:p>
    <w:sectPr w:rsidR="00693A0D" w:rsidRPr="009C46BF" w:rsidSect="007B5F67">
      <w:headerReference w:type="default" r:id="rId8"/>
      <w:footerReference w:type="default" r:id="rId9"/>
      <w:pgSz w:w="11906" w:h="16838"/>
      <w:pgMar w:top="1843" w:right="1701" w:bottom="1417" w:left="1701" w:header="708" w:footer="10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82FDA" w14:textId="77777777" w:rsidR="00C234FD" w:rsidRDefault="00C234FD" w:rsidP="00E45455">
      <w:r>
        <w:separator/>
      </w:r>
    </w:p>
  </w:endnote>
  <w:endnote w:type="continuationSeparator" w:id="0">
    <w:p w14:paraId="36FF9D0D" w14:textId="77777777" w:rsidR="00C234FD" w:rsidRDefault="00C234FD" w:rsidP="00E45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A62E9" w14:textId="77777777" w:rsidR="006C36F4" w:rsidRPr="006C36F4" w:rsidRDefault="006C36F4" w:rsidP="006C36F4">
    <w:pPr>
      <w:tabs>
        <w:tab w:val="left" w:pos="7560"/>
      </w:tabs>
      <w:rPr>
        <w:rFonts w:ascii="Book Antiqua" w:hAnsi="Book Antiqua" w:cs="Book Antiqua"/>
        <w:b/>
        <w:sz w:val="18"/>
        <w:szCs w:val="18"/>
      </w:rPr>
    </w:pPr>
    <w:r w:rsidRPr="006C36F4">
      <w:rPr>
        <w:rFonts w:ascii="Book Antiqua" w:hAnsi="Book Antiqua" w:cs="Book Antiqua"/>
        <w:b/>
        <w:noProof/>
        <w:sz w:val="18"/>
        <w:szCs w:val="18"/>
        <w:lang w:eastAsia="es-ES"/>
      </w:rPr>
      <mc:AlternateContent>
        <mc:Choice Requires="wps">
          <w:drawing>
            <wp:anchor distT="0" distB="0" distL="114300" distR="114300" simplePos="0" relativeHeight="251660800" behindDoc="0" locked="0" layoutInCell="1" allowOverlap="1" wp14:anchorId="63522A56" wp14:editId="622F0B5E">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8FDC364" id="_x0000_t32" coordsize="21600,21600" o:spt="32" o:oned="t" path="m,l21600,21600e" filled="f">
              <v:path arrowok="t" fillok="f" o:connecttype="none"/>
              <o:lock v:ext="edit" shapetype="t"/>
            </v:shapetype>
            <v:shape id="AutoShape 6" o:spid="_x0000_s1026" type="#_x0000_t32" style="position:absolute;margin-left:-10.2pt;margin-top:7.1pt;width:507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49917B1B" w14:textId="7F648E16" w:rsidR="006C36F4" w:rsidRPr="006C36F4" w:rsidRDefault="006C36F4" w:rsidP="006C36F4">
    <w:pPr>
      <w:tabs>
        <w:tab w:val="left" w:pos="7560"/>
      </w:tabs>
      <w:jc w:val="right"/>
      <w:rPr>
        <w:rFonts w:ascii="Calibri" w:hAnsi="Calibri" w:cs="Book Antiqua"/>
        <w:b/>
        <w:sz w:val="20"/>
        <w:szCs w:val="20"/>
      </w:rPr>
    </w:pPr>
    <w:r w:rsidRPr="006C36F4">
      <w:rPr>
        <w:rFonts w:ascii="Calibri" w:hAnsi="Calibri"/>
        <w:b/>
        <w:snapToGrid w:val="0"/>
        <w:sz w:val="20"/>
        <w:szCs w:val="20"/>
        <w:lang w:val="es-ES_tradnl"/>
      </w:rPr>
      <w:t xml:space="preserve">SDD Versión: </w:t>
    </w:r>
    <w:r w:rsidRPr="006C36F4">
      <w:rPr>
        <w:rFonts w:ascii="Calibri" w:hAnsi="Calibri"/>
        <w:snapToGrid w:val="0"/>
        <w:sz w:val="20"/>
        <w:szCs w:val="20"/>
        <w:lang w:val="es-ES_tradnl"/>
      </w:rPr>
      <w:t>1.</w:t>
    </w:r>
    <w:r w:rsidR="00224C53">
      <w:rPr>
        <w:rFonts w:ascii="Calibri" w:hAnsi="Calibri"/>
        <w:snapToGrid w:val="0"/>
        <w:sz w:val="20"/>
        <w:szCs w:val="20"/>
        <w:lang w:val="es-ES_tradnl"/>
      </w:rPr>
      <w:t>0</w:t>
    </w:r>
  </w:p>
  <w:p w14:paraId="18846D09" w14:textId="70E80CD7" w:rsidR="007B5F67" w:rsidRPr="006C36F4" w:rsidRDefault="006C36F4" w:rsidP="006C36F4">
    <w:pPr>
      <w:tabs>
        <w:tab w:val="left" w:pos="7560"/>
      </w:tabs>
      <w:rPr>
        <w:rFonts w:ascii="Calibri" w:hAnsi="Calibri" w:cs="Book Antiqua"/>
        <w:b/>
        <w:sz w:val="20"/>
        <w:szCs w:val="20"/>
      </w:rPr>
    </w:pPr>
    <w:r w:rsidRPr="006C36F4">
      <w:rPr>
        <w:rFonts w:ascii="Calibri" w:hAnsi="Calibri" w:cs="Book Antiqua"/>
        <w:b/>
        <w:sz w:val="20"/>
        <w:szCs w:val="20"/>
      </w:rPr>
      <w:tab/>
      <w:t>Página:</w:t>
    </w:r>
    <w:r w:rsidRPr="006C36F4">
      <w:rPr>
        <w:rFonts w:ascii="Calibri" w:hAnsi="Calibri" w:cs="Book Antiqua"/>
        <w:sz w:val="20"/>
        <w:szCs w:val="20"/>
        <w:lang w:val="es-ES_tradnl"/>
      </w:rPr>
      <w:t xml:space="preserve">  </w:t>
    </w:r>
    <w:r w:rsidRPr="006C36F4">
      <w:rPr>
        <w:rFonts w:ascii="Calibri" w:hAnsi="Calibri"/>
        <w:snapToGrid w:val="0"/>
        <w:sz w:val="20"/>
        <w:szCs w:val="20"/>
        <w:lang w:val="es-ES_tradnl"/>
      </w:rPr>
      <w:fldChar w:fldCharType="begin"/>
    </w:r>
    <w:r w:rsidRPr="006C36F4">
      <w:rPr>
        <w:rFonts w:ascii="Calibri" w:hAnsi="Calibri"/>
        <w:snapToGrid w:val="0"/>
        <w:sz w:val="20"/>
        <w:szCs w:val="20"/>
        <w:lang w:val="es-ES_tradnl"/>
      </w:rPr>
      <w:instrText xml:space="preserve"> PAGE  </w:instrText>
    </w:r>
    <w:r w:rsidRPr="006C36F4">
      <w:rPr>
        <w:rFonts w:ascii="Calibri" w:hAnsi="Calibri"/>
        <w:snapToGrid w:val="0"/>
        <w:sz w:val="20"/>
        <w:szCs w:val="20"/>
        <w:lang w:val="es-ES_tradnl"/>
      </w:rPr>
      <w:fldChar w:fldCharType="separate"/>
    </w:r>
    <w:r w:rsidRPr="006C36F4">
      <w:rPr>
        <w:rFonts w:ascii="Calibri" w:hAnsi="Calibri"/>
        <w:snapToGrid w:val="0"/>
        <w:sz w:val="20"/>
        <w:szCs w:val="20"/>
        <w:lang w:val="es-ES_tradnl"/>
      </w:rPr>
      <w:t>1</w:t>
    </w:r>
    <w:r w:rsidRPr="006C36F4">
      <w:rPr>
        <w:rFonts w:ascii="Calibri" w:hAnsi="Calibri"/>
        <w:snapToGrid w:val="0"/>
        <w:sz w:val="20"/>
        <w:szCs w:val="20"/>
        <w:lang w:val="es-ES_tradnl"/>
      </w:rPr>
      <w:fldChar w:fldCharType="end"/>
    </w:r>
    <w:r w:rsidRPr="006C36F4">
      <w:rPr>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EA665" w14:textId="77777777" w:rsidR="00C234FD" w:rsidRDefault="00C234FD" w:rsidP="00E45455">
      <w:r>
        <w:separator/>
      </w:r>
    </w:p>
  </w:footnote>
  <w:footnote w:type="continuationSeparator" w:id="0">
    <w:p w14:paraId="2F820F14" w14:textId="77777777" w:rsidR="00C234FD" w:rsidRDefault="00C234FD" w:rsidP="00E45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C97C" w14:textId="42668C19" w:rsidR="00EA6934" w:rsidRPr="00EA6934" w:rsidRDefault="00061EA8" w:rsidP="00EA6934">
    <w:pPr>
      <w:jc w:val="right"/>
      <w:rPr>
        <w:rFonts w:ascii="Calibri" w:hAnsi="Calibri"/>
        <w:sz w:val="20"/>
        <w:szCs w:val="20"/>
        <w:lang w:val="es-ES"/>
      </w:rPr>
    </w:pPr>
    <w:r w:rsidRPr="006B66B9">
      <w:rPr>
        <w:noProof/>
      </w:rPr>
      <w:drawing>
        <wp:anchor distT="0" distB="0" distL="114300" distR="114300" simplePos="0" relativeHeight="251658752" behindDoc="1" locked="0" layoutInCell="1" allowOverlap="1" wp14:anchorId="3C26CFE4" wp14:editId="09E4466B">
          <wp:simplePos x="0" y="0"/>
          <wp:positionH relativeFrom="column">
            <wp:posOffset>-424815</wp:posOffset>
          </wp:positionH>
          <wp:positionV relativeFrom="paragraph">
            <wp:posOffset>-66675</wp:posOffset>
          </wp:positionV>
          <wp:extent cx="2524125" cy="647700"/>
          <wp:effectExtent l="0" t="0" r="0" b="0"/>
          <wp:wrapNone/>
          <wp:docPr id="2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66B9" w:rsidRPr="006B66B9">
      <w:tab/>
    </w:r>
    <w:r w:rsidR="006B66B9" w:rsidRPr="006B66B9">
      <w:tab/>
    </w:r>
    <w:r w:rsidR="006B66B9" w:rsidRPr="006B66B9">
      <w:tab/>
    </w:r>
    <w:r w:rsidR="006B66B9" w:rsidRPr="006B66B9">
      <w:tab/>
    </w:r>
    <w:r w:rsidR="006B66B9" w:rsidRPr="006B66B9">
      <w:tab/>
    </w:r>
    <w:r w:rsidR="006B66B9" w:rsidRPr="006B66B9">
      <w:tab/>
    </w:r>
    <w:r w:rsidR="006B66B9" w:rsidRPr="006B66B9">
      <w:tab/>
    </w:r>
    <w:r w:rsidR="006B66B9" w:rsidRPr="006B66B9">
      <w:tab/>
      <w:t xml:space="preserve"> </w:t>
    </w:r>
    <w:r w:rsidR="006B66B9" w:rsidRPr="006B66B9">
      <w:rPr>
        <w:b/>
        <w:sz w:val="20"/>
        <w:szCs w:val="20"/>
      </w:rPr>
      <w:t>Proyecto</w:t>
    </w:r>
    <w:r w:rsidR="00EA6934" w:rsidRPr="006B66B9">
      <w:rPr>
        <w:sz w:val="20"/>
        <w:szCs w:val="20"/>
      </w:rPr>
      <w:t>:</w:t>
    </w:r>
    <w:r w:rsidR="00EA6934">
      <w:rPr>
        <w:sz w:val="20"/>
        <w:szCs w:val="20"/>
      </w:rPr>
      <w:t xml:space="preserve"> </w:t>
    </w:r>
    <w:r w:rsidR="00EA6934" w:rsidRPr="00EA6934">
      <w:rPr>
        <w:rFonts w:ascii="Calibri" w:hAnsi="Calibri"/>
        <w:sz w:val="20"/>
        <w:szCs w:val="20"/>
        <w:lang w:val="es-ES"/>
      </w:rPr>
      <w:t>Sistema de gestión</w:t>
    </w:r>
  </w:p>
  <w:p w14:paraId="2A727EDE" w14:textId="40726A25" w:rsidR="006B66B9" w:rsidRPr="006B66B9" w:rsidRDefault="00EA6934" w:rsidP="00EA6934">
    <w:pPr>
      <w:ind w:left="708"/>
      <w:jc w:val="right"/>
      <w:rPr>
        <w:sz w:val="20"/>
        <w:szCs w:val="20"/>
      </w:rPr>
    </w:pPr>
    <w:r w:rsidRPr="00EA6934">
      <w:rPr>
        <w:rFonts w:ascii="Calibri" w:hAnsi="Calibri"/>
        <w:sz w:val="20"/>
        <w:szCs w:val="20"/>
        <w:lang w:val="es-ES"/>
      </w:rPr>
      <w:t xml:space="preserve"> de préstamos online de biblioteca</w:t>
    </w:r>
  </w:p>
  <w:p w14:paraId="0C632016" w14:textId="1B3DFA1D" w:rsidR="005206DA" w:rsidRPr="00046460" w:rsidRDefault="00061EA8" w:rsidP="006D0299">
    <w:pPr>
      <w:ind w:left="708" w:firstLine="708"/>
      <w:jc w:val="right"/>
      <w:rPr>
        <w:sz w:val="20"/>
        <w:szCs w:val="20"/>
      </w:rPr>
    </w:pPr>
    <w:r w:rsidRPr="006B66B9">
      <w:rPr>
        <w:noProof/>
        <w:lang w:eastAsia="es-ES"/>
      </w:rPr>
      <mc:AlternateContent>
        <mc:Choice Requires="wps">
          <w:drawing>
            <wp:anchor distT="0" distB="0" distL="114300" distR="114300" simplePos="0" relativeHeight="251657728" behindDoc="0" locked="0" layoutInCell="1" allowOverlap="1" wp14:anchorId="38023FC3" wp14:editId="3DE62C86">
              <wp:simplePos x="0" y="0"/>
              <wp:positionH relativeFrom="column">
                <wp:posOffset>-591820</wp:posOffset>
              </wp:positionH>
              <wp:positionV relativeFrom="paragraph">
                <wp:posOffset>204470</wp:posOffset>
              </wp:positionV>
              <wp:extent cx="6634480" cy="0"/>
              <wp:effectExtent l="17780" t="13970" r="15240" b="14605"/>
              <wp:wrapNone/>
              <wp:docPr id="41297250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D75DD3B" id="_x0000_t32" coordsize="21600,21600" o:spt="32" o:oned="t" path="m,l21600,21600e" filled="f">
              <v:path arrowok="t" fillok="f" o:connecttype="none"/>
              <o:lock v:ext="edit" shapetype="t"/>
            </v:shapetype>
            <v:shape id="AutoShape 22" o:spid="_x0000_s1026" type="#_x0000_t32" style="position:absolute;margin-left:-46.6pt;margin-top:16.1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" strokeweight="1.5pt">
              <v:shadow color="#868686"/>
            </v:shape>
          </w:pict>
        </mc:Fallback>
      </mc:AlternateContent>
    </w:r>
    <w:r w:rsidR="006D0299">
      <w:rPr>
        <w:b/>
        <w:sz w:val="20"/>
        <w:szCs w:val="20"/>
      </w:rPr>
      <w:t xml:space="preserve"> </w:t>
    </w:r>
    <w:r w:rsidR="006B66B9" w:rsidRPr="006B66B9">
      <w:rPr>
        <w:b/>
        <w:sz w:val="20"/>
        <w:szCs w:val="20"/>
      </w:rPr>
      <w:t>Versión Producto</w:t>
    </w:r>
    <w:r w:rsidR="006B66B9" w:rsidRPr="006B66B9">
      <w:rPr>
        <w:sz w:val="20"/>
        <w:szCs w:val="20"/>
      </w:rPr>
      <w:t xml:space="preserve">: </w:t>
    </w:r>
    <w:r w:rsidR="006C36F4">
      <w:rPr>
        <w:sz w:val="20"/>
        <w:szCs w:val="20"/>
      </w:rPr>
      <w:t>1.0</w:t>
    </w:r>
    <w:r w:rsidR="006B66B9" w:rsidRPr="006B66B9">
      <w:rPr>
        <w:sz w:val="20"/>
        <w:szCs w:val="20"/>
      </w:rPr>
      <w:t xml:space="preserve"> </w:t>
    </w:r>
    <w:r w:rsidR="006D0299">
      <w:rPr>
        <w:sz w:val="20"/>
        <w:szCs w:val="20"/>
      </w:rPr>
      <w:tab/>
    </w:r>
    <w:r w:rsidR="006B66B9" w:rsidRPr="006B66B9">
      <w:rPr>
        <w:sz w:val="20"/>
        <w:szCs w:val="20"/>
      </w:rPr>
      <w:t xml:space="preserve"> </w:t>
    </w:r>
    <w:r w:rsidR="006D0299">
      <w:rPr>
        <w:sz w:val="20"/>
        <w:szCs w:val="20"/>
      </w:rPr>
      <w:t xml:space="preserve">  </w:t>
    </w:r>
    <w:r w:rsidR="006B66B9" w:rsidRPr="006B66B9">
      <w:rPr>
        <w:b/>
        <w:sz w:val="20"/>
        <w:szCs w:val="20"/>
      </w:rPr>
      <w:t>Cliente</w:t>
    </w:r>
    <w:r w:rsidR="006B66B9" w:rsidRPr="006B66B9">
      <w:rPr>
        <w:sz w:val="20"/>
        <w:szCs w:val="20"/>
      </w:rPr>
      <w:t>: xxxxx</w:t>
    </w:r>
    <w:r w:rsidR="00891D30">
      <w:tab/>
    </w:r>
    <w:r w:rsidR="0083363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360"/>
        </w:tabs>
        <w:ind w:left="72" w:hanging="432"/>
      </w:pPr>
      <w:rPr>
        <w:rFonts w:ascii="Arial" w:hAnsi="Arial" w:cs="Arial" w:hint="default"/>
        <w:b/>
        <w:i w:val="0"/>
        <w:sz w:val="28"/>
      </w:rPr>
    </w:lvl>
    <w:lvl w:ilvl="1">
      <w:start w:val="1"/>
      <w:numFmt w:val="none"/>
      <w:suff w:val="nothing"/>
      <w:lvlText w:val=""/>
      <w:lvlJc w:val="left"/>
      <w:pPr>
        <w:tabs>
          <w:tab w:val="num" w:pos="-360"/>
        </w:tabs>
        <w:ind w:left="216" w:hanging="576"/>
      </w:pPr>
      <w:rPr>
        <w:rFonts w:ascii="Book Antiqua" w:hAnsi="Book Antiqua" w:cs="Book Antiqua" w:hint="default"/>
        <w:b/>
        <w:i w:val="0"/>
        <w:sz w:val="24"/>
      </w:rPr>
    </w:lvl>
    <w:lvl w:ilvl="2">
      <w:start w:val="1"/>
      <w:numFmt w:val="none"/>
      <w:suff w:val="nothing"/>
      <w:lvlText w:val=""/>
      <w:lvlJc w:val="left"/>
      <w:pPr>
        <w:tabs>
          <w:tab w:val="num" w:pos="-360"/>
        </w:tabs>
        <w:ind w:left="360" w:hanging="720"/>
      </w:pPr>
    </w:lvl>
    <w:lvl w:ilvl="3">
      <w:start w:val="1"/>
      <w:numFmt w:val="none"/>
      <w:pStyle w:val="Ttulo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pStyle w:val="Ttulo7"/>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pStyle w:val="Ttulo9"/>
      <w:suff w:val="nothing"/>
      <w:lvlText w:val=""/>
      <w:lvlJc w:val="left"/>
      <w:pPr>
        <w:tabs>
          <w:tab w:val="num" w:pos="-360"/>
        </w:tabs>
        <w:ind w:left="1224" w:hanging="1584"/>
      </w:pPr>
    </w:lvl>
  </w:abstractNum>
  <w:abstractNum w:abstractNumId="1" w15:restartNumberingAfterBreak="0">
    <w:nsid w:val="00000002"/>
    <w:multiLevelType w:val="multilevel"/>
    <w:tmpl w:val="00000002"/>
    <w:name w:val="WW8Num4"/>
    <w:lvl w:ilvl="0">
      <w:start w:val="1"/>
      <w:numFmt w:val="decimal"/>
      <w:lvlText w:val="%1."/>
      <w:lvlJc w:val="left"/>
      <w:pPr>
        <w:tabs>
          <w:tab w:val="num" w:pos="1068"/>
        </w:tabs>
        <w:ind w:left="1068" w:hanging="360"/>
      </w:pPr>
    </w:lvl>
    <w:lvl w:ilvl="1">
      <w:start w:val="1"/>
      <w:numFmt w:val="decimal"/>
      <w:lvlText w:val="%1.%2."/>
      <w:lvlJc w:val="left"/>
      <w:pPr>
        <w:tabs>
          <w:tab w:val="num" w:pos="567"/>
        </w:tabs>
        <w:ind w:left="794" w:hanging="437"/>
      </w:pPr>
      <w:rPr>
        <w:b/>
        <w:bCs/>
        <w:i w:val="0"/>
        <w:iCs w:val="0"/>
      </w:rPr>
    </w:lvl>
    <w:lvl w:ilvl="2">
      <w:start w:val="1"/>
      <w:numFmt w:val="decimal"/>
      <w:lvlText w:val="%1.%2.%3."/>
      <w:lvlJc w:val="left"/>
      <w:pPr>
        <w:tabs>
          <w:tab w:val="num" w:pos="2148"/>
        </w:tabs>
        <w:ind w:left="1932" w:hanging="504"/>
      </w:pPr>
    </w:lvl>
    <w:lvl w:ilvl="3">
      <w:start w:val="1"/>
      <w:numFmt w:val="decimal"/>
      <w:lvlText w:val="%1.%2.%3.%4."/>
      <w:lvlJc w:val="left"/>
      <w:pPr>
        <w:tabs>
          <w:tab w:val="num" w:pos="2868"/>
        </w:tabs>
        <w:ind w:left="2436" w:hanging="648"/>
      </w:pPr>
    </w:lvl>
    <w:lvl w:ilvl="4">
      <w:start w:val="1"/>
      <w:numFmt w:val="decimal"/>
      <w:lvlText w:val="%1.%2.%3.%4.%5."/>
      <w:lvlJc w:val="left"/>
      <w:pPr>
        <w:tabs>
          <w:tab w:val="num" w:pos="3228"/>
        </w:tabs>
        <w:ind w:left="2940" w:hanging="792"/>
      </w:pPr>
    </w:lvl>
    <w:lvl w:ilvl="5">
      <w:start w:val="1"/>
      <w:numFmt w:val="decimal"/>
      <w:lvlText w:val="%1.%2.%3.%4.%5.%6."/>
      <w:lvlJc w:val="left"/>
      <w:pPr>
        <w:tabs>
          <w:tab w:val="num" w:pos="3948"/>
        </w:tabs>
        <w:ind w:left="3444" w:hanging="936"/>
      </w:pPr>
    </w:lvl>
    <w:lvl w:ilvl="6">
      <w:start w:val="1"/>
      <w:numFmt w:val="decimal"/>
      <w:lvlText w:val="%1.%2.%3.%4.%5.%6.%7."/>
      <w:lvlJc w:val="left"/>
      <w:pPr>
        <w:tabs>
          <w:tab w:val="num" w:pos="4308"/>
        </w:tabs>
        <w:ind w:left="3948" w:hanging="1080"/>
      </w:pPr>
    </w:lvl>
    <w:lvl w:ilvl="7">
      <w:start w:val="1"/>
      <w:numFmt w:val="decimal"/>
      <w:lvlText w:val="%1.%2.%3.%4.%5.%6.%7.%8."/>
      <w:lvlJc w:val="left"/>
      <w:pPr>
        <w:tabs>
          <w:tab w:val="num" w:pos="5028"/>
        </w:tabs>
        <w:ind w:left="4452" w:hanging="1224"/>
      </w:pPr>
    </w:lvl>
    <w:lvl w:ilvl="8">
      <w:start w:val="1"/>
      <w:numFmt w:val="decimal"/>
      <w:lvlText w:val="%1.%2.%3.%4.%5.%6.%7.%8.%9."/>
      <w:lvlJc w:val="left"/>
      <w:pPr>
        <w:tabs>
          <w:tab w:val="num" w:pos="5388"/>
        </w:tabs>
        <w:ind w:left="5028" w:hanging="1440"/>
      </w:pPr>
    </w:lvl>
  </w:abstractNum>
  <w:abstractNum w:abstractNumId="2" w15:restartNumberingAfterBreak="0">
    <w:nsid w:val="00A32BF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1E01A0A"/>
    <w:multiLevelType w:val="hybridMultilevel"/>
    <w:tmpl w:val="3AF2AE7C"/>
    <w:lvl w:ilvl="0" w:tplc="0C0A0005">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025D58DB"/>
    <w:multiLevelType w:val="hybridMultilevel"/>
    <w:tmpl w:val="F564C96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5" w15:restartNumberingAfterBreak="0">
    <w:nsid w:val="09AF1D47"/>
    <w:multiLevelType w:val="hybridMultilevel"/>
    <w:tmpl w:val="BF188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93562C"/>
    <w:multiLevelType w:val="multilevel"/>
    <w:tmpl w:val="2910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72A9A"/>
    <w:multiLevelType w:val="multilevel"/>
    <w:tmpl w:val="17EAE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448D7"/>
    <w:multiLevelType w:val="multilevel"/>
    <w:tmpl w:val="6F2EB90E"/>
    <w:lvl w:ilvl="0">
      <w:start w:val="1"/>
      <w:numFmt w:val="decimal"/>
      <w:lvlText w:val="%1."/>
      <w:lvlJc w:val="left"/>
      <w:pPr>
        <w:ind w:left="720" w:hanging="360"/>
      </w:p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E0C1269"/>
    <w:multiLevelType w:val="hybridMultilevel"/>
    <w:tmpl w:val="E8964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F3C2E00"/>
    <w:multiLevelType w:val="hybridMultilevel"/>
    <w:tmpl w:val="E8FCA2C8"/>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1" w15:restartNumberingAfterBreak="0">
    <w:nsid w:val="0FE56996"/>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i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0DD2849"/>
    <w:multiLevelType w:val="hybridMultilevel"/>
    <w:tmpl w:val="DCA2EEA0"/>
    <w:lvl w:ilvl="0" w:tplc="2F066B6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3B37A59"/>
    <w:multiLevelType w:val="hybridMultilevel"/>
    <w:tmpl w:val="DCB6F4D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4" w15:restartNumberingAfterBreak="0">
    <w:nsid w:val="158C588F"/>
    <w:multiLevelType w:val="hybridMultilevel"/>
    <w:tmpl w:val="60586DB8"/>
    <w:lvl w:ilvl="0" w:tplc="0C0A0001">
      <w:start w:val="1"/>
      <w:numFmt w:val="bullet"/>
      <w:lvlText w:val=""/>
      <w:lvlJc w:val="left"/>
      <w:pPr>
        <w:ind w:left="1080" w:hanging="360"/>
      </w:pPr>
      <w:rPr>
        <w:rFonts w:ascii="Symbol" w:hAnsi="Symbol" w:hint="default"/>
      </w:rPr>
    </w:lvl>
    <w:lvl w:ilvl="1" w:tplc="0000000F">
      <w:start w:val="1"/>
      <w:numFmt w:val="bullet"/>
      <w:lvlText w:val=""/>
      <w:lvlJc w:val="left"/>
      <w:pPr>
        <w:ind w:left="1800" w:hanging="360"/>
      </w:pPr>
      <w:rPr>
        <w:rFonts w:ascii="Symbol" w:hAnsi="Symbol" w:cs="Symbo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176E0C67"/>
    <w:multiLevelType w:val="multilevel"/>
    <w:tmpl w:val="F80A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1156A7"/>
    <w:multiLevelType w:val="hybridMultilevel"/>
    <w:tmpl w:val="33187E4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7" w15:restartNumberingAfterBreak="0">
    <w:nsid w:val="19D7040D"/>
    <w:multiLevelType w:val="hybridMultilevel"/>
    <w:tmpl w:val="2BC0E7A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1D644653"/>
    <w:multiLevelType w:val="hybridMultilevel"/>
    <w:tmpl w:val="CFD49E40"/>
    <w:lvl w:ilvl="0" w:tplc="0C0A000D">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234E2C24"/>
    <w:multiLevelType w:val="multilevel"/>
    <w:tmpl w:val="23CA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644E13"/>
    <w:multiLevelType w:val="hybridMultilevel"/>
    <w:tmpl w:val="976C96DA"/>
    <w:lvl w:ilvl="0" w:tplc="8BCA61D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85B55BC"/>
    <w:multiLevelType w:val="hybridMultilevel"/>
    <w:tmpl w:val="A07C5F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291F45E2"/>
    <w:multiLevelType w:val="multilevel"/>
    <w:tmpl w:val="7F14A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F57BE3"/>
    <w:multiLevelType w:val="hybridMultilevel"/>
    <w:tmpl w:val="30742A44"/>
    <w:lvl w:ilvl="0" w:tplc="0C0A0001">
      <w:start w:val="1"/>
      <w:numFmt w:val="bullet"/>
      <w:lvlText w:val=""/>
      <w:lvlJc w:val="left"/>
      <w:pPr>
        <w:ind w:left="1080" w:hanging="360"/>
      </w:pPr>
      <w:rPr>
        <w:rFonts w:ascii="Symbol" w:hAnsi="Symbol" w:hint="default"/>
      </w:rPr>
    </w:lvl>
    <w:lvl w:ilvl="1" w:tplc="3E9AFA32">
      <w:start w:val="4"/>
      <w:numFmt w:val="bullet"/>
      <w:lvlText w:val="-"/>
      <w:lvlJc w:val="left"/>
      <w:pPr>
        <w:ind w:left="1800" w:hanging="360"/>
      </w:pPr>
      <w:rPr>
        <w:rFonts w:ascii="Calibri" w:eastAsia="Times New Roman" w:hAnsi="Calibri" w:cs="Arial Narro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2FB86E3F"/>
    <w:multiLevelType w:val="multilevel"/>
    <w:tmpl w:val="6D2A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FD2D20"/>
    <w:multiLevelType w:val="multilevel"/>
    <w:tmpl w:val="DDEE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F77CF1"/>
    <w:multiLevelType w:val="multilevel"/>
    <w:tmpl w:val="FD58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9F7A36"/>
    <w:multiLevelType w:val="multilevel"/>
    <w:tmpl w:val="65B4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985081"/>
    <w:multiLevelType w:val="multilevel"/>
    <w:tmpl w:val="EEFE1052"/>
    <w:lvl w:ilvl="0">
      <w:start w:val="1"/>
      <w:numFmt w:val="decimal"/>
      <w:pStyle w:val="Ttulo1"/>
      <w:lvlText w:val="%1."/>
      <w:lvlJc w:val="left"/>
      <w:pPr>
        <w:tabs>
          <w:tab w:val="num" w:pos="720"/>
        </w:tabs>
        <w:ind w:left="720" w:hanging="360"/>
      </w:p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29" w15:restartNumberingAfterBreak="0">
    <w:nsid w:val="3775497D"/>
    <w:multiLevelType w:val="hybridMultilevel"/>
    <w:tmpl w:val="173EFA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8CC1E7D"/>
    <w:multiLevelType w:val="hybridMultilevel"/>
    <w:tmpl w:val="9D28AC68"/>
    <w:lvl w:ilvl="0" w:tplc="C10EF262">
      <w:start w:val="1"/>
      <w:numFmt w:val="bullet"/>
      <w:lvlText w:val="•"/>
      <w:lvlJc w:val="left"/>
      <w:pPr>
        <w:tabs>
          <w:tab w:val="num" w:pos="720"/>
        </w:tabs>
        <w:ind w:left="720" w:hanging="360"/>
      </w:pPr>
      <w:rPr>
        <w:rFonts w:ascii="Arial" w:hAnsi="Arial" w:hint="default"/>
      </w:rPr>
    </w:lvl>
    <w:lvl w:ilvl="1" w:tplc="58620D02">
      <w:start w:val="1"/>
      <w:numFmt w:val="bullet"/>
      <w:lvlText w:val="•"/>
      <w:lvlJc w:val="left"/>
      <w:pPr>
        <w:tabs>
          <w:tab w:val="num" w:pos="1440"/>
        </w:tabs>
        <w:ind w:left="1440" w:hanging="360"/>
      </w:pPr>
      <w:rPr>
        <w:rFonts w:ascii="Arial" w:hAnsi="Arial" w:hint="default"/>
      </w:rPr>
    </w:lvl>
    <w:lvl w:ilvl="2" w:tplc="59743D64" w:tentative="1">
      <w:start w:val="1"/>
      <w:numFmt w:val="bullet"/>
      <w:lvlText w:val="•"/>
      <w:lvlJc w:val="left"/>
      <w:pPr>
        <w:tabs>
          <w:tab w:val="num" w:pos="2160"/>
        </w:tabs>
        <w:ind w:left="2160" w:hanging="360"/>
      </w:pPr>
      <w:rPr>
        <w:rFonts w:ascii="Arial" w:hAnsi="Arial" w:hint="default"/>
      </w:rPr>
    </w:lvl>
    <w:lvl w:ilvl="3" w:tplc="7EC487F2" w:tentative="1">
      <w:start w:val="1"/>
      <w:numFmt w:val="bullet"/>
      <w:lvlText w:val="•"/>
      <w:lvlJc w:val="left"/>
      <w:pPr>
        <w:tabs>
          <w:tab w:val="num" w:pos="2880"/>
        </w:tabs>
        <w:ind w:left="2880" w:hanging="360"/>
      </w:pPr>
      <w:rPr>
        <w:rFonts w:ascii="Arial" w:hAnsi="Arial" w:hint="default"/>
      </w:rPr>
    </w:lvl>
    <w:lvl w:ilvl="4" w:tplc="E94233BA" w:tentative="1">
      <w:start w:val="1"/>
      <w:numFmt w:val="bullet"/>
      <w:lvlText w:val="•"/>
      <w:lvlJc w:val="left"/>
      <w:pPr>
        <w:tabs>
          <w:tab w:val="num" w:pos="3600"/>
        </w:tabs>
        <w:ind w:left="3600" w:hanging="360"/>
      </w:pPr>
      <w:rPr>
        <w:rFonts w:ascii="Arial" w:hAnsi="Arial" w:hint="default"/>
      </w:rPr>
    </w:lvl>
    <w:lvl w:ilvl="5" w:tplc="DF3EF8F4" w:tentative="1">
      <w:start w:val="1"/>
      <w:numFmt w:val="bullet"/>
      <w:lvlText w:val="•"/>
      <w:lvlJc w:val="left"/>
      <w:pPr>
        <w:tabs>
          <w:tab w:val="num" w:pos="4320"/>
        </w:tabs>
        <w:ind w:left="4320" w:hanging="360"/>
      </w:pPr>
      <w:rPr>
        <w:rFonts w:ascii="Arial" w:hAnsi="Arial" w:hint="default"/>
      </w:rPr>
    </w:lvl>
    <w:lvl w:ilvl="6" w:tplc="53262B68" w:tentative="1">
      <w:start w:val="1"/>
      <w:numFmt w:val="bullet"/>
      <w:lvlText w:val="•"/>
      <w:lvlJc w:val="left"/>
      <w:pPr>
        <w:tabs>
          <w:tab w:val="num" w:pos="5040"/>
        </w:tabs>
        <w:ind w:left="5040" w:hanging="360"/>
      </w:pPr>
      <w:rPr>
        <w:rFonts w:ascii="Arial" w:hAnsi="Arial" w:hint="default"/>
      </w:rPr>
    </w:lvl>
    <w:lvl w:ilvl="7" w:tplc="C27808A4" w:tentative="1">
      <w:start w:val="1"/>
      <w:numFmt w:val="bullet"/>
      <w:lvlText w:val="•"/>
      <w:lvlJc w:val="left"/>
      <w:pPr>
        <w:tabs>
          <w:tab w:val="num" w:pos="5760"/>
        </w:tabs>
        <w:ind w:left="5760" w:hanging="360"/>
      </w:pPr>
      <w:rPr>
        <w:rFonts w:ascii="Arial" w:hAnsi="Arial" w:hint="default"/>
      </w:rPr>
    </w:lvl>
    <w:lvl w:ilvl="8" w:tplc="FF6C776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A9814CC"/>
    <w:multiLevelType w:val="hybridMultilevel"/>
    <w:tmpl w:val="37B0BD7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2" w15:restartNumberingAfterBreak="0">
    <w:nsid w:val="3C293B82"/>
    <w:multiLevelType w:val="hybridMultilevel"/>
    <w:tmpl w:val="C214191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3F0C7734"/>
    <w:multiLevelType w:val="multilevel"/>
    <w:tmpl w:val="D5965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613693"/>
    <w:multiLevelType w:val="hybridMultilevel"/>
    <w:tmpl w:val="F5E4E8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78C0957"/>
    <w:multiLevelType w:val="hybridMultilevel"/>
    <w:tmpl w:val="EB7EC4E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6" w15:restartNumberingAfterBreak="0">
    <w:nsid w:val="4EB10F4E"/>
    <w:multiLevelType w:val="multilevel"/>
    <w:tmpl w:val="BEFA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5A35A6"/>
    <w:multiLevelType w:val="hybridMultilevel"/>
    <w:tmpl w:val="B226F4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561A691A"/>
    <w:multiLevelType w:val="hybridMultilevel"/>
    <w:tmpl w:val="95E87B0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5661210B"/>
    <w:multiLevelType w:val="hybridMultilevel"/>
    <w:tmpl w:val="10F4B16C"/>
    <w:lvl w:ilvl="0" w:tplc="0CF469B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583A77E7"/>
    <w:multiLevelType w:val="hybridMultilevel"/>
    <w:tmpl w:val="6C48733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1" w15:restartNumberingAfterBreak="0">
    <w:nsid w:val="58E050D4"/>
    <w:multiLevelType w:val="hybridMultilevel"/>
    <w:tmpl w:val="137A9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A357D66"/>
    <w:multiLevelType w:val="hybridMultilevel"/>
    <w:tmpl w:val="098C8F6C"/>
    <w:lvl w:ilvl="0" w:tplc="0C0A0001">
      <w:start w:val="1"/>
      <w:numFmt w:val="bullet"/>
      <w:lvlText w:val=""/>
      <w:lvlJc w:val="left"/>
      <w:pPr>
        <w:ind w:left="755" w:hanging="360"/>
      </w:pPr>
      <w:rPr>
        <w:rFonts w:ascii="Symbol" w:hAnsi="Symbol" w:hint="default"/>
      </w:rPr>
    </w:lvl>
    <w:lvl w:ilvl="1" w:tplc="0C0A0003" w:tentative="1">
      <w:start w:val="1"/>
      <w:numFmt w:val="bullet"/>
      <w:lvlText w:val="o"/>
      <w:lvlJc w:val="left"/>
      <w:pPr>
        <w:ind w:left="1475" w:hanging="360"/>
      </w:pPr>
      <w:rPr>
        <w:rFonts w:ascii="Courier New" w:hAnsi="Courier New" w:cs="Courier New" w:hint="default"/>
      </w:rPr>
    </w:lvl>
    <w:lvl w:ilvl="2" w:tplc="0C0A0005" w:tentative="1">
      <w:start w:val="1"/>
      <w:numFmt w:val="bullet"/>
      <w:lvlText w:val=""/>
      <w:lvlJc w:val="left"/>
      <w:pPr>
        <w:ind w:left="2195" w:hanging="360"/>
      </w:pPr>
      <w:rPr>
        <w:rFonts w:ascii="Wingdings" w:hAnsi="Wingdings" w:hint="default"/>
      </w:rPr>
    </w:lvl>
    <w:lvl w:ilvl="3" w:tplc="0C0A0001" w:tentative="1">
      <w:start w:val="1"/>
      <w:numFmt w:val="bullet"/>
      <w:lvlText w:val=""/>
      <w:lvlJc w:val="left"/>
      <w:pPr>
        <w:ind w:left="2915" w:hanging="360"/>
      </w:pPr>
      <w:rPr>
        <w:rFonts w:ascii="Symbol" w:hAnsi="Symbol" w:hint="default"/>
      </w:rPr>
    </w:lvl>
    <w:lvl w:ilvl="4" w:tplc="0C0A0003" w:tentative="1">
      <w:start w:val="1"/>
      <w:numFmt w:val="bullet"/>
      <w:lvlText w:val="o"/>
      <w:lvlJc w:val="left"/>
      <w:pPr>
        <w:ind w:left="3635" w:hanging="360"/>
      </w:pPr>
      <w:rPr>
        <w:rFonts w:ascii="Courier New" w:hAnsi="Courier New" w:cs="Courier New" w:hint="default"/>
      </w:rPr>
    </w:lvl>
    <w:lvl w:ilvl="5" w:tplc="0C0A0005" w:tentative="1">
      <w:start w:val="1"/>
      <w:numFmt w:val="bullet"/>
      <w:lvlText w:val=""/>
      <w:lvlJc w:val="left"/>
      <w:pPr>
        <w:ind w:left="4355" w:hanging="360"/>
      </w:pPr>
      <w:rPr>
        <w:rFonts w:ascii="Wingdings" w:hAnsi="Wingdings" w:hint="default"/>
      </w:rPr>
    </w:lvl>
    <w:lvl w:ilvl="6" w:tplc="0C0A0001" w:tentative="1">
      <w:start w:val="1"/>
      <w:numFmt w:val="bullet"/>
      <w:lvlText w:val=""/>
      <w:lvlJc w:val="left"/>
      <w:pPr>
        <w:ind w:left="5075" w:hanging="360"/>
      </w:pPr>
      <w:rPr>
        <w:rFonts w:ascii="Symbol" w:hAnsi="Symbol" w:hint="default"/>
      </w:rPr>
    </w:lvl>
    <w:lvl w:ilvl="7" w:tplc="0C0A0003" w:tentative="1">
      <w:start w:val="1"/>
      <w:numFmt w:val="bullet"/>
      <w:lvlText w:val="o"/>
      <w:lvlJc w:val="left"/>
      <w:pPr>
        <w:ind w:left="5795" w:hanging="360"/>
      </w:pPr>
      <w:rPr>
        <w:rFonts w:ascii="Courier New" w:hAnsi="Courier New" w:cs="Courier New" w:hint="default"/>
      </w:rPr>
    </w:lvl>
    <w:lvl w:ilvl="8" w:tplc="0C0A0005" w:tentative="1">
      <w:start w:val="1"/>
      <w:numFmt w:val="bullet"/>
      <w:lvlText w:val=""/>
      <w:lvlJc w:val="left"/>
      <w:pPr>
        <w:ind w:left="6515" w:hanging="360"/>
      </w:pPr>
      <w:rPr>
        <w:rFonts w:ascii="Wingdings" w:hAnsi="Wingdings" w:hint="default"/>
      </w:rPr>
    </w:lvl>
  </w:abstractNum>
  <w:abstractNum w:abstractNumId="43" w15:restartNumberingAfterBreak="0">
    <w:nsid w:val="5C782167"/>
    <w:multiLevelType w:val="hybridMultilevel"/>
    <w:tmpl w:val="6AEE83A6"/>
    <w:lvl w:ilvl="0" w:tplc="0CF469B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5CA2087E"/>
    <w:multiLevelType w:val="hybridMultilevel"/>
    <w:tmpl w:val="0BE4A66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45" w15:restartNumberingAfterBreak="0">
    <w:nsid w:val="5CE8764A"/>
    <w:multiLevelType w:val="multilevel"/>
    <w:tmpl w:val="9DDC7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482D9B"/>
    <w:multiLevelType w:val="multilevel"/>
    <w:tmpl w:val="9CD4D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E57D2B"/>
    <w:multiLevelType w:val="hybridMultilevel"/>
    <w:tmpl w:val="6E9E0DD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48" w15:restartNumberingAfterBreak="0">
    <w:nsid w:val="61EB4819"/>
    <w:multiLevelType w:val="multilevel"/>
    <w:tmpl w:val="D3FAACB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62DA0FF8"/>
    <w:multiLevelType w:val="hybridMultilevel"/>
    <w:tmpl w:val="C67AB4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0" w15:restartNumberingAfterBreak="0">
    <w:nsid w:val="64427258"/>
    <w:multiLevelType w:val="multilevel"/>
    <w:tmpl w:val="E8FE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CA2558"/>
    <w:multiLevelType w:val="multilevel"/>
    <w:tmpl w:val="AE74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C24613"/>
    <w:multiLevelType w:val="hybridMultilevel"/>
    <w:tmpl w:val="5546E4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88A521B"/>
    <w:multiLevelType w:val="multilevel"/>
    <w:tmpl w:val="D3FAACB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6A7C7359"/>
    <w:multiLevelType w:val="hybridMultilevel"/>
    <w:tmpl w:val="95E87B0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6D7622F9"/>
    <w:multiLevelType w:val="hybridMultilevel"/>
    <w:tmpl w:val="DB0610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8222B3BC">
      <w:start w:val="1"/>
      <w:numFmt w:val="decimal"/>
      <w:lvlText w:val="%4."/>
      <w:lvlJc w:val="left"/>
      <w:pPr>
        <w:ind w:left="2880" w:hanging="360"/>
      </w:pPr>
      <w:rPr>
        <w:rFonts w:hint="default"/>
      </w:r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6EC719A7"/>
    <w:multiLevelType w:val="hybridMultilevel"/>
    <w:tmpl w:val="CB4835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F7C2B66"/>
    <w:multiLevelType w:val="hybridMultilevel"/>
    <w:tmpl w:val="6AD61D12"/>
    <w:lvl w:ilvl="0" w:tplc="6214306E">
      <w:numFmt w:val="bullet"/>
      <w:lvlText w:val="-"/>
      <w:lvlJc w:val="left"/>
      <w:pPr>
        <w:ind w:left="720" w:hanging="360"/>
      </w:pPr>
      <w:rPr>
        <w:rFonts w:ascii="Arial" w:eastAsia="Calibri" w:hAnsi="Arial" w:cs="Aria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8" w15:restartNumberingAfterBreak="0">
    <w:nsid w:val="79C84D94"/>
    <w:multiLevelType w:val="multilevel"/>
    <w:tmpl w:val="F654B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D12011"/>
    <w:multiLevelType w:val="hybridMultilevel"/>
    <w:tmpl w:val="B0CE6FF0"/>
    <w:lvl w:ilvl="0" w:tplc="0C0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0" w15:restartNumberingAfterBreak="0">
    <w:nsid w:val="7E0E3E01"/>
    <w:multiLevelType w:val="hybridMultilevel"/>
    <w:tmpl w:val="FA52E1EE"/>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61" w15:restartNumberingAfterBreak="0">
    <w:nsid w:val="7E2815EA"/>
    <w:multiLevelType w:val="hybridMultilevel"/>
    <w:tmpl w:val="B556312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86353447">
    <w:abstractNumId w:val="5"/>
  </w:num>
  <w:num w:numId="2" w16cid:durableId="180247102">
    <w:abstractNumId w:val="20"/>
  </w:num>
  <w:num w:numId="3" w16cid:durableId="1481145669">
    <w:abstractNumId w:val="11"/>
  </w:num>
  <w:num w:numId="4" w16cid:durableId="222908054">
    <w:abstractNumId w:val="25"/>
  </w:num>
  <w:num w:numId="5" w16cid:durableId="432016415">
    <w:abstractNumId w:val="18"/>
  </w:num>
  <w:num w:numId="6" w16cid:durableId="1076706402">
    <w:abstractNumId w:val="32"/>
  </w:num>
  <w:num w:numId="7" w16cid:durableId="734546833">
    <w:abstractNumId w:val="38"/>
  </w:num>
  <w:num w:numId="8" w16cid:durableId="1126851884">
    <w:abstractNumId w:val="52"/>
  </w:num>
  <w:num w:numId="9" w16cid:durableId="536043695">
    <w:abstractNumId w:val="54"/>
  </w:num>
  <w:num w:numId="10" w16cid:durableId="1736121052">
    <w:abstractNumId w:val="55"/>
  </w:num>
  <w:num w:numId="11" w16cid:durableId="752361444">
    <w:abstractNumId w:val="12"/>
  </w:num>
  <w:num w:numId="12" w16cid:durableId="855115285">
    <w:abstractNumId w:val="9"/>
  </w:num>
  <w:num w:numId="13" w16cid:durableId="2086145734">
    <w:abstractNumId w:val="42"/>
  </w:num>
  <w:num w:numId="14" w16cid:durableId="2008943022">
    <w:abstractNumId w:val="34"/>
  </w:num>
  <w:num w:numId="15" w16cid:durableId="386220102">
    <w:abstractNumId w:val="61"/>
  </w:num>
  <w:num w:numId="16" w16cid:durableId="2052992962">
    <w:abstractNumId w:val="41"/>
  </w:num>
  <w:num w:numId="17" w16cid:durableId="1628705916">
    <w:abstractNumId w:val="30"/>
  </w:num>
  <w:num w:numId="18" w16cid:durableId="535122437">
    <w:abstractNumId w:val="8"/>
  </w:num>
  <w:num w:numId="19" w16cid:durableId="1222594038">
    <w:abstractNumId w:val="28"/>
  </w:num>
  <w:num w:numId="20" w16cid:durableId="513963755">
    <w:abstractNumId w:val="1"/>
  </w:num>
  <w:num w:numId="21" w16cid:durableId="1682272094">
    <w:abstractNumId w:val="2"/>
  </w:num>
  <w:num w:numId="22" w16cid:durableId="1113862202">
    <w:abstractNumId w:val="17"/>
  </w:num>
  <w:num w:numId="23" w16cid:durableId="1510022392">
    <w:abstractNumId w:val="3"/>
  </w:num>
  <w:num w:numId="24" w16cid:durableId="75172695">
    <w:abstractNumId w:val="14"/>
  </w:num>
  <w:num w:numId="25" w16cid:durableId="1047920754">
    <w:abstractNumId w:val="59"/>
  </w:num>
  <w:num w:numId="26" w16cid:durableId="1311598696">
    <w:abstractNumId w:val="23"/>
  </w:num>
  <w:num w:numId="27" w16cid:durableId="524947909">
    <w:abstractNumId w:val="28"/>
  </w:num>
  <w:num w:numId="28" w16cid:durableId="1554190744">
    <w:abstractNumId w:val="28"/>
  </w:num>
  <w:num w:numId="29" w16cid:durableId="958489072">
    <w:abstractNumId w:val="28"/>
  </w:num>
  <w:num w:numId="30" w16cid:durableId="90512167">
    <w:abstractNumId w:val="29"/>
  </w:num>
  <w:num w:numId="31" w16cid:durableId="1500541078">
    <w:abstractNumId w:val="26"/>
  </w:num>
  <w:num w:numId="32" w16cid:durableId="1993017827">
    <w:abstractNumId w:val="33"/>
  </w:num>
  <w:num w:numId="33" w16cid:durableId="82995495">
    <w:abstractNumId w:val="15"/>
  </w:num>
  <w:num w:numId="34" w16cid:durableId="1469083680">
    <w:abstractNumId w:val="36"/>
  </w:num>
  <w:num w:numId="35" w16cid:durableId="1135832070">
    <w:abstractNumId w:val="24"/>
  </w:num>
  <w:num w:numId="36" w16cid:durableId="31003645">
    <w:abstractNumId w:val="50"/>
  </w:num>
  <w:num w:numId="37" w16cid:durableId="59327728">
    <w:abstractNumId w:val="7"/>
  </w:num>
  <w:num w:numId="38" w16cid:durableId="2108767388">
    <w:abstractNumId w:val="39"/>
  </w:num>
  <w:num w:numId="39" w16cid:durableId="1603682111">
    <w:abstractNumId w:val="43"/>
  </w:num>
  <w:num w:numId="40" w16cid:durableId="206767137">
    <w:abstractNumId w:val="51"/>
  </w:num>
  <w:num w:numId="41" w16cid:durableId="274019227">
    <w:abstractNumId w:val="19"/>
  </w:num>
  <w:num w:numId="42" w16cid:durableId="248852056">
    <w:abstractNumId w:val="27"/>
  </w:num>
  <w:num w:numId="43" w16cid:durableId="320500085">
    <w:abstractNumId w:val="45"/>
  </w:num>
  <w:num w:numId="44" w16cid:durableId="1800684196">
    <w:abstractNumId w:val="22"/>
  </w:num>
  <w:num w:numId="45" w16cid:durableId="1186598405">
    <w:abstractNumId w:val="58"/>
  </w:num>
  <w:num w:numId="46" w16cid:durableId="316498232">
    <w:abstractNumId w:val="46"/>
  </w:num>
  <w:num w:numId="47" w16cid:durableId="1934166125">
    <w:abstractNumId w:val="6"/>
  </w:num>
  <w:num w:numId="48" w16cid:durableId="1972176325">
    <w:abstractNumId w:val="56"/>
  </w:num>
  <w:num w:numId="49" w16cid:durableId="216817374">
    <w:abstractNumId w:val="40"/>
  </w:num>
  <w:num w:numId="50" w16cid:durableId="708191892">
    <w:abstractNumId w:val="57"/>
  </w:num>
  <w:num w:numId="51" w16cid:durableId="16540678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70113101">
    <w:abstractNumId w:val="37"/>
  </w:num>
  <w:num w:numId="53" w16cid:durableId="268899296">
    <w:abstractNumId w:val="48"/>
  </w:num>
  <w:num w:numId="54" w16cid:durableId="1927225921">
    <w:abstractNumId w:val="4"/>
  </w:num>
  <w:num w:numId="55" w16cid:durableId="866917803">
    <w:abstractNumId w:val="49"/>
  </w:num>
  <w:num w:numId="56" w16cid:durableId="655106164">
    <w:abstractNumId w:val="21"/>
  </w:num>
  <w:num w:numId="57" w16cid:durableId="195585914">
    <w:abstractNumId w:val="10"/>
  </w:num>
  <w:num w:numId="58" w16cid:durableId="81160202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012222295">
    <w:abstractNumId w:val="16"/>
  </w:num>
  <w:num w:numId="60" w16cid:durableId="78453456">
    <w:abstractNumId w:val="35"/>
  </w:num>
  <w:num w:numId="61" w16cid:durableId="710807944">
    <w:abstractNumId w:val="47"/>
  </w:num>
  <w:num w:numId="62" w16cid:durableId="1177035676">
    <w:abstractNumId w:val="13"/>
  </w:num>
  <w:num w:numId="63" w16cid:durableId="1850410669">
    <w:abstractNumId w:val="31"/>
  </w:num>
  <w:num w:numId="64" w16cid:durableId="709958719">
    <w:abstractNumId w:val="44"/>
  </w:num>
  <w:num w:numId="65" w16cid:durableId="651982633">
    <w:abstractNumId w:val="53"/>
  </w:num>
  <w:num w:numId="66" w16cid:durableId="1758205152">
    <w:abstractNumId w:val="28"/>
  </w:num>
  <w:num w:numId="67" w16cid:durableId="17224360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A8"/>
    <w:rsid w:val="000366A6"/>
    <w:rsid w:val="000367FB"/>
    <w:rsid w:val="000456F8"/>
    <w:rsid w:val="00046460"/>
    <w:rsid w:val="00052AC7"/>
    <w:rsid w:val="00056B20"/>
    <w:rsid w:val="000607BD"/>
    <w:rsid w:val="00061EA8"/>
    <w:rsid w:val="0008481F"/>
    <w:rsid w:val="00085C9A"/>
    <w:rsid w:val="000878BF"/>
    <w:rsid w:val="00091F1C"/>
    <w:rsid w:val="00096EB8"/>
    <w:rsid w:val="000B0EBF"/>
    <w:rsid w:val="000B5059"/>
    <w:rsid w:val="000E7E31"/>
    <w:rsid w:val="000F5625"/>
    <w:rsid w:val="000F624B"/>
    <w:rsid w:val="00113EC8"/>
    <w:rsid w:val="00124FFC"/>
    <w:rsid w:val="00143C40"/>
    <w:rsid w:val="00143C84"/>
    <w:rsid w:val="001539C2"/>
    <w:rsid w:val="00156802"/>
    <w:rsid w:val="001757EF"/>
    <w:rsid w:val="00181D85"/>
    <w:rsid w:val="00185799"/>
    <w:rsid w:val="00197FFC"/>
    <w:rsid w:val="001B2A73"/>
    <w:rsid w:val="001C0502"/>
    <w:rsid w:val="001C2274"/>
    <w:rsid w:val="001D665B"/>
    <w:rsid w:val="001E6609"/>
    <w:rsid w:val="001E7049"/>
    <w:rsid w:val="001F1E86"/>
    <w:rsid w:val="00202347"/>
    <w:rsid w:val="00202B84"/>
    <w:rsid w:val="00210678"/>
    <w:rsid w:val="002122D5"/>
    <w:rsid w:val="00223C8D"/>
    <w:rsid w:val="00224C53"/>
    <w:rsid w:val="00232234"/>
    <w:rsid w:val="002350C9"/>
    <w:rsid w:val="002537F3"/>
    <w:rsid w:val="0026791B"/>
    <w:rsid w:val="0027184A"/>
    <w:rsid w:val="00271E5D"/>
    <w:rsid w:val="00283781"/>
    <w:rsid w:val="00283E33"/>
    <w:rsid w:val="002902DF"/>
    <w:rsid w:val="002914D3"/>
    <w:rsid w:val="002926E6"/>
    <w:rsid w:val="0029753F"/>
    <w:rsid w:val="002B0678"/>
    <w:rsid w:val="002B06D8"/>
    <w:rsid w:val="002B32E8"/>
    <w:rsid w:val="002C76AC"/>
    <w:rsid w:val="002D5DBA"/>
    <w:rsid w:val="002E2A3F"/>
    <w:rsid w:val="002E58F7"/>
    <w:rsid w:val="00302012"/>
    <w:rsid w:val="00310A34"/>
    <w:rsid w:val="003161A4"/>
    <w:rsid w:val="003511E2"/>
    <w:rsid w:val="00356738"/>
    <w:rsid w:val="00365726"/>
    <w:rsid w:val="00366AB2"/>
    <w:rsid w:val="00367881"/>
    <w:rsid w:val="003708B3"/>
    <w:rsid w:val="003711B6"/>
    <w:rsid w:val="003B184F"/>
    <w:rsid w:val="003C3B58"/>
    <w:rsid w:val="003E2F6F"/>
    <w:rsid w:val="003F1E57"/>
    <w:rsid w:val="003F7273"/>
    <w:rsid w:val="0041055C"/>
    <w:rsid w:val="004321C1"/>
    <w:rsid w:val="00437BF4"/>
    <w:rsid w:val="004405E1"/>
    <w:rsid w:val="00447B32"/>
    <w:rsid w:val="0045669B"/>
    <w:rsid w:val="00463BB4"/>
    <w:rsid w:val="004719C9"/>
    <w:rsid w:val="00471D49"/>
    <w:rsid w:val="004A70AF"/>
    <w:rsid w:val="004A72FC"/>
    <w:rsid w:val="004B5227"/>
    <w:rsid w:val="004C1F48"/>
    <w:rsid w:val="004C3495"/>
    <w:rsid w:val="004C3BA6"/>
    <w:rsid w:val="004C7B5C"/>
    <w:rsid w:val="004D518B"/>
    <w:rsid w:val="004D728F"/>
    <w:rsid w:val="004E11F6"/>
    <w:rsid w:val="004E2004"/>
    <w:rsid w:val="004E7441"/>
    <w:rsid w:val="00500A51"/>
    <w:rsid w:val="005030F3"/>
    <w:rsid w:val="00510016"/>
    <w:rsid w:val="00512B83"/>
    <w:rsid w:val="005206DA"/>
    <w:rsid w:val="005254BC"/>
    <w:rsid w:val="00526051"/>
    <w:rsid w:val="0056524F"/>
    <w:rsid w:val="00576DE8"/>
    <w:rsid w:val="00584D8A"/>
    <w:rsid w:val="00593A95"/>
    <w:rsid w:val="00594CC3"/>
    <w:rsid w:val="005A1D3F"/>
    <w:rsid w:val="005A6BDC"/>
    <w:rsid w:val="005B0BF2"/>
    <w:rsid w:val="005C0016"/>
    <w:rsid w:val="005C4AE3"/>
    <w:rsid w:val="005D1A84"/>
    <w:rsid w:val="005E08DB"/>
    <w:rsid w:val="005F23A9"/>
    <w:rsid w:val="00601953"/>
    <w:rsid w:val="00604B97"/>
    <w:rsid w:val="006077C4"/>
    <w:rsid w:val="00616B39"/>
    <w:rsid w:val="00620725"/>
    <w:rsid w:val="00625118"/>
    <w:rsid w:val="0063368E"/>
    <w:rsid w:val="00641F07"/>
    <w:rsid w:val="006435B3"/>
    <w:rsid w:val="00644500"/>
    <w:rsid w:val="00660730"/>
    <w:rsid w:val="006664A2"/>
    <w:rsid w:val="00675991"/>
    <w:rsid w:val="00692401"/>
    <w:rsid w:val="00693A0D"/>
    <w:rsid w:val="006B1F09"/>
    <w:rsid w:val="006B66B9"/>
    <w:rsid w:val="006B7476"/>
    <w:rsid w:val="006C36F4"/>
    <w:rsid w:val="006D0299"/>
    <w:rsid w:val="006D099D"/>
    <w:rsid w:val="00702CCA"/>
    <w:rsid w:val="00711199"/>
    <w:rsid w:val="00712D96"/>
    <w:rsid w:val="0071372D"/>
    <w:rsid w:val="00724BE7"/>
    <w:rsid w:val="0073148D"/>
    <w:rsid w:val="0073191D"/>
    <w:rsid w:val="00734DC8"/>
    <w:rsid w:val="00743806"/>
    <w:rsid w:val="0076053B"/>
    <w:rsid w:val="00775913"/>
    <w:rsid w:val="00775A72"/>
    <w:rsid w:val="00792FB6"/>
    <w:rsid w:val="00796ABB"/>
    <w:rsid w:val="007B4C43"/>
    <w:rsid w:val="007B52B6"/>
    <w:rsid w:val="007B5F67"/>
    <w:rsid w:val="007D2C57"/>
    <w:rsid w:val="007E0068"/>
    <w:rsid w:val="00817F9C"/>
    <w:rsid w:val="00833634"/>
    <w:rsid w:val="00835319"/>
    <w:rsid w:val="00841F13"/>
    <w:rsid w:val="00842ED3"/>
    <w:rsid w:val="008457DA"/>
    <w:rsid w:val="00850DA0"/>
    <w:rsid w:val="00856A28"/>
    <w:rsid w:val="008722F0"/>
    <w:rsid w:val="008865D5"/>
    <w:rsid w:val="00891D30"/>
    <w:rsid w:val="0089398B"/>
    <w:rsid w:val="008A1BA5"/>
    <w:rsid w:val="008B0C13"/>
    <w:rsid w:val="008C4B72"/>
    <w:rsid w:val="008D0AD0"/>
    <w:rsid w:val="008E4B0D"/>
    <w:rsid w:val="008E4E6E"/>
    <w:rsid w:val="008E6F61"/>
    <w:rsid w:val="008F1D86"/>
    <w:rsid w:val="008F5F84"/>
    <w:rsid w:val="00907666"/>
    <w:rsid w:val="00922D30"/>
    <w:rsid w:val="009247FB"/>
    <w:rsid w:val="00942041"/>
    <w:rsid w:val="00943C25"/>
    <w:rsid w:val="00951221"/>
    <w:rsid w:val="00951BB8"/>
    <w:rsid w:val="009669C8"/>
    <w:rsid w:val="00971569"/>
    <w:rsid w:val="00983E27"/>
    <w:rsid w:val="009951AE"/>
    <w:rsid w:val="009C46BF"/>
    <w:rsid w:val="009D421A"/>
    <w:rsid w:val="009D4E14"/>
    <w:rsid w:val="009D67B6"/>
    <w:rsid w:val="009E3E0C"/>
    <w:rsid w:val="009E53D1"/>
    <w:rsid w:val="009F3B71"/>
    <w:rsid w:val="00A03EC0"/>
    <w:rsid w:val="00A051F5"/>
    <w:rsid w:val="00A23CA0"/>
    <w:rsid w:val="00A262E1"/>
    <w:rsid w:val="00A450D6"/>
    <w:rsid w:val="00A46BB1"/>
    <w:rsid w:val="00A542F4"/>
    <w:rsid w:val="00A6544E"/>
    <w:rsid w:val="00A91FD9"/>
    <w:rsid w:val="00AA3C8F"/>
    <w:rsid w:val="00AB304D"/>
    <w:rsid w:val="00AB69B3"/>
    <w:rsid w:val="00AE0B4B"/>
    <w:rsid w:val="00AE45C1"/>
    <w:rsid w:val="00AE6717"/>
    <w:rsid w:val="00AF28BD"/>
    <w:rsid w:val="00AF2AF5"/>
    <w:rsid w:val="00B02CEA"/>
    <w:rsid w:val="00B151D3"/>
    <w:rsid w:val="00B210F7"/>
    <w:rsid w:val="00B33E59"/>
    <w:rsid w:val="00B43F93"/>
    <w:rsid w:val="00B460E6"/>
    <w:rsid w:val="00B562B4"/>
    <w:rsid w:val="00B82185"/>
    <w:rsid w:val="00BA03BE"/>
    <w:rsid w:val="00BA63C9"/>
    <w:rsid w:val="00BD2C9A"/>
    <w:rsid w:val="00BD7DED"/>
    <w:rsid w:val="00C234FD"/>
    <w:rsid w:val="00C54623"/>
    <w:rsid w:val="00C54BBF"/>
    <w:rsid w:val="00C6340D"/>
    <w:rsid w:val="00C65E76"/>
    <w:rsid w:val="00C70B59"/>
    <w:rsid w:val="00C81561"/>
    <w:rsid w:val="00C8158B"/>
    <w:rsid w:val="00C863B9"/>
    <w:rsid w:val="00C86971"/>
    <w:rsid w:val="00C93B5D"/>
    <w:rsid w:val="00C96124"/>
    <w:rsid w:val="00C9681F"/>
    <w:rsid w:val="00CB71D4"/>
    <w:rsid w:val="00CB7C9E"/>
    <w:rsid w:val="00CC4012"/>
    <w:rsid w:val="00CC641D"/>
    <w:rsid w:val="00CE051B"/>
    <w:rsid w:val="00CE1361"/>
    <w:rsid w:val="00CE5132"/>
    <w:rsid w:val="00CF001D"/>
    <w:rsid w:val="00D1112C"/>
    <w:rsid w:val="00D21989"/>
    <w:rsid w:val="00D22AAC"/>
    <w:rsid w:val="00D239A0"/>
    <w:rsid w:val="00D34B55"/>
    <w:rsid w:val="00D52150"/>
    <w:rsid w:val="00D66948"/>
    <w:rsid w:val="00D6701E"/>
    <w:rsid w:val="00D67C7A"/>
    <w:rsid w:val="00D71F76"/>
    <w:rsid w:val="00D76995"/>
    <w:rsid w:val="00D87F8F"/>
    <w:rsid w:val="00D91651"/>
    <w:rsid w:val="00D92277"/>
    <w:rsid w:val="00DA14A7"/>
    <w:rsid w:val="00DB2A82"/>
    <w:rsid w:val="00DD2C95"/>
    <w:rsid w:val="00DE4088"/>
    <w:rsid w:val="00DF2088"/>
    <w:rsid w:val="00DF68E0"/>
    <w:rsid w:val="00E11304"/>
    <w:rsid w:val="00E11461"/>
    <w:rsid w:val="00E213AD"/>
    <w:rsid w:val="00E373E7"/>
    <w:rsid w:val="00E43B6C"/>
    <w:rsid w:val="00E45455"/>
    <w:rsid w:val="00E52767"/>
    <w:rsid w:val="00E54634"/>
    <w:rsid w:val="00E61981"/>
    <w:rsid w:val="00E6602D"/>
    <w:rsid w:val="00E73506"/>
    <w:rsid w:val="00E80212"/>
    <w:rsid w:val="00E95B37"/>
    <w:rsid w:val="00EA6934"/>
    <w:rsid w:val="00ED2C98"/>
    <w:rsid w:val="00ED3AD4"/>
    <w:rsid w:val="00EE34B7"/>
    <w:rsid w:val="00EE4354"/>
    <w:rsid w:val="00EE470A"/>
    <w:rsid w:val="00EE7FF2"/>
    <w:rsid w:val="00EF450F"/>
    <w:rsid w:val="00EF74DB"/>
    <w:rsid w:val="00F02FC2"/>
    <w:rsid w:val="00F059B9"/>
    <w:rsid w:val="00F106AD"/>
    <w:rsid w:val="00F10A43"/>
    <w:rsid w:val="00F20E74"/>
    <w:rsid w:val="00F25E0C"/>
    <w:rsid w:val="00F25E3F"/>
    <w:rsid w:val="00F3469E"/>
    <w:rsid w:val="00F46FCB"/>
    <w:rsid w:val="00F50F13"/>
    <w:rsid w:val="00F52017"/>
    <w:rsid w:val="00F613D5"/>
    <w:rsid w:val="00F734DD"/>
    <w:rsid w:val="00F87952"/>
    <w:rsid w:val="00F93487"/>
    <w:rsid w:val="00F94683"/>
    <w:rsid w:val="00F9521E"/>
    <w:rsid w:val="00F970F4"/>
    <w:rsid w:val="00FA1E80"/>
    <w:rsid w:val="00FB1F9B"/>
    <w:rsid w:val="00FC2B09"/>
    <w:rsid w:val="00FC7902"/>
    <w:rsid w:val="00FD050E"/>
    <w:rsid w:val="00FE56D9"/>
    <w:rsid w:val="00FE774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8BFD6"/>
  <w15:chartTrackingRefBased/>
  <w15:docId w15:val="{EFD5B766-C8CF-4371-84F4-370E106C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304"/>
    <w:pPr>
      <w:suppressAutoHyphens/>
    </w:pPr>
    <w:rPr>
      <w:rFonts w:ascii="Times New Roman" w:eastAsia="Times New Roman" w:hAnsi="Times New Roman"/>
      <w:sz w:val="24"/>
      <w:szCs w:val="24"/>
      <w:lang w:eastAsia="ar-SA"/>
    </w:rPr>
  </w:style>
  <w:style w:type="paragraph" w:styleId="Ttulo1">
    <w:name w:val="heading 1"/>
    <w:basedOn w:val="Normal"/>
    <w:next w:val="Normal"/>
    <w:link w:val="Ttulo1Car"/>
    <w:qFormat/>
    <w:rsid w:val="007D2C57"/>
    <w:pPr>
      <w:keepNext/>
      <w:numPr>
        <w:numId w:val="19"/>
      </w:numPr>
      <w:outlineLvl w:val="0"/>
    </w:pPr>
    <w:rPr>
      <w:rFonts w:ascii="Book Antiqua" w:hAnsi="Book Antiqua"/>
      <w:b/>
      <w:bCs/>
      <w:sz w:val="28"/>
      <w:lang w:val="es-ES_tradnl" w:eastAsia="es-ES"/>
    </w:rPr>
  </w:style>
  <w:style w:type="paragraph" w:styleId="Ttulo2">
    <w:name w:val="heading 2"/>
    <w:basedOn w:val="Normal"/>
    <w:next w:val="Normal"/>
    <w:link w:val="Ttulo2Car"/>
    <w:uiPriority w:val="9"/>
    <w:unhideWhenUsed/>
    <w:qFormat/>
    <w:rsid w:val="00FE774D"/>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9D421A"/>
    <w:pPr>
      <w:keepNext/>
      <w:keepLines/>
      <w:spacing w:before="200"/>
      <w:outlineLvl w:val="2"/>
    </w:pPr>
    <w:rPr>
      <w:rFonts w:ascii="Cambria" w:hAnsi="Cambria"/>
      <w:b/>
      <w:bCs/>
      <w:color w:val="4F81BD"/>
    </w:rPr>
  </w:style>
  <w:style w:type="paragraph" w:styleId="Ttulo4">
    <w:name w:val="heading 4"/>
    <w:basedOn w:val="Normal"/>
    <w:next w:val="Normal"/>
    <w:link w:val="Ttulo4Car"/>
    <w:semiHidden/>
    <w:unhideWhenUsed/>
    <w:qFormat/>
    <w:rsid w:val="00E11304"/>
    <w:pPr>
      <w:keepNext/>
      <w:numPr>
        <w:ilvl w:val="3"/>
        <w:numId w:val="51"/>
      </w:numPr>
      <w:spacing w:line="360" w:lineRule="auto"/>
      <w:ind w:left="1148" w:firstLine="0"/>
      <w:jc w:val="both"/>
      <w:outlineLvl w:val="3"/>
    </w:pPr>
    <w:rPr>
      <w:rFonts w:ascii="Arial Narrow" w:hAnsi="Arial Narrow" w:cs="Arial"/>
      <w:b/>
      <w:bCs/>
      <w:spacing w:val="20"/>
    </w:rPr>
  </w:style>
  <w:style w:type="paragraph" w:styleId="Ttulo7">
    <w:name w:val="heading 7"/>
    <w:basedOn w:val="Normal"/>
    <w:next w:val="Normal"/>
    <w:link w:val="Ttulo7Car"/>
    <w:semiHidden/>
    <w:unhideWhenUsed/>
    <w:qFormat/>
    <w:rsid w:val="00E11304"/>
    <w:pPr>
      <w:keepNext/>
      <w:numPr>
        <w:ilvl w:val="6"/>
        <w:numId w:val="51"/>
      </w:numPr>
      <w:jc w:val="center"/>
      <w:outlineLvl w:val="6"/>
    </w:pPr>
    <w:rPr>
      <w:rFonts w:ascii="Book Antiqua" w:hAnsi="Book Antiqua" w:cs="Book Antiqua"/>
      <w:b/>
      <w:bCs/>
      <w:sz w:val="40"/>
    </w:rPr>
  </w:style>
  <w:style w:type="paragraph" w:styleId="Ttulo9">
    <w:name w:val="heading 9"/>
    <w:basedOn w:val="Normal"/>
    <w:next w:val="Normal"/>
    <w:link w:val="Ttulo9Car"/>
    <w:semiHidden/>
    <w:unhideWhenUsed/>
    <w:qFormat/>
    <w:rsid w:val="00E11304"/>
    <w:pPr>
      <w:keepNext/>
      <w:numPr>
        <w:ilvl w:val="8"/>
        <w:numId w:val="51"/>
      </w:numPr>
      <w:jc w:val="center"/>
      <w:outlineLvl w:val="8"/>
    </w:pPr>
    <w:rPr>
      <w:rFonts w:ascii="Book Antiqua" w:hAnsi="Book Antiqua" w:cs="Book Antiqua"/>
      <w:b/>
      <w:bCs/>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B5227"/>
    <w:rPr>
      <w:color w:val="0000FF"/>
      <w:u w:val="single"/>
    </w:rPr>
  </w:style>
  <w:style w:type="character" w:styleId="Hipervnculovisitado">
    <w:name w:val="FollowedHyperlink"/>
    <w:uiPriority w:val="99"/>
    <w:semiHidden/>
    <w:unhideWhenUsed/>
    <w:rsid w:val="004E2004"/>
    <w:rPr>
      <w:color w:val="800080"/>
      <w:u w:val="single"/>
    </w:rPr>
  </w:style>
  <w:style w:type="paragraph" w:styleId="Prrafodelista">
    <w:name w:val="List Paragraph"/>
    <w:basedOn w:val="Normal"/>
    <w:uiPriority w:val="34"/>
    <w:qFormat/>
    <w:rsid w:val="00CF001D"/>
    <w:pPr>
      <w:ind w:left="720"/>
      <w:contextualSpacing/>
    </w:pPr>
  </w:style>
  <w:style w:type="paragraph" w:styleId="Mapadeldocumento">
    <w:name w:val="Document Map"/>
    <w:basedOn w:val="Normal"/>
    <w:link w:val="MapadeldocumentoCar"/>
    <w:uiPriority w:val="99"/>
    <w:semiHidden/>
    <w:unhideWhenUsed/>
    <w:rsid w:val="005B0BF2"/>
    <w:rPr>
      <w:rFonts w:ascii="Tahoma" w:hAnsi="Tahoma" w:cs="Tahoma"/>
      <w:sz w:val="16"/>
      <w:szCs w:val="16"/>
    </w:rPr>
  </w:style>
  <w:style w:type="character" w:customStyle="1" w:styleId="MapadeldocumentoCar">
    <w:name w:val="Mapa del documento Car"/>
    <w:link w:val="Mapadeldocumento"/>
    <w:uiPriority w:val="99"/>
    <w:semiHidden/>
    <w:rsid w:val="005B0BF2"/>
    <w:rPr>
      <w:rFonts w:ascii="Tahoma" w:hAnsi="Tahoma" w:cs="Tahoma"/>
      <w:sz w:val="16"/>
      <w:szCs w:val="16"/>
    </w:rPr>
  </w:style>
  <w:style w:type="paragraph" w:styleId="NormalWeb">
    <w:name w:val="Normal (Web)"/>
    <w:basedOn w:val="Normal"/>
    <w:uiPriority w:val="99"/>
    <w:unhideWhenUsed/>
    <w:rsid w:val="008E6F61"/>
    <w:pPr>
      <w:spacing w:before="100" w:beforeAutospacing="1" w:after="100" w:afterAutospacing="1"/>
    </w:pPr>
    <w:rPr>
      <w:lang w:eastAsia="es-ES"/>
    </w:rPr>
  </w:style>
  <w:style w:type="character" w:styleId="Textoennegrita">
    <w:name w:val="Strong"/>
    <w:uiPriority w:val="22"/>
    <w:qFormat/>
    <w:rsid w:val="008E6F61"/>
    <w:rPr>
      <w:b/>
      <w:bCs/>
    </w:rPr>
  </w:style>
  <w:style w:type="character" w:customStyle="1" w:styleId="apple-converted-space">
    <w:name w:val="apple-converted-space"/>
    <w:basedOn w:val="Fuentedeprrafopredeter"/>
    <w:rsid w:val="008E6F61"/>
  </w:style>
  <w:style w:type="paragraph" w:styleId="Encabezado">
    <w:name w:val="header"/>
    <w:basedOn w:val="Normal"/>
    <w:link w:val="EncabezadoCar"/>
    <w:unhideWhenUsed/>
    <w:rsid w:val="00E45455"/>
    <w:pPr>
      <w:tabs>
        <w:tab w:val="center" w:pos="4252"/>
        <w:tab w:val="right" w:pos="8504"/>
      </w:tabs>
    </w:pPr>
  </w:style>
  <w:style w:type="character" w:customStyle="1" w:styleId="EncabezadoCar">
    <w:name w:val="Encabezado Car"/>
    <w:basedOn w:val="Fuentedeprrafopredeter"/>
    <w:link w:val="Encabezado"/>
    <w:uiPriority w:val="99"/>
    <w:rsid w:val="00E45455"/>
  </w:style>
  <w:style w:type="paragraph" w:styleId="Piedepgina">
    <w:name w:val="footer"/>
    <w:basedOn w:val="Normal"/>
    <w:link w:val="PiedepginaCar"/>
    <w:uiPriority w:val="99"/>
    <w:unhideWhenUsed/>
    <w:rsid w:val="00E45455"/>
    <w:pPr>
      <w:tabs>
        <w:tab w:val="center" w:pos="4252"/>
        <w:tab w:val="right" w:pos="8504"/>
      </w:tabs>
    </w:pPr>
  </w:style>
  <w:style w:type="character" w:customStyle="1" w:styleId="PiedepginaCar">
    <w:name w:val="Pie de página Car"/>
    <w:basedOn w:val="Fuentedeprrafopredeter"/>
    <w:link w:val="Piedepgina"/>
    <w:uiPriority w:val="99"/>
    <w:rsid w:val="00E45455"/>
  </w:style>
  <w:style w:type="character" w:customStyle="1" w:styleId="WW8Num3z2">
    <w:name w:val="WW8Num3z2"/>
    <w:rsid w:val="00202347"/>
    <w:rPr>
      <w:rFonts w:ascii="Wingdings" w:hAnsi="Wingdings" w:cs="Wingdings" w:hint="default"/>
    </w:rPr>
  </w:style>
  <w:style w:type="character" w:styleId="Nmerodepgina">
    <w:name w:val="page number"/>
    <w:basedOn w:val="Fuentedeprrafopredeter"/>
    <w:rsid w:val="00202347"/>
  </w:style>
  <w:style w:type="character" w:customStyle="1" w:styleId="Ttulo1Car">
    <w:name w:val="Título 1 Car"/>
    <w:link w:val="Ttulo1"/>
    <w:rsid w:val="007D2C57"/>
    <w:rPr>
      <w:rFonts w:ascii="Book Antiqua" w:eastAsia="Times New Roman" w:hAnsi="Book Antiqua" w:cs="Times New Roman"/>
      <w:b/>
      <w:bCs/>
      <w:sz w:val="28"/>
      <w:szCs w:val="24"/>
      <w:lang w:val="es-ES_tradnl" w:eastAsia="es-ES"/>
    </w:rPr>
  </w:style>
  <w:style w:type="paragraph" w:customStyle="1" w:styleId="InfoBlue">
    <w:name w:val="InfoBlue"/>
    <w:basedOn w:val="Normal"/>
    <w:next w:val="Textoindependiente"/>
    <w:autoRedefine/>
    <w:rsid w:val="007D2C57"/>
    <w:pPr>
      <w:ind w:left="360"/>
      <w:jc w:val="both"/>
    </w:pPr>
    <w:rPr>
      <w:rFonts w:ascii="Book Antiqua" w:hAnsi="Book Antiqua" w:cs="Arial"/>
      <w:szCs w:val="20"/>
      <w:lang w:eastAsia="es-ES"/>
    </w:rPr>
  </w:style>
  <w:style w:type="paragraph" w:styleId="Textoindependiente">
    <w:name w:val="Body Text"/>
    <w:basedOn w:val="Normal"/>
    <w:link w:val="TextoindependienteCar"/>
    <w:uiPriority w:val="99"/>
    <w:unhideWhenUsed/>
    <w:rsid w:val="007D2C57"/>
    <w:pPr>
      <w:spacing w:after="120"/>
    </w:pPr>
  </w:style>
  <w:style w:type="character" w:customStyle="1" w:styleId="TextoindependienteCar">
    <w:name w:val="Texto independiente Car"/>
    <w:basedOn w:val="Fuentedeprrafopredeter"/>
    <w:link w:val="Textoindependiente"/>
    <w:uiPriority w:val="99"/>
    <w:rsid w:val="007D2C57"/>
  </w:style>
  <w:style w:type="character" w:customStyle="1" w:styleId="Ttulo2Car">
    <w:name w:val="Título 2 Car"/>
    <w:link w:val="Ttulo2"/>
    <w:uiPriority w:val="9"/>
    <w:rsid w:val="00FE774D"/>
    <w:rPr>
      <w:rFonts w:ascii="Cambria" w:eastAsia="Times New Roman" w:hAnsi="Cambria" w:cs="Times New Roman"/>
      <w:b/>
      <w:bCs/>
      <w:color w:val="4F81BD"/>
      <w:sz w:val="26"/>
      <w:szCs w:val="26"/>
    </w:rPr>
  </w:style>
  <w:style w:type="paragraph" w:customStyle="1" w:styleId="TtulodeTDC">
    <w:name w:val="Título de TDC"/>
    <w:basedOn w:val="Ttulo1"/>
    <w:next w:val="Normal"/>
    <w:uiPriority w:val="39"/>
    <w:semiHidden/>
    <w:unhideWhenUsed/>
    <w:qFormat/>
    <w:rsid w:val="009D421A"/>
    <w:pPr>
      <w:keepLines/>
      <w:numPr>
        <w:numId w:val="0"/>
      </w:numPr>
      <w:spacing w:before="480" w:line="276" w:lineRule="auto"/>
      <w:outlineLvl w:val="9"/>
    </w:pPr>
    <w:rPr>
      <w:rFonts w:ascii="Cambria" w:hAnsi="Cambria"/>
      <w:color w:val="365F91"/>
      <w:szCs w:val="28"/>
      <w:lang w:val="es-ES" w:eastAsia="en-US"/>
    </w:rPr>
  </w:style>
  <w:style w:type="paragraph" w:styleId="Textodeglobo">
    <w:name w:val="Balloon Text"/>
    <w:basedOn w:val="Normal"/>
    <w:link w:val="TextodegloboCar"/>
    <w:uiPriority w:val="99"/>
    <w:semiHidden/>
    <w:unhideWhenUsed/>
    <w:rsid w:val="009D421A"/>
    <w:rPr>
      <w:rFonts w:ascii="Tahoma" w:hAnsi="Tahoma" w:cs="Tahoma"/>
      <w:sz w:val="16"/>
      <w:szCs w:val="16"/>
    </w:rPr>
  </w:style>
  <w:style w:type="character" w:customStyle="1" w:styleId="TextodegloboCar">
    <w:name w:val="Texto de globo Car"/>
    <w:link w:val="Textodeglobo"/>
    <w:uiPriority w:val="99"/>
    <w:semiHidden/>
    <w:rsid w:val="009D421A"/>
    <w:rPr>
      <w:rFonts w:ascii="Tahoma" w:hAnsi="Tahoma" w:cs="Tahoma"/>
      <w:sz w:val="16"/>
      <w:szCs w:val="16"/>
    </w:rPr>
  </w:style>
  <w:style w:type="character" w:customStyle="1" w:styleId="Ttulo3Car">
    <w:name w:val="Título 3 Car"/>
    <w:link w:val="Ttulo3"/>
    <w:uiPriority w:val="9"/>
    <w:rsid w:val="009D421A"/>
    <w:rPr>
      <w:rFonts w:ascii="Cambria" w:eastAsia="Times New Roman" w:hAnsi="Cambria" w:cs="Times New Roman"/>
      <w:b/>
      <w:bCs/>
      <w:color w:val="4F81BD"/>
    </w:rPr>
  </w:style>
  <w:style w:type="paragraph" w:styleId="TDC1">
    <w:name w:val="toc 1"/>
    <w:basedOn w:val="Normal"/>
    <w:next w:val="Normal"/>
    <w:autoRedefine/>
    <w:uiPriority w:val="39"/>
    <w:unhideWhenUsed/>
    <w:rsid w:val="00E6602D"/>
    <w:pPr>
      <w:spacing w:after="100"/>
    </w:pPr>
  </w:style>
  <w:style w:type="paragraph" w:styleId="TDC2">
    <w:name w:val="toc 2"/>
    <w:basedOn w:val="Normal"/>
    <w:next w:val="Normal"/>
    <w:autoRedefine/>
    <w:uiPriority w:val="39"/>
    <w:unhideWhenUsed/>
    <w:rsid w:val="00E6602D"/>
    <w:pPr>
      <w:spacing w:after="100"/>
      <w:ind w:left="220"/>
    </w:pPr>
  </w:style>
  <w:style w:type="paragraph" w:styleId="TDC3">
    <w:name w:val="toc 3"/>
    <w:basedOn w:val="Normal"/>
    <w:next w:val="Normal"/>
    <w:autoRedefine/>
    <w:uiPriority w:val="39"/>
    <w:unhideWhenUsed/>
    <w:rsid w:val="00E6602D"/>
    <w:pPr>
      <w:spacing w:after="100"/>
      <w:ind w:left="440"/>
    </w:pPr>
  </w:style>
  <w:style w:type="table" w:styleId="Tablaconcuadrcula">
    <w:name w:val="Table Grid"/>
    <w:basedOn w:val="Tablanormal"/>
    <w:uiPriority w:val="59"/>
    <w:rsid w:val="00B21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Fuentedeprrafopredeter"/>
    <w:rsid w:val="00601953"/>
  </w:style>
  <w:style w:type="character" w:customStyle="1" w:styleId="Ttulo4Car">
    <w:name w:val="Título 4 Car"/>
    <w:basedOn w:val="Fuentedeprrafopredeter"/>
    <w:link w:val="Ttulo4"/>
    <w:semiHidden/>
    <w:rsid w:val="00E11304"/>
    <w:rPr>
      <w:rFonts w:ascii="Arial Narrow" w:eastAsia="Times New Roman" w:hAnsi="Arial Narrow" w:cs="Arial"/>
      <w:b/>
      <w:bCs/>
      <w:spacing w:val="20"/>
      <w:sz w:val="24"/>
      <w:szCs w:val="24"/>
      <w:lang w:eastAsia="ar-SA"/>
    </w:rPr>
  </w:style>
  <w:style w:type="character" w:customStyle="1" w:styleId="Ttulo7Car">
    <w:name w:val="Título 7 Car"/>
    <w:basedOn w:val="Fuentedeprrafopredeter"/>
    <w:link w:val="Ttulo7"/>
    <w:semiHidden/>
    <w:rsid w:val="00E11304"/>
    <w:rPr>
      <w:rFonts w:ascii="Book Antiqua" w:eastAsia="Times New Roman" w:hAnsi="Book Antiqua" w:cs="Book Antiqua"/>
      <w:b/>
      <w:bCs/>
      <w:sz w:val="40"/>
      <w:szCs w:val="24"/>
      <w:lang w:eastAsia="ar-SA"/>
    </w:rPr>
  </w:style>
  <w:style w:type="character" w:customStyle="1" w:styleId="Ttulo9Car">
    <w:name w:val="Título 9 Car"/>
    <w:basedOn w:val="Fuentedeprrafopredeter"/>
    <w:link w:val="Ttulo9"/>
    <w:semiHidden/>
    <w:rsid w:val="00E11304"/>
    <w:rPr>
      <w:rFonts w:ascii="Book Antiqua" w:eastAsia="Times New Roman" w:hAnsi="Book Antiqua" w:cs="Book Antiqua"/>
      <w:b/>
      <w:bCs/>
      <w:sz w:val="28"/>
      <w:szCs w:val="24"/>
      <w:lang w:eastAsia="ar-SA"/>
    </w:rPr>
  </w:style>
  <w:style w:type="paragraph" w:styleId="TtuloTDC">
    <w:name w:val="TOC Heading"/>
    <w:basedOn w:val="Ttulo1"/>
    <w:next w:val="Normal"/>
    <w:uiPriority w:val="39"/>
    <w:unhideWhenUsed/>
    <w:qFormat/>
    <w:rsid w:val="003161A4"/>
    <w:pPr>
      <w:keepLines/>
      <w:numPr>
        <w:numId w:val="0"/>
      </w:numPr>
      <w:suppressAutoHyphens w:val="0"/>
      <w:spacing w:before="240" w:line="259" w:lineRule="auto"/>
      <w:outlineLvl w:val="9"/>
    </w:pPr>
    <w:rPr>
      <w:rFonts w:asciiTheme="majorHAnsi" w:eastAsiaTheme="majorEastAsia" w:hAnsiTheme="majorHAnsi" w:cstheme="majorBidi"/>
      <w:b w:val="0"/>
      <w:bCs w:val="0"/>
      <w:color w:val="0F4761" w:themeColor="accent1" w:themeShade="BF"/>
      <w:sz w:val="32"/>
      <w:szCs w:val="32"/>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58227">
      <w:bodyDiv w:val="1"/>
      <w:marLeft w:val="0"/>
      <w:marRight w:val="0"/>
      <w:marTop w:val="0"/>
      <w:marBottom w:val="0"/>
      <w:divBdr>
        <w:top w:val="none" w:sz="0" w:space="0" w:color="auto"/>
        <w:left w:val="none" w:sz="0" w:space="0" w:color="auto"/>
        <w:bottom w:val="none" w:sz="0" w:space="0" w:color="auto"/>
        <w:right w:val="none" w:sz="0" w:space="0" w:color="auto"/>
      </w:divBdr>
    </w:div>
    <w:div w:id="180240304">
      <w:bodyDiv w:val="1"/>
      <w:marLeft w:val="0"/>
      <w:marRight w:val="0"/>
      <w:marTop w:val="0"/>
      <w:marBottom w:val="0"/>
      <w:divBdr>
        <w:top w:val="none" w:sz="0" w:space="0" w:color="auto"/>
        <w:left w:val="none" w:sz="0" w:space="0" w:color="auto"/>
        <w:bottom w:val="none" w:sz="0" w:space="0" w:color="auto"/>
        <w:right w:val="none" w:sz="0" w:space="0" w:color="auto"/>
      </w:divBdr>
    </w:div>
    <w:div w:id="297536142">
      <w:bodyDiv w:val="1"/>
      <w:marLeft w:val="0"/>
      <w:marRight w:val="0"/>
      <w:marTop w:val="0"/>
      <w:marBottom w:val="0"/>
      <w:divBdr>
        <w:top w:val="none" w:sz="0" w:space="0" w:color="auto"/>
        <w:left w:val="none" w:sz="0" w:space="0" w:color="auto"/>
        <w:bottom w:val="none" w:sz="0" w:space="0" w:color="auto"/>
        <w:right w:val="none" w:sz="0" w:space="0" w:color="auto"/>
      </w:divBdr>
    </w:div>
    <w:div w:id="517622153">
      <w:bodyDiv w:val="1"/>
      <w:marLeft w:val="0"/>
      <w:marRight w:val="0"/>
      <w:marTop w:val="0"/>
      <w:marBottom w:val="0"/>
      <w:divBdr>
        <w:top w:val="none" w:sz="0" w:space="0" w:color="auto"/>
        <w:left w:val="none" w:sz="0" w:space="0" w:color="auto"/>
        <w:bottom w:val="none" w:sz="0" w:space="0" w:color="auto"/>
        <w:right w:val="none" w:sz="0" w:space="0" w:color="auto"/>
      </w:divBdr>
    </w:div>
    <w:div w:id="680855693">
      <w:bodyDiv w:val="1"/>
      <w:marLeft w:val="0"/>
      <w:marRight w:val="0"/>
      <w:marTop w:val="0"/>
      <w:marBottom w:val="0"/>
      <w:divBdr>
        <w:top w:val="none" w:sz="0" w:space="0" w:color="auto"/>
        <w:left w:val="none" w:sz="0" w:space="0" w:color="auto"/>
        <w:bottom w:val="none" w:sz="0" w:space="0" w:color="auto"/>
        <w:right w:val="none" w:sz="0" w:space="0" w:color="auto"/>
      </w:divBdr>
      <w:divsChild>
        <w:div w:id="1225800712">
          <w:marLeft w:val="0"/>
          <w:marRight w:val="0"/>
          <w:marTop w:val="0"/>
          <w:marBottom w:val="0"/>
          <w:divBdr>
            <w:top w:val="none" w:sz="0" w:space="0" w:color="auto"/>
            <w:left w:val="none" w:sz="0" w:space="0" w:color="auto"/>
            <w:bottom w:val="none" w:sz="0" w:space="0" w:color="auto"/>
            <w:right w:val="none" w:sz="0" w:space="0" w:color="auto"/>
          </w:divBdr>
        </w:div>
        <w:div w:id="1932003153">
          <w:marLeft w:val="0"/>
          <w:marRight w:val="0"/>
          <w:marTop w:val="0"/>
          <w:marBottom w:val="0"/>
          <w:divBdr>
            <w:top w:val="none" w:sz="0" w:space="0" w:color="auto"/>
            <w:left w:val="none" w:sz="0" w:space="0" w:color="auto"/>
            <w:bottom w:val="none" w:sz="0" w:space="0" w:color="auto"/>
            <w:right w:val="none" w:sz="0" w:space="0" w:color="auto"/>
          </w:divBdr>
          <w:divsChild>
            <w:div w:id="29308484">
              <w:marLeft w:val="461"/>
              <w:marRight w:val="0"/>
              <w:marTop w:val="0"/>
              <w:marBottom w:val="0"/>
              <w:divBdr>
                <w:top w:val="none" w:sz="0" w:space="0" w:color="auto"/>
                <w:left w:val="none" w:sz="0" w:space="0" w:color="auto"/>
                <w:bottom w:val="none" w:sz="0" w:space="0" w:color="auto"/>
                <w:right w:val="none" w:sz="0" w:space="0" w:color="auto"/>
              </w:divBdr>
              <w:divsChild>
                <w:div w:id="714038325">
                  <w:marLeft w:val="0"/>
                  <w:marRight w:val="0"/>
                  <w:marTop w:val="0"/>
                  <w:marBottom w:val="46"/>
                  <w:divBdr>
                    <w:top w:val="none" w:sz="0" w:space="0" w:color="auto"/>
                    <w:left w:val="none" w:sz="0" w:space="0" w:color="auto"/>
                    <w:bottom w:val="none" w:sz="0" w:space="0" w:color="auto"/>
                    <w:right w:val="none" w:sz="0" w:space="0" w:color="auto"/>
                  </w:divBdr>
                </w:div>
              </w:divsChild>
            </w:div>
          </w:divsChild>
        </w:div>
      </w:divsChild>
    </w:div>
    <w:div w:id="819619046">
      <w:bodyDiv w:val="1"/>
      <w:marLeft w:val="0"/>
      <w:marRight w:val="0"/>
      <w:marTop w:val="0"/>
      <w:marBottom w:val="0"/>
      <w:divBdr>
        <w:top w:val="none" w:sz="0" w:space="0" w:color="auto"/>
        <w:left w:val="none" w:sz="0" w:space="0" w:color="auto"/>
        <w:bottom w:val="none" w:sz="0" w:space="0" w:color="auto"/>
        <w:right w:val="none" w:sz="0" w:space="0" w:color="auto"/>
      </w:divBdr>
    </w:div>
    <w:div w:id="897593146">
      <w:bodyDiv w:val="1"/>
      <w:marLeft w:val="0"/>
      <w:marRight w:val="0"/>
      <w:marTop w:val="0"/>
      <w:marBottom w:val="0"/>
      <w:divBdr>
        <w:top w:val="none" w:sz="0" w:space="0" w:color="auto"/>
        <w:left w:val="none" w:sz="0" w:space="0" w:color="auto"/>
        <w:bottom w:val="none" w:sz="0" w:space="0" w:color="auto"/>
        <w:right w:val="none" w:sz="0" w:space="0" w:color="auto"/>
      </w:divBdr>
      <w:divsChild>
        <w:div w:id="1460877672">
          <w:marLeft w:val="0"/>
          <w:marRight w:val="0"/>
          <w:marTop w:val="0"/>
          <w:marBottom w:val="0"/>
          <w:divBdr>
            <w:top w:val="none" w:sz="0" w:space="0" w:color="auto"/>
            <w:left w:val="none" w:sz="0" w:space="0" w:color="auto"/>
            <w:bottom w:val="none" w:sz="0" w:space="0" w:color="auto"/>
            <w:right w:val="none" w:sz="0" w:space="0" w:color="auto"/>
          </w:divBdr>
        </w:div>
      </w:divsChild>
    </w:div>
    <w:div w:id="943075840">
      <w:bodyDiv w:val="1"/>
      <w:marLeft w:val="0"/>
      <w:marRight w:val="0"/>
      <w:marTop w:val="0"/>
      <w:marBottom w:val="0"/>
      <w:divBdr>
        <w:top w:val="none" w:sz="0" w:space="0" w:color="auto"/>
        <w:left w:val="none" w:sz="0" w:space="0" w:color="auto"/>
        <w:bottom w:val="none" w:sz="0" w:space="0" w:color="auto"/>
        <w:right w:val="none" w:sz="0" w:space="0" w:color="auto"/>
      </w:divBdr>
    </w:div>
    <w:div w:id="967474581">
      <w:bodyDiv w:val="1"/>
      <w:marLeft w:val="0"/>
      <w:marRight w:val="0"/>
      <w:marTop w:val="0"/>
      <w:marBottom w:val="0"/>
      <w:divBdr>
        <w:top w:val="none" w:sz="0" w:space="0" w:color="auto"/>
        <w:left w:val="none" w:sz="0" w:space="0" w:color="auto"/>
        <w:bottom w:val="none" w:sz="0" w:space="0" w:color="auto"/>
        <w:right w:val="none" w:sz="0" w:space="0" w:color="auto"/>
      </w:divBdr>
    </w:div>
    <w:div w:id="983238417">
      <w:bodyDiv w:val="1"/>
      <w:marLeft w:val="0"/>
      <w:marRight w:val="0"/>
      <w:marTop w:val="0"/>
      <w:marBottom w:val="0"/>
      <w:divBdr>
        <w:top w:val="none" w:sz="0" w:space="0" w:color="auto"/>
        <w:left w:val="none" w:sz="0" w:space="0" w:color="auto"/>
        <w:bottom w:val="none" w:sz="0" w:space="0" w:color="auto"/>
        <w:right w:val="none" w:sz="0" w:space="0" w:color="auto"/>
      </w:divBdr>
    </w:div>
    <w:div w:id="1453398135">
      <w:bodyDiv w:val="1"/>
      <w:marLeft w:val="0"/>
      <w:marRight w:val="0"/>
      <w:marTop w:val="0"/>
      <w:marBottom w:val="0"/>
      <w:divBdr>
        <w:top w:val="none" w:sz="0" w:space="0" w:color="auto"/>
        <w:left w:val="none" w:sz="0" w:space="0" w:color="auto"/>
        <w:bottom w:val="none" w:sz="0" w:space="0" w:color="auto"/>
        <w:right w:val="none" w:sz="0" w:space="0" w:color="auto"/>
      </w:divBdr>
      <w:divsChild>
        <w:div w:id="1632397488">
          <w:marLeft w:val="720"/>
          <w:marRight w:val="0"/>
          <w:marTop w:val="0"/>
          <w:marBottom w:val="0"/>
          <w:divBdr>
            <w:top w:val="none" w:sz="0" w:space="0" w:color="auto"/>
            <w:left w:val="none" w:sz="0" w:space="0" w:color="auto"/>
            <w:bottom w:val="none" w:sz="0" w:space="0" w:color="auto"/>
            <w:right w:val="none" w:sz="0" w:space="0" w:color="auto"/>
          </w:divBdr>
        </w:div>
      </w:divsChild>
    </w:div>
    <w:div w:id="1512069073">
      <w:bodyDiv w:val="1"/>
      <w:marLeft w:val="0"/>
      <w:marRight w:val="0"/>
      <w:marTop w:val="0"/>
      <w:marBottom w:val="0"/>
      <w:divBdr>
        <w:top w:val="none" w:sz="0" w:space="0" w:color="auto"/>
        <w:left w:val="none" w:sz="0" w:space="0" w:color="auto"/>
        <w:bottom w:val="none" w:sz="0" w:space="0" w:color="auto"/>
        <w:right w:val="none" w:sz="0" w:space="0" w:color="auto"/>
      </w:divBdr>
    </w:div>
    <w:div w:id="1561481727">
      <w:bodyDiv w:val="1"/>
      <w:marLeft w:val="0"/>
      <w:marRight w:val="0"/>
      <w:marTop w:val="0"/>
      <w:marBottom w:val="0"/>
      <w:divBdr>
        <w:top w:val="none" w:sz="0" w:space="0" w:color="auto"/>
        <w:left w:val="none" w:sz="0" w:space="0" w:color="auto"/>
        <w:bottom w:val="none" w:sz="0" w:space="0" w:color="auto"/>
        <w:right w:val="none" w:sz="0" w:space="0" w:color="auto"/>
      </w:divBdr>
    </w:div>
    <w:div w:id="1707025628">
      <w:bodyDiv w:val="1"/>
      <w:marLeft w:val="0"/>
      <w:marRight w:val="0"/>
      <w:marTop w:val="0"/>
      <w:marBottom w:val="0"/>
      <w:divBdr>
        <w:top w:val="none" w:sz="0" w:space="0" w:color="auto"/>
        <w:left w:val="none" w:sz="0" w:space="0" w:color="auto"/>
        <w:bottom w:val="none" w:sz="0" w:space="0" w:color="auto"/>
        <w:right w:val="none" w:sz="0" w:space="0" w:color="auto"/>
      </w:divBdr>
    </w:div>
    <w:div w:id="172336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pro\Desktop\documentos%20pal%20proyecto\cosas%20que%20tenemos\BIT_01_GRUPO-F_18042025.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817897-C425-4CD8-9072-52C07E6B2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BIT_01_GRUPO-F_18042025</Template>
  <TotalTime>309</TotalTime>
  <Pages>12</Pages>
  <Words>1858</Words>
  <Characters>10225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diseño detallado</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detallado</dc:title>
  <dc:subject/>
  <dc:creator>Carlos Valencia</dc:creator>
  <cp:keywords/>
  <cp:lastModifiedBy>Carlos Valencia</cp:lastModifiedBy>
  <cp:revision>24</cp:revision>
  <dcterms:created xsi:type="dcterms:W3CDTF">2025-05-04T23:37:00Z</dcterms:created>
  <dcterms:modified xsi:type="dcterms:W3CDTF">2025-05-07T05:55:00Z</dcterms:modified>
</cp:coreProperties>
</file>